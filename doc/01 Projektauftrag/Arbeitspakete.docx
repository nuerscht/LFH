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56D31667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2C51BD2C" w14:textId="458EFA59" w:rsidR="00883AD4" w:rsidRDefault="00883AD4" w:rsidP="005B2988">
            <w:r w:rsidRPr="000E13D3">
              <w:rPr>
                <w:b/>
                <w:color w:val="FFFFFF" w:themeColor="background1"/>
              </w:rPr>
              <w:t>Arbeitspaket</w:t>
            </w:r>
            <w:r w:rsidR="00567F93">
              <w:rPr>
                <w:b/>
                <w:color w:val="FFFFFF" w:themeColor="background1"/>
              </w:rPr>
              <w:t xml:space="preserve"> Nr. 1</w:t>
            </w:r>
          </w:p>
        </w:tc>
      </w:tr>
      <w:tr w:rsidR="00883AD4" w14:paraId="41E426A5" w14:textId="77777777" w:rsidTr="005B2988">
        <w:tc>
          <w:tcPr>
            <w:tcW w:w="2264" w:type="dxa"/>
          </w:tcPr>
          <w:p w14:paraId="7B0F49F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1494FBFF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2941DE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774C36ED" w14:textId="36865C17" w:rsidR="00883AD4" w:rsidRDefault="00306D7C" w:rsidP="005B2988">
            <w:r>
              <w:t>1.1</w:t>
            </w:r>
          </w:p>
        </w:tc>
      </w:tr>
      <w:tr w:rsidR="00883AD4" w14:paraId="31E2423C" w14:textId="77777777" w:rsidTr="005B2988">
        <w:tc>
          <w:tcPr>
            <w:tcW w:w="2264" w:type="dxa"/>
          </w:tcPr>
          <w:p w14:paraId="68AB6E3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3B031DD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975A4C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613E662A" w14:textId="4BE74F2D" w:rsidR="00883AD4" w:rsidRDefault="00306D7C" w:rsidP="005B2988">
            <w:r>
              <w:t>Anforderungsanalyse</w:t>
            </w:r>
          </w:p>
        </w:tc>
      </w:tr>
      <w:tr w:rsidR="00883AD4" w14:paraId="5DFA6A53" w14:textId="77777777" w:rsidTr="005B2988">
        <w:tc>
          <w:tcPr>
            <w:tcW w:w="2264" w:type="dxa"/>
          </w:tcPr>
          <w:p w14:paraId="5013BDA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05EAE6B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B560C0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F1905A5" w14:textId="77777777" w:rsidR="00883AD4" w:rsidRDefault="00883AD4" w:rsidP="005B2988">
            <w:r>
              <w:t>LFH</w:t>
            </w:r>
          </w:p>
        </w:tc>
      </w:tr>
      <w:tr w:rsidR="00883AD4" w14:paraId="63F6C2F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ACDD4C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567F1D0" w14:textId="19AF896E" w:rsidR="00883AD4" w:rsidRDefault="00360D9C" w:rsidP="005B2988">
            <w:r>
              <w:t>Sandro Dallo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FB4A29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FCE2F3B" w14:textId="77777777" w:rsidR="00883AD4" w:rsidRDefault="00883AD4" w:rsidP="005B2988">
            <w:r>
              <w:t>LFH</w:t>
            </w:r>
          </w:p>
        </w:tc>
      </w:tr>
      <w:tr w:rsidR="00883AD4" w14:paraId="7FBF804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3A54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94DB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66D8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468A6" w14:textId="77777777" w:rsidR="00883AD4" w:rsidRDefault="00883AD4" w:rsidP="005B2988"/>
        </w:tc>
      </w:tr>
      <w:tr w:rsidR="00883AD4" w14:paraId="1401B5BC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0A8BA5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10BEB372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0A5B934" w14:textId="1CA6D40E" w:rsidR="00883AD4" w:rsidRDefault="00BC1CD7" w:rsidP="005B2988">
            <w:r>
              <w:t>Das Lastenheft der LFH muss analysiert werden. Mögliche Lösungen sind zu überlegen und erste grobe Unterteilung der Anforderung in Arbeitspakete sind zu vollziehen</w:t>
            </w:r>
          </w:p>
        </w:tc>
      </w:tr>
      <w:tr w:rsidR="00883AD4" w14:paraId="5D643191" w14:textId="77777777" w:rsidTr="005B2988">
        <w:tc>
          <w:tcPr>
            <w:tcW w:w="9056" w:type="dxa"/>
            <w:gridSpan w:val="4"/>
          </w:tcPr>
          <w:p w14:paraId="7EF6CEB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796278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7CE7CC9" w14:textId="5E4A0665" w:rsidR="00883AD4" w:rsidRDefault="00BC1CD7" w:rsidP="00BC1CD7">
            <w:r>
              <w:t>Die Anforderungen sind klar und in strukturierter Form vorhanden.</w:t>
            </w:r>
          </w:p>
        </w:tc>
      </w:tr>
      <w:tr w:rsidR="00883AD4" w14:paraId="59B24D0F" w14:textId="77777777" w:rsidTr="005B2988">
        <w:tc>
          <w:tcPr>
            <w:tcW w:w="9056" w:type="dxa"/>
            <w:gridSpan w:val="4"/>
          </w:tcPr>
          <w:p w14:paraId="567821B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326EB80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84321A6" w14:textId="77777777" w:rsidR="00883AD4" w:rsidRDefault="00883AD4" w:rsidP="005B2988"/>
        </w:tc>
      </w:tr>
      <w:tr w:rsidR="00883AD4" w14:paraId="34E0A09D" w14:textId="77777777" w:rsidTr="005B2988">
        <w:tc>
          <w:tcPr>
            <w:tcW w:w="9056" w:type="dxa"/>
            <w:gridSpan w:val="4"/>
          </w:tcPr>
          <w:p w14:paraId="5C97568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711CF56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082E3733" w14:textId="57F59AD0" w:rsidR="00883AD4" w:rsidRDefault="00BC1CD7" w:rsidP="00BC1CD7">
            <w:pPr>
              <w:pStyle w:val="Listenabsatz"/>
              <w:numPr>
                <w:ilvl w:val="0"/>
                <w:numId w:val="43"/>
              </w:numPr>
            </w:pPr>
            <w:r>
              <w:t>Antwort der LFH auf Fragen dauern zu lang</w:t>
            </w:r>
          </w:p>
          <w:p w14:paraId="287E79C2" w14:textId="044111DB" w:rsidR="00BC1CD7" w:rsidRDefault="00BC1CD7" w:rsidP="00BC1CD7">
            <w:pPr>
              <w:pStyle w:val="Listenabsatz"/>
              <w:numPr>
                <w:ilvl w:val="0"/>
                <w:numId w:val="43"/>
              </w:numPr>
            </w:pPr>
            <w:r>
              <w:t>LFH antwortet gar nicht</w:t>
            </w:r>
          </w:p>
        </w:tc>
      </w:tr>
      <w:tr w:rsidR="00883AD4" w14:paraId="30904F73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BD12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A2FCB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5B98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AF044" w14:textId="77777777" w:rsidR="00883AD4" w:rsidRDefault="00883AD4" w:rsidP="005B2988"/>
        </w:tc>
      </w:tr>
      <w:tr w:rsidR="00883AD4" w14:paraId="537760E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B44B41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05BD8A82" w14:textId="77777777" w:rsidR="00883AD4" w:rsidRDefault="00883AD4" w:rsidP="005B2988"/>
        </w:tc>
      </w:tr>
      <w:tr w:rsidR="00883AD4" w14:paraId="6B4E1AE9" w14:textId="77777777" w:rsidTr="005B2988">
        <w:tc>
          <w:tcPr>
            <w:tcW w:w="2264" w:type="dxa"/>
          </w:tcPr>
          <w:p w14:paraId="25CCBF2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ACD2696" w14:textId="3747ADFC" w:rsidR="00883AD4" w:rsidRDefault="00B92D58" w:rsidP="005B2988">
            <w:r>
              <w:t>Lastenheft LFH</w:t>
            </w:r>
          </w:p>
        </w:tc>
      </w:tr>
      <w:tr w:rsidR="00883AD4" w14:paraId="7B152B0E" w14:textId="77777777" w:rsidTr="005B2988">
        <w:tc>
          <w:tcPr>
            <w:tcW w:w="2264" w:type="dxa"/>
          </w:tcPr>
          <w:p w14:paraId="2E6B555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66B64F82" w14:textId="77777777" w:rsidR="00883AD4" w:rsidRDefault="00883AD4" w:rsidP="005B2988"/>
        </w:tc>
      </w:tr>
      <w:tr w:rsidR="00883AD4" w14:paraId="221FDA92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621A9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46E9A3D" w14:textId="77777777" w:rsidR="00883AD4" w:rsidRDefault="00883AD4" w:rsidP="005B2988"/>
        </w:tc>
      </w:tr>
      <w:tr w:rsidR="00883AD4" w14:paraId="26EE65C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0E6A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DB02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B519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6A32A" w14:textId="77777777" w:rsidR="00883AD4" w:rsidRDefault="00883AD4" w:rsidP="005B2988"/>
        </w:tc>
      </w:tr>
      <w:tr w:rsidR="00883AD4" w14:paraId="612F4B1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2C2CC1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61BAD66" w14:textId="53EA6873" w:rsidR="00883AD4" w:rsidRDefault="00B92D58" w:rsidP="005B2988">
            <w:r>
              <w:t>24.09.2013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ED7FA4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EA814B6" w14:textId="77777777" w:rsidR="00883AD4" w:rsidRDefault="00883AD4" w:rsidP="005B2988"/>
        </w:tc>
      </w:tr>
      <w:tr w:rsidR="00883AD4" w14:paraId="52D3EFA5" w14:textId="77777777" w:rsidTr="005B2988">
        <w:tc>
          <w:tcPr>
            <w:tcW w:w="2264" w:type="dxa"/>
          </w:tcPr>
          <w:p w14:paraId="6E602A9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7A4F9589" w14:textId="62B5DDB1" w:rsidR="00883AD4" w:rsidRDefault="00B92D58" w:rsidP="005B2988">
            <w:r>
              <w:t>1 PT</w:t>
            </w:r>
          </w:p>
        </w:tc>
        <w:tc>
          <w:tcPr>
            <w:tcW w:w="2266" w:type="dxa"/>
          </w:tcPr>
          <w:p w14:paraId="5A28942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61C80E28" w14:textId="78659DD1" w:rsidR="00883AD4" w:rsidRDefault="00B92D58" w:rsidP="005B2988">
            <w:r>
              <w:t>1.2</w:t>
            </w:r>
          </w:p>
        </w:tc>
      </w:tr>
      <w:tr w:rsidR="00883AD4" w14:paraId="20F9D85E" w14:textId="77777777" w:rsidTr="005B2988">
        <w:tc>
          <w:tcPr>
            <w:tcW w:w="2264" w:type="dxa"/>
          </w:tcPr>
          <w:p w14:paraId="279D61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BC4E09B" w14:textId="7606A7F0" w:rsidR="00883AD4" w:rsidRDefault="00B92D58" w:rsidP="005B2988">
            <w:r>
              <w:t>24.09.2013</w:t>
            </w:r>
          </w:p>
        </w:tc>
        <w:tc>
          <w:tcPr>
            <w:tcW w:w="2266" w:type="dxa"/>
          </w:tcPr>
          <w:p w14:paraId="2AE96EE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58507087" w14:textId="77777777" w:rsidR="00883AD4" w:rsidRDefault="00883AD4" w:rsidP="005B2988"/>
        </w:tc>
      </w:tr>
      <w:tr w:rsidR="00883AD4" w14:paraId="54A618B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BEE422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E6C87E4" w14:textId="77777777" w:rsidR="00883AD4" w:rsidRDefault="00883AD4" w:rsidP="005B2988"/>
        </w:tc>
      </w:tr>
      <w:tr w:rsidR="00883AD4" w14:paraId="7B9BC646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FB52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525E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C0A7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AC8F3" w14:textId="77777777" w:rsidR="00883AD4" w:rsidRDefault="00883AD4" w:rsidP="005B2988"/>
        </w:tc>
      </w:tr>
      <w:tr w:rsidR="00883AD4" w14:paraId="15FA287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2126DE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80E3F42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159D9D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AB968E6" w14:textId="77777777" w:rsidR="00883AD4" w:rsidRDefault="00883AD4" w:rsidP="005B2988">
            <w:r>
              <w:t>1.0</w:t>
            </w:r>
          </w:p>
        </w:tc>
      </w:tr>
      <w:tr w:rsidR="00883AD4" w14:paraId="207C2BB5" w14:textId="77777777" w:rsidTr="005B2988">
        <w:tc>
          <w:tcPr>
            <w:tcW w:w="2264" w:type="dxa"/>
          </w:tcPr>
          <w:p w14:paraId="38EECF5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3C963233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9109B5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D23C653" w14:textId="77777777" w:rsidR="00883AD4" w:rsidRDefault="00883AD4" w:rsidP="005B2988">
            <w:r>
              <w:t>04.10.2013</w:t>
            </w:r>
          </w:p>
        </w:tc>
      </w:tr>
    </w:tbl>
    <w:p w14:paraId="56A57227" w14:textId="77777777" w:rsidR="00883AD4" w:rsidRDefault="00883AD4" w:rsidP="00883AD4">
      <w:pPr>
        <w:tabs>
          <w:tab w:val="left" w:pos="1540"/>
        </w:tabs>
      </w:pPr>
    </w:p>
    <w:p w14:paraId="2419333D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2FFB3E8D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75CF624E" w14:textId="19270180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567F93">
              <w:rPr>
                <w:b/>
                <w:color w:val="FFFFFF" w:themeColor="background1"/>
              </w:rPr>
              <w:t xml:space="preserve"> Nr. 2</w:t>
            </w:r>
          </w:p>
        </w:tc>
      </w:tr>
      <w:tr w:rsidR="00883AD4" w14:paraId="4E4334F9" w14:textId="77777777" w:rsidTr="005B2988">
        <w:tc>
          <w:tcPr>
            <w:tcW w:w="2264" w:type="dxa"/>
          </w:tcPr>
          <w:p w14:paraId="549B769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6B20A696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5EA3C9B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4C7F649A" w14:textId="357D15AC" w:rsidR="00883AD4" w:rsidRDefault="00EE3789" w:rsidP="005B2988">
            <w:r>
              <w:t>1.2</w:t>
            </w:r>
          </w:p>
        </w:tc>
      </w:tr>
      <w:tr w:rsidR="00883AD4" w14:paraId="1CB13F62" w14:textId="77777777" w:rsidTr="005B2988">
        <w:tc>
          <w:tcPr>
            <w:tcW w:w="2264" w:type="dxa"/>
          </w:tcPr>
          <w:p w14:paraId="035403C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4922DD63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993F9D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CE51DB4" w14:textId="1AB52946" w:rsidR="00883AD4" w:rsidRDefault="00EE3789" w:rsidP="005B2988">
            <w:r>
              <w:t>PSP erstellen</w:t>
            </w:r>
          </w:p>
        </w:tc>
      </w:tr>
      <w:tr w:rsidR="00883AD4" w14:paraId="769BEC84" w14:textId="77777777" w:rsidTr="005B2988">
        <w:tc>
          <w:tcPr>
            <w:tcW w:w="2264" w:type="dxa"/>
          </w:tcPr>
          <w:p w14:paraId="56D966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6D4D464A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88E82B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1E3872E1" w14:textId="77777777" w:rsidR="00883AD4" w:rsidRDefault="00883AD4" w:rsidP="005B2988">
            <w:r>
              <w:t>LFH</w:t>
            </w:r>
          </w:p>
        </w:tc>
      </w:tr>
      <w:tr w:rsidR="00883AD4" w14:paraId="761E550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6CD686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12C3421" w14:textId="35015724" w:rsidR="00883AD4" w:rsidRDefault="00EE3789" w:rsidP="005B2988">
            <w:r>
              <w:t>Patrick Bösch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7D8AC9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E628F40" w14:textId="77777777" w:rsidR="00883AD4" w:rsidRDefault="00883AD4" w:rsidP="005B2988">
            <w:r>
              <w:t>LFH</w:t>
            </w:r>
          </w:p>
        </w:tc>
      </w:tr>
      <w:tr w:rsidR="00883AD4" w14:paraId="12A34A4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0D20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75F9F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40F2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69733" w14:textId="77777777" w:rsidR="00883AD4" w:rsidRDefault="00883AD4" w:rsidP="005B2988"/>
        </w:tc>
      </w:tr>
      <w:tr w:rsidR="00883AD4" w14:paraId="7EE8F9A7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1D6676D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071BFD5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ABE71AE" w14:textId="0F78C923" w:rsidR="00883AD4" w:rsidRDefault="00EE3789" w:rsidP="005B2988">
            <w:r>
              <w:t>Die Anforderungen aus dem Lastenheft der LFH werden in einzelne Arbeitspakete zerlegt. Abhängigkeiten werden definiert und daraus ein Projektstrukturplan erstellt.</w:t>
            </w:r>
          </w:p>
        </w:tc>
      </w:tr>
      <w:tr w:rsidR="00883AD4" w14:paraId="5734AD45" w14:textId="77777777" w:rsidTr="005B2988">
        <w:tc>
          <w:tcPr>
            <w:tcW w:w="9056" w:type="dxa"/>
            <w:gridSpan w:val="4"/>
          </w:tcPr>
          <w:p w14:paraId="57D310B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538BB28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AE80EC7" w14:textId="6F59223A" w:rsidR="00883AD4" w:rsidRDefault="0017692B" w:rsidP="005B2988">
            <w:r>
              <w:t>Projektstrukturplan ist fertig erstellt.</w:t>
            </w:r>
          </w:p>
        </w:tc>
      </w:tr>
      <w:tr w:rsidR="00883AD4" w14:paraId="050B0A51" w14:textId="77777777" w:rsidTr="005B2988">
        <w:tc>
          <w:tcPr>
            <w:tcW w:w="9056" w:type="dxa"/>
            <w:gridSpan w:val="4"/>
          </w:tcPr>
          <w:p w14:paraId="314D7EE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331A7DB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3976C18" w14:textId="77777777" w:rsidR="00883AD4" w:rsidRDefault="00883AD4" w:rsidP="005B2988"/>
        </w:tc>
      </w:tr>
      <w:tr w:rsidR="00883AD4" w14:paraId="55027D70" w14:textId="77777777" w:rsidTr="005B2988">
        <w:tc>
          <w:tcPr>
            <w:tcW w:w="9056" w:type="dxa"/>
            <w:gridSpan w:val="4"/>
          </w:tcPr>
          <w:p w14:paraId="1A5549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3513D5DC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02B752D6" w14:textId="77777777" w:rsidR="00883AD4" w:rsidRDefault="00C708FC" w:rsidP="00C708FC">
            <w:pPr>
              <w:pStyle w:val="Listenabsatz"/>
              <w:numPr>
                <w:ilvl w:val="0"/>
                <w:numId w:val="43"/>
              </w:numPr>
            </w:pPr>
            <w:r>
              <w:t>Anforderungen gehen vergessen</w:t>
            </w:r>
          </w:p>
          <w:p w14:paraId="5B931830" w14:textId="4DF1852D" w:rsidR="00567F93" w:rsidRDefault="00567F93" w:rsidP="00C708FC">
            <w:pPr>
              <w:pStyle w:val="Listenabsatz"/>
              <w:numPr>
                <w:ilvl w:val="0"/>
                <w:numId w:val="43"/>
              </w:numPr>
            </w:pPr>
            <w:r>
              <w:t>Abhängigkeiten sind nicht korrekt</w:t>
            </w:r>
          </w:p>
        </w:tc>
      </w:tr>
      <w:tr w:rsidR="00883AD4" w14:paraId="6862C98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02C6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3DF82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2364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38F02E" w14:textId="77777777" w:rsidR="00883AD4" w:rsidRDefault="00883AD4" w:rsidP="005B2988"/>
        </w:tc>
      </w:tr>
      <w:tr w:rsidR="00883AD4" w14:paraId="076E483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0DA68C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5F29C98" w14:textId="77777777" w:rsidR="00883AD4" w:rsidRDefault="00883AD4" w:rsidP="005B2988"/>
        </w:tc>
      </w:tr>
      <w:tr w:rsidR="00883AD4" w14:paraId="088517B8" w14:textId="77777777" w:rsidTr="005B2988">
        <w:tc>
          <w:tcPr>
            <w:tcW w:w="2264" w:type="dxa"/>
          </w:tcPr>
          <w:p w14:paraId="2CD4328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3A33DC2" w14:textId="167D5846" w:rsidR="00883AD4" w:rsidRDefault="00A65F70" w:rsidP="005B2988">
            <w:r>
              <w:t>Lastenheft LFH</w:t>
            </w:r>
          </w:p>
        </w:tc>
      </w:tr>
      <w:tr w:rsidR="00883AD4" w14:paraId="40BAF4BF" w14:textId="77777777" w:rsidTr="005B2988">
        <w:tc>
          <w:tcPr>
            <w:tcW w:w="2264" w:type="dxa"/>
          </w:tcPr>
          <w:p w14:paraId="74EB91F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0C4B52FA" w14:textId="77777777" w:rsidR="00883AD4" w:rsidRDefault="00883AD4" w:rsidP="005B2988"/>
        </w:tc>
      </w:tr>
      <w:tr w:rsidR="00883AD4" w14:paraId="271D424E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F4C188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554F3E5" w14:textId="77777777" w:rsidR="00883AD4" w:rsidRDefault="00883AD4" w:rsidP="005B2988"/>
        </w:tc>
      </w:tr>
      <w:tr w:rsidR="00883AD4" w14:paraId="1657EB03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8560F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580C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B249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7B92D" w14:textId="77777777" w:rsidR="00883AD4" w:rsidRDefault="00883AD4" w:rsidP="005B2988"/>
        </w:tc>
      </w:tr>
      <w:tr w:rsidR="00883AD4" w14:paraId="4391069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5DF88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B8C97EB" w14:textId="6138459D" w:rsidR="00883AD4" w:rsidRDefault="00A65F70" w:rsidP="005B2988">
            <w:r>
              <w:t>16.09.2013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BACD82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0EC47F3" w14:textId="61B03378" w:rsidR="00883AD4" w:rsidRDefault="00A65F70" w:rsidP="005B2988">
            <w:r>
              <w:t>1.1</w:t>
            </w:r>
          </w:p>
        </w:tc>
      </w:tr>
      <w:tr w:rsidR="00883AD4" w14:paraId="189B3072" w14:textId="77777777" w:rsidTr="005B2988">
        <w:tc>
          <w:tcPr>
            <w:tcW w:w="2264" w:type="dxa"/>
          </w:tcPr>
          <w:p w14:paraId="2DB6125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3CE969E5" w14:textId="46D374B9" w:rsidR="00883AD4" w:rsidRDefault="00A65F70" w:rsidP="005B2988">
            <w:r>
              <w:t>3 PT</w:t>
            </w:r>
          </w:p>
        </w:tc>
        <w:tc>
          <w:tcPr>
            <w:tcW w:w="2266" w:type="dxa"/>
          </w:tcPr>
          <w:p w14:paraId="619040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75F6D01F" w14:textId="3FB36BB8" w:rsidR="00883AD4" w:rsidRDefault="00A65F70" w:rsidP="005B2988">
            <w:r>
              <w:t>1.3</w:t>
            </w:r>
          </w:p>
        </w:tc>
      </w:tr>
      <w:tr w:rsidR="00883AD4" w14:paraId="3B6E5571" w14:textId="77777777" w:rsidTr="005B2988">
        <w:tc>
          <w:tcPr>
            <w:tcW w:w="2264" w:type="dxa"/>
          </w:tcPr>
          <w:p w14:paraId="149E509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885ABA3" w14:textId="3931AB22" w:rsidR="00883AD4" w:rsidRDefault="00A65F70" w:rsidP="005B2988">
            <w:r>
              <w:t>18.09.2013</w:t>
            </w:r>
          </w:p>
        </w:tc>
        <w:tc>
          <w:tcPr>
            <w:tcW w:w="2266" w:type="dxa"/>
          </w:tcPr>
          <w:p w14:paraId="5B16415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7FD57820" w14:textId="77777777" w:rsidR="00883AD4" w:rsidRDefault="00883AD4" w:rsidP="005B2988"/>
        </w:tc>
      </w:tr>
      <w:tr w:rsidR="00883AD4" w14:paraId="6A1911B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2D0A69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993E730" w14:textId="77777777" w:rsidR="00883AD4" w:rsidRDefault="00883AD4" w:rsidP="005B2988"/>
        </w:tc>
      </w:tr>
      <w:tr w:rsidR="00883AD4" w14:paraId="58C9C09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8E42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4B99A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12D3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FD8B7" w14:textId="77777777" w:rsidR="00883AD4" w:rsidRDefault="00883AD4" w:rsidP="005B2988"/>
        </w:tc>
      </w:tr>
      <w:tr w:rsidR="00883AD4" w14:paraId="619D4D1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EED5D9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32BEDFB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755694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2B4EAB7" w14:textId="77777777" w:rsidR="00883AD4" w:rsidRDefault="00883AD4" w:rsidP="005B2988">
            <w:r>
              <w:t>1.0</w:t>
            </w:r>
          </w:p>
        </w:tc>
      </w:tr>
      <w:tr w:rsidR="00883AD4" w14:paraId="5060DAEE" w14:textId="77777777" w:rsidTr="005B2988">
        <w:tc>
          <w:tcPr>
            <w:tcW w:w="2264" w:type="dxa"/>
          </w:tcPr>
          <w:p w14:paraId="6AA43B2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397F5843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569C22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254B2F43" w14:textId="77777777" w:rsidR="00883AD4" w:rsidRDefault="00883AD4" w:rsidP="005B2988">
            <w:r>
              <w:t>04.10.2013</w:t>
            </w:r>
          </w:p>
        </w:tc>
      </w:tr>
    </w:tbl>
    <w:p w14:paraId="2EBBC224" w14:textId="77777777" w:rsidR="00883AD4" w:rsidRDefault="00883AD4" w:rsidP="00883AD4">
      <w:pPr>
        <w:tabs>
          <w:tab w:val="left" w:pos="1540"/>
        </w:tabs>
      </w:pPr>
    </w:p>
    <w:p w14:paraId="7413A535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4CD47337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30B5E30F" w14:textId="0A9B8850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7326F">
              <w:rPr>
                <w:b/>
                <w:color w:val="FFFFFF" w:themeColor="background1"/>
              </w:rPr>
              <w:t xml:space="preserve"> Nr. 3</w:t>
            </w:r>
          </w:p>
        </w:tc>
      </w:tr>
      <w:tr w:rsidR="00883AD4" w14:paraId="396A79D0" w14:textId="77777777" w:rsidTr="005B2988">
        <w:tc>
          <w:tcPr>
            <w:tcW w:w="2264" w:type="dxa"/>
          </w:tcPr>
          <w:p w14:paraId="0D54EAB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0DBDFB67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4C624E5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726575F0" w14:textId="3BA5847B" w:rsidR="00883AD4" w:rsidRDefault="0047326F" w:rsidP="005B2988">
            <w:r>
              <w:t>1.3</w:t>
            </w:r>
          </w:p>
        </w:tc>
      </w:tr>
      <w:tr w:rsidR="00883AD4" w14:paraId="5A2A5F6A" w14:textId="77777777" w:rsidTr="005B2988">
        <w:tc>
          <w:tcPr>
            <w:tcW w:w="2264" w:type="dxa"/>
          </w:tcPr>
          <w:p w14:paraId="44D003B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B2A830D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28F27D3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79B970D4" w14:textId="57D829F0" w:rsidR="00883AD4" w:rsidRDefault="0047326F" w:rsidP="005B2988">
            <w:r>
              <w:t>Aufwandsschätzung</w:t>
            </w:r>
          </w:p>
        </w:tc>
      </w:tr>
      <w:tr w:rsidR="00883AD4" w14:paraId="1C918C14" w14:textId="77777777" w:rsidTr="005B2988">
        <w:tc>
          <w:tcPr>
            <w:tcW w:w="2264" w:type="dxa"/>
          </w:tcPr>
          <w:p w14:paraId="269B3CA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C728FA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1FE1AB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C52B90A" w14:textId="77777777" w:rsidR="00883AD4" w:rsidRDefault="00883AD4" w:rsidP="005B2988">
            <w:r>
              <w:t>LFH</w:t>
            </w:r>
          </w:p>
        </w:tc>
      </w:tr>
      <w:tr w:rsidR="00883AD4" w14:paraId="37335A05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6B78DC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AC68261" w14:textId="52AD90DD" w:rsidR="00883AD4" w:rsidRDefault="009D7390" w:rsidP="005B2988">
            <w:r>
              <w:t>Andy Villiger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C84857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30162AE" w14:textId="77777777" w:rsidR="00883AD4" w:rsidRDefault="00883AD4" w:rsidP="005B2988">
            <w:r>
              <w:t>LFH</w:t>
            </w:r>
          </w:p>
        </w:tc>
      </w:tr>
      <w:tr w:rsidR="00883AD4" w14:paraId="6F00754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13D1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6296C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BCF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22E8B" w14:textId="77777777" w:rsidR="00883AD4" w:rsidRDefault="00883AD4" w:rsidP="005B2988"/>
        </w:tc>
      </w:tr>
      <w:tr w:rsidR="00883AD4" w14:paraId="2B8D2DA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F9FABC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79588E4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21C78F1" w14:textId="52C94B30" w:rsidR="00883AD4" w:rsidRDefault="00224702" w:rsidP="005B2988">
            <w:r>
              <w:t>Alle Arbeitspakete sind zu schätzen. Es wird eine Expertenschätzung gemacht.</w:t>
            </w:r>
          </w:p>
        </w:tc>
      </w:tr>
      <w:tr w:rsidR="00883AD4" w14:paraId="77B5C21A" w14:textId="77777777" w:rsidTr="005B2988">
        <w:tc>
          <w:tcPr>
            <w:tcW w:w="9056" w:type="dxa"/>
            <w:gridSpan w:val="4"/>
          </w:tcPr>
          <w:p w14:paraId="5556A2F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5CAC66D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2E45563" w14:textId="4F8D0239" w:rsidR="00883AD4" w:rsidRDefault="00576FDA" w:rsidP="005B2988">
            <w:r>
              <w:t>Die Aufwände für die Arbeitspakete sind festgelegt.</w:t>
            </w:r>
          </w:p>
        </w:tc>
      </w:tr>
      <w:tr w:rsidR="00883AD4" w14:paraId="55E4B1D8" w14:textId="77777777" w:rsidTr="005B2988">
        <w:tc>
          <w:tcPr>
            <w:tcW w:w="9056" w:type="dxa"/>
            <w:gridSpan w:val="4"/>
          </w:tcPr>
          <w:p w14:paraId="5CF248E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8624A3E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1878E13" w14:textId="77777777" w:rsidR="00883AD4" w:rsidRDefault="00883AD4" w:rsidP="005B2988"/>
        </w:tc>
      </w:tr>
      <w:tr w:rsidR="00883AD4" w14:paraId="13F635DF" w14:textId="77777777" w:rsidTr="005B2988">
        <w:tc>
          <w:tcPr>
            <w:tcW w:w="9056" w:type="dxa"/>
            <w:gridSpan w:val="4"/>
          </w:tcPr>
          <w:p w14:paraId="3DC6F01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4F26F732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77D5B5D" w14:textId="77777777" w:rsidR="00883AD4" w:rsidRDefault="00883AD4" w:rsidP="005B2988"/>
        </w:tc>
      </w:tr>
      <w:tr w:rsidR="00883AD4" w14:paraId="6B22A2F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E60F0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DB85E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C497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AC7DF" w14:textId="77777777" w:rsidR="00883AD4" w:rsidRDefault="00883AD4" w:rsidP="005B2988"/>
        </w:tc>
      </w:tr>
      <w:tr w:rsidR="00883AD4" w14:paraId="7FF11E6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AD26EE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65F4EB3B" w14:textId="77777777" w:rsidR="00883AD4" w:rsidRDefault="00883AD4" w:rsidP="005B2988"/>
        </w:tc>
      </w:tr>
      <w:tr w:rsidR="00883AD4" w14:paraId="4BA55329" w14:textId="77777777" w:rsidTr="005B2988">
        <w:tc>
          <w:tcPr>
            <w:tcW w:w="2264" w:type="dxa"/>
          </w:tcPr>
          <w:p w14:paraId="602966A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2F542F3F" w14:textId="328D5C33" w:rsidR="00883AD4" w:rsidRDefault="00283268" w:rsidP="005B2988">
            <w:r>
              <w:t>Arbeitspaketbeschreibungen</w:t>
            </w:r>
          </w:p>
        </w:tc>
      </w:tr>
      <w:tr w:rsidR="00883AD4" w14:paraId="28E733A5" w14:textId="77777777" w:rsidTr="005B2988">
        <w:tc>
          <w:tcPr>
            <w:tcW w:w="2264" w:type="dxa"/>
          </w:tcPr>
          <w:p w14:paraId="20742C7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3DB2355" w14:textId="1AE42B03" w:rsidR="00883AD4" w:rsidRDefault="009D7390" w:rsidP="005B2988">
            <w:r>
              <w:t>Zeitplan</w:t>
            </w:r>
          </w:p>
        </w:tc>
      </w:tr>
      <w:tr w:rsidR="00883AD4" w14:paraId="0A5479A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8B50A8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4617864" w14:textId="77777777" w:rsidR="00883AD4" w:rsidRDefault="00883AD4" w:rsidP="005B2988"/>
        </w:tc>
      </w:tr>
      <w:tr w:rsidR="00883AD4" w14:paraId="7FC5837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CB058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F14E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1E97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64442" w14:textId="77777777" w:rsidR="00883AD4" w:rsidRDefault="00883AD4" w:rsidP="005B2988"/>
        </w:tc>
      </w:tr>
      <w:tr w:rsidR="00883AD4" w14:paraId="58A81DD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752921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5BAD552" w14:textId="1A12CC7B" w:rsidR="00883AD4" w:rsidRDefault="00866107" w:rsidP="005B2988">
            <w:r>
              <w:t>19.09.2013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B966C4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4C4B032" w14:textId="5E3B3BC3" w:rsidR="00883AD4" w:rsidRDefault="00866107" w:rsidP="005B2988">
            <w:r>
              <w:t>1.2</w:t>
            </w:r>
          </w:p>
        </w:tc>
      </w:tr>
      <w:tr w:rsidR="00883AD4" w14:paraId="7ED0359A" w14:textId="77777777" w:rsidTr="005B2988">
        <w:tc>
          <w:tcPr>
            <w:tcW w:w="2264" w:type="dxa"/>
          </w:tcPr>
          <w:p w14:paraId="448CC8D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801F237" w14:textId="74066390" w:rsidR="00883AD4" w:rsidRDefault="00866107" w:rsidP="005B2988">
            <w:r>
              <w:t>1 PT</w:t>
            </w:r>
          </w:p>
        </w:tc>
        <w:tc>
          <w:tcPr>
            <w:tcW w:w="2266" w:type="dxa"/>
          </w:tcPr>
          <w:p w14:paraId="2DB6097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3B95D9C5" w14:textId="217080B5" w:rsidR="00883AD4" w:rsidRDefault="00866107" w:rsidP="005B2988">
            <w:r>
              <w:t>1.4</w:t>
            </w:r>
          </w:p>
        </w:tc>
      </w:tr>
      <w:tr w:rsidR="00883AD4" w14:paraId="3E45A832" w14:textId="77777777" w:rsidTr="005B2988">
        <w:tc>
          <w:tcPr>
            <w:tcW w:w="2264" w:type="dxa"/>
          </w:tcPr>
          <w:p w14:paraId="14A5496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23FD18EF" w14:textId="342673EA" w:rsidR="00883AD4" w:rsidRDefault="00866107" w:rsidP="005B2988">
            <w:r>
              <w:t>19.09.2013</w:t>
            </w:r>
          </w:p>
        </w:tc>
        <w:tc>
          <w:tcPr>
            <w:tcW w:w="2266" w:type="dxa"/>
          </w:tcPr>
          <w:p w14:paraId="3FB244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4FF394A" w14:textId="77777777" w:rsidR="00883AD4" w:rsidRDefault="00883AD4" w:rsidP="005B2988"/>
        </w:tc>
      </w:tr>
      <w:tr w:rsidR="00883AD4" w14:paraId="275356E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152579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1EF7E686" w14:textId="77777777" w:rsidR="00883AD4" w:rsidRDefault="00883AD4" w:rsidP="005B2988"/>
        </w:tc>
      </w:tr>
      <w:tr w:rsidR="00883AD4" w14:paraId="03F6B51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9CCE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76DD3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04C6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0270C" w14:textId="77777777" w:rsidR="00883AD4" w:rsidRDefault="00883AD4" w:rsidP="005B2988"/>
        </w:tc>
      </w:tr>
      <w:tr w:rsidR="00883AD4" w14:paraId="605B134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A8E73B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5F957EB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9AEAD8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D4522F5" w14:textId="77777777" w:rsidR="00883AD4" w:rsidRDefault="00883AD4" w:rsidP="005B2988">
            <w:r>
              <w:t>1.0</w:t>
            </w:r>
          </w:p>
        </w:tc>
      </w:tr>
      <w:tr w:rsidR="00883AD4" w14:paraId="0B23F7D3" w14:textId="77777777" w:rsidTr="005B2988">
        <w:tc>
          <w:tcPr>
            <w:tcW w:w="2264" w:type="dxa"/>
          </w:tcPr>
          <w:p w14:paraId="21006C6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84AA54C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2B4293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649D8C80" w14:textId="77777777" w:rsidR="00883AD4" w:rsidRDefault="00883AD4" w:rsidP="005B2988">
            <w:r>
              <w:t>04.10.2013</w:t>
            </w:r>
          </w:p>
        </w:tc>
      </w:tr>
    </w:tbl>
    <w:p w14:paraId="7DE70DA6" w14:textId="77777777" w:rsidR="00883AD4" w:rsidRDefault="00883AD4" w:rsidP="00883AD4">
      <w:pPr>
        <w:tabs>
          <w:tab w:val="left" w:pos="1540"/>
        </w:tabs>
      </w:pPr>
    </w:p>
    <w:p w14:paraId="24039BC2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433E5689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397B1E18" w14:textId="4D78265C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21522D">
              <w:rPr>
                <w:b/>
                <w:color w:val="FFFFFF" w:themeColor="background1"/>
              </w:rPr>
              <w:t xml:space="preserve"> Nr. 4</w:t>
            </w:r>
          </w:p>
        </w:tc>
      </w:tr>
      <w:tr w:rsidR="00883AD4" w14:paraId="4485E6EB" w14:textId="77777777" w:rsidTr="005B2988">
        <w:tc>
          <w:tcPr>
            <w:tcW w:w="2264" w:type="dxa"/>
          </w:tcPr>
          <w:p w14:paraId="498A9B1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656D7D1A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46538E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A456D7C" w14:textId="5B1FD861" w:rsidR="00883AD4" w:rsidRDefault="00F601A2" w:rsidP="005B2988">
            <w:r>
              <w:t>1.4</w:t>
            </w:r>
          </w:p>
        </w:tc>
      </w:tr>
      <w:tr w:rsidR="00883AD4" w14:paraId="4AC2F753" w14:textId="77777777" w:rsidTr="005B2988">
        <w:tc>
          <w:tcPr>
            <w:tcW w:w="2264" w:type="dxa"/>
          </w:tcPr>
          <w:p w14:paraId="5FF89A0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5F3A5536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BE3E1D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505AE9AA" w14:textId="6FBCDBDC" w:rsidR="00883AD4" w:rsidRDefault="00F601A2" w:rsidP="005B2988">
            <w:r>
              <w:t>Pflichtenheft schreiben</w:t>
            </w:r>
          </w:p>
        </w:tc>
      </w:tr>
      <w:tr w:rsidR="00883AD4" w14:paraId="44A00564" w14:textId="77777777" w:rsidTr="005B2988">
        <w:tc>
          <w:tcPr>
            <w:tcW w:w="2264" w:type="dxa"/>
          </w:tcPr>
          <w:p w14:paraId="3496F97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EECA9DD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83D4B2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62788555" w14:textId="77777777" w:rsidR="00883AD4" w:rsidRDefault="00883AD4" w:rsidP="005B2988">
            <w:r>
              <w:t>LFH</w:t>
            </w:r>
          </w:p>
        </w:tc>
      </w:tr>
      <w:tr w:rsidR="00883AD4" w14:paraId="08D0194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9FB9C4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4A8210B" w14:textId="348DF64E" w:rsidR="00883AD4" w:rsidRDefault="00D42DE0" w:rsidP="005B2988">
            <w:r>
              <w:t>Jonas Alder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5108927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0E8AA0A" w14:textId="77777777" w:rsidR="00883AD4" w:rsidRDefault="00883AD4" w:rsidP="005B2988">
            <w:r>
              <w:t>LFH</w:t>
            </w:r>
          </w:p>
        </w:tc>
      </w:tr>
      <w:tr w:rsidR="00883AD4" w14:paraId="0BDAABB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67666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F750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A371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005C8" w14:textId="77777777" w:rsidR="00883AD4" w:rsidRDefault="00883AD4" w:rsidP="005B2988"/>
        </w:tc>
      </w:tr>
      <w:tr w:rsidR="00883AD4" w14:paraId="68362E8F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EFB429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6186CF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1A51B64" w14:textId="3B4B779D" w:rsidR="00883AD4" w:rsidRDefault="00F601A2" w:rsidP="005B2988">
            <w:r>
              <w:t>Das Pflichtenheft ist zu formulieren.</w:t>
            </w:r>
          </w:p>
        </w:tc>
      </w:tr>
      <w:tr w:rsidR="00883AD4" w14:paraId="00E9CC1B" w14:textId="77777777" w:rsidTr="005B2988">
        <w:tc>
          <w:tcPr>
            <w:tcW w:w="9056" w:type="dxa"/>
            <w:gridSpan w:val="4"/>
          </w:tcPr>
          <w:p w14:paraId="6219554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4A5C65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447E195" w14:textId="5938A311" w:rsidR="00883AD4" w:rsidRDefault="00F601A2" w:rsidP="005B2988">
            <w:r>
              <w:t>Fertiges Pflichtenheft zur Abgabe an Auftraggeber</w:t>
            </w:r>
          </w:p>
        </w:tc>
      </w:tr>
      <w:tr w:rsidR="00883AD4" w14:paraId="6ED41951" w14:textId="77777777" w:rsidTr="005B2988">
        <w:tc>
          <w:tcPr>
            <w:tcW w:w="9056" w:type="dxa"/>
            <w:gridSpan w:val="4"/>
          </w:tcPr>
          <w:p w14:paraId="16B6688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6EC33DB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9DC2D50" w14:textId="77777777" w:rsidR="00883AD4" w:rsidRDefault="00883AD4" w:rsidP="005B2988"/>
        </w:tc>
      </w:tr>
      <w:tr w:rsidR="00883AD4" w14:paraId="6A67D046" w14:textId="77777777" w:rsidTr="005B2988">
        <w:tc>
          <w:tcPr>
            <w:tcW w:w="9056" w:type="dxa"/>
            <w:gridSpan w:val="4"/>
          </w:tcPr>
          <w:p w14:paraId="53226AC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4E7BFAF7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2BAE082A" w14:textId="77777777" w:rsidR="00883AD4" w:rsidRDefault="00883AD4" w:rsidP="005B2988"/>
        </w:tc>
      </w:tr>
      <w:tr w:rsidR="00883AD4" w14:paraId="6F2531C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7A90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D30F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C340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7477CF" w14:textId="77777777" w:rsidR="00883AD4" w:rsidRDefault="00883AD4" w:rsidP="005B2988"/>
        </w:tc>
      </w:tr>
      <w:tr w:rsidR="00883AD4" w14:paraId="01FEBDF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0F3FA5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2AD68024" w14:textId="77777777" w:rsidR="00883AD4" w:rsidRDefault="00883AD4" w:rsidP="005B2988"/>
        </w:tc>
      </w:tr>
      <w:tr w:rsidR="00883AD4" w14:paraId="395810C6" w14:textId="77777777" w:rsidTr="005B2988">
        <w:tc>
          <w:tcPr>
            <w:tcW w:w="2264" w:type="dxa"/>
          </w:tcPr>
          <w:p w14:paraId="24C9BC3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A46CDF5" w14:textId="044D5A85" w:rsidR="00883AD4" w:rsidRDefault="00F601A2" w:rsidP="005B2988">
            <w:r>
              <w:t>Lastenheft, Arbeitspaketbeschreibungen, Zeitplan</w:t>
            </w:r>
          </w:p>
        </w:tc>
      </w:tr>
      <w:tr w:rsidR="00883AD4" w14:paraId="338DF2A2" w14:textId="77777777" w:rsidTr="005B2988">
        <w:tc>
          <w:tcPr>
            <w:tcW w:w="2264" w:type="dxa"/>
          </w:tcPr>
          <w:p w14:paraId="0288592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43D0926B" w14:textId="14E3D7D1" w:rsidR="00883AD4" w:rsidRDefault="00844891" w:rsidP="005B2988">
            <w:r>
              <w:t>Pflichtenheft</w:t>
            </w:r>
          </w:p>
        </w:tc>
      </w:tr>
      <w:tr w:rsidR="00883AD4" w14:paraId="1DE0C79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7A2009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CFCEB6E" w14:textId="77777777" w:rsidR="00883AD4" w:rsidRDefault="00883AD4" w:rsidP="005B2988"/>
        </w:tc>
      </w:tr>
      <w:tr w:rsidR="00883AD4" w14:paraId="77C37C4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66DA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AAD6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A8E7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98EAE" w14:textId="77777777" w:rsidR="00883AD4" w:rsidRDefault="00883AD4" w:rsidP="005B2988"/>
        </w:tc>
      </w:tr>
      <w:tr w:rsidR="00883AD4" w14:paraId="3D820E3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184A7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908D0EB" w14:textId="08F1E82F" w:rsidR="00883AD4" w:rsidRDefault="00844891" w:rsidP="005B2988">
            <w:r>
              <w:t>20.09.2013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243C09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C40D040" w14:textId="03DB1B4F" w:rsidR="00883AD4" w:rsidRDefault="00844891" w:rsidP="005B2988">
            <w:r>
              <w:t>1.3</w:t>
            </w:r>
          </w:p>
        </w:tc>
      </w:tr>
      <w:tr w:rsidR="00883AD4" w14:paraId="5A0D97EC" w14:textId="77777777" w:rsidTr="005B2988">
        <w:tc>
          <w:tcPr>
            <w:tcW w:w="2264" w:type="dxa"/>
          </w:tcPr>
          <w:p w14:paraId="4167AA6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4100C5CC" w14:textId="436507D3" w:rsidR="00883AD4" w:rsidRDefault="00844891" w:rsidP="005B2988">
            <w:r>
              <w:t>6 PT</w:t>
            </w:r>
          </w:p>
        </w:tc>
        <w:tc>
          <w:tcPr>
            <w:tcW w:w="2266" w:type="dxa"/>
          </w:tcPr>
          <w:p w14:paraId="55B10C8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043AAD0E" w14:textId="07B369E3" w:rsidR="00883AD4" w:rsidRDefault="00844891" w:rsidP="005B2988">
            <w:r>
              <w:t>1.5</w:t>
            </w:r>
          </w:p>
        </w:tc>
      </w:tr>
      <w:tr w:rsidR="00883AD4" w14:paraId="60C06A58" w14:textId="77777777" w:rsidTr="005B2988">
        <w:tc>
          <w:tcPr>
            <w:tcW w:w="2264" w:type="dxa"/>
          </w:tcPr>
          <w:p w14:paraId="568A2E8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0E2792D7" w14:textId="15E9FEB3" w:rsidR="00883AD4" w:rsidRDefault="00844891" w:rsidP="005B2988">
            <w:r>
              <w:t>27.09.2013</w:t>
            </w:r>
          </w:p>
        </w:tc>
        <w:tc>
          <w:tcPr>
            <w:tcW w:w="2266" w:type="dxa"/>
          </w:tcPr>
          <w:p w14:paraId="1F38F28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66BC4C1A" w14:textId="77777777" w:rsidR="00883AD4" w:rsidRDefault="00883AD4" w:rsidP="005B2988"/>
        </w:tc>
      </w:tr>
      <w:tr w:rsidR="00883AD4" w14:paraId="415604C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0BC97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E014236" w14:textId="77777777" w:rsidR="00883AD4" w:rsidRDefault="00883AD4" w:rsidP="005B2988"/>
        </w:tc>
      </w:tr>
      <w:tr w:rsidR="00883AD4" w14:paraId="4EFC0A1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024D8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57BA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458B5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E4723" w14:textId="77777777" w:rsidR="00883AD4" w:rsidRDefault="00883AD4" w:rsidP="005B2988"/>
        </w:tc>
      </w:tr>
      <w:tr w:rsidR="00883AD4" w14:paraId="142114E6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61B0DD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6EF890A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E690F7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F83F37E" w14:textId="77777777" w:rsidR="00883AD4" w:rsidRDefault="00883AD4" w:rsidP="005B2988">
            <w:r>
              <w:t>1.0</w:t>
            </w:r>
          </w:p>
        </w:tc>
      </w:tr>
      <w:tr w:rsidR="00883AD4" w14:paraId="63047186" w14:textId="77777777" w:rsidTr="005B2988">
        <w:tc>
          <w:tcPr>
            <w:tcW w:w="2264" w:type="dxa"/>
          </w:tcPr>
          <w:p w14:paraId="542B732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1ED7078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D00622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02C1E1EA" w14:textId="77777777" w:rsidR="00883AD4" w:rsidRDefault="00883AD4" w:rsidP="005B2988">
            <w:r>
              <w:t>04.10.2013</w:t>
            </w:r>
          </w:p>
        </w:tc>
      </w:tr>
    </w:tbl>
    <w:p w14:paraId="3C83FF45" w14:textId="77777777" w:rsidR="00883AD4" w:rsidRDefault="00883AD4" w:rsidP="00883AD4">
      <w:pPr>
        <w:tabs>
          <w:tab w:val="left" w:pos="1540"/>
        </w:tabs>
      </w:pPr>
    </w:p>
    <w:p w14:paraId="2EE4BF87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0F38B3C6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18946022" w14:textId="2ECF16DC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282824">
              <w:rPr>
                <w:b/>
                <w:color w:val="FFFFFF" w:themeColor="background1"/>
              </w:rPr>
              <w:t xml:space="preserve"> Nr. 5</w:t>
            </w:r>
          </w:p>
        </w:tc>
      </w:tr>
      <w:tr w:rsidR="00883AD4" w14:paraId="2B726C5B" w14:textId="77777777" w:rsidTr="005B2988">
        <w:tc>
          <w:tcPr>
            <w:tcW w:w="2264" w:type="dxa"/>
          </w:tcPr>
          <w:p w14:paraId="0D5567F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082D2BD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55DB6C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5DD40FE3" w14:textId="2EDD6E9D" w:rsidR="00883AD4" w:rsidRDefault="00D42DE0" w:rsidP="005B2988">
            <w:r>
              <w:t>1.5</w:t>
            </w:r>
          </w:p>
        </w:tc>
      </w:tr>
      <w:tr w:rsidR="00883AD4" w14:paraId="331EDB71" w14:textId="77777777" w:rsidTr="005B2988">
        <w:tc>
          <w:tcPr>
            <w:tcW w:w="2264" w:type="dxa"/>
          </w:tcPr>
          <w:p w14:paraId="5FB3A05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091A4BA6" w14:textId="32140AC0" w:rsidR="00883AD4" w:rsidRDefault="00D42DE0" w:rsidP="005B2988">
            <w:r>
              <w:t>Gruppe LFH</w:t>
            </w:r>
          </w:p>
        </w:tc>
        <w:tc>
          <w:tcPr>
            <w:tcW w:w="2266" w:type="dxa"/>
          </w:tcPr>
          <w:p w14:paraId="50D4DB5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0EEC597" w14:textId="78003A04" w:rsidR="00883AD4" w:rsidRDefault="00D42DE0" w:rsidP="005B2988">
            <w:r>
              <w:t>Review durch LFH</w:t>
            </w:r>
          </w:p>
        </w:tc>
      </w:tr>
      <w:tr w:rsidR="00883AD4" w14:paraId="016C310D" w14:textId="77777777" w:rsidTr="005B2988">
        <w:tc>
          <w:tcPr>
            <w:tcW w:w="2264" w:type="dxa"/>
          </w:tcPr>
          <w:p w14:paraId="41D5509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F82C40C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6A7C37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D03AF63" w14:textId="77777777" w:rsidR="00883AD4" w:rsidRDefault="00883AD4" w:rsidP="005B2988">
            <w:r>
              <w:t>LFH</w:t>
            </w:r>
          </w:p>
        </w:tc>
      </w:tr>
      <w:tr w:rsidR="00883AD4" w14:paraId="7E35A31A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EA2692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7A90E88" w14:textId="13C3DE74" w:rsidR="00883AD4" w:rsidRDefault="00D42DE0" w:rsidP="005B2988">
            <w:r>
              <w:t>Andy Villiger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1B9F45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299493" w14:textId="77777777" w:rsidR="00883AD4" w:rsidRDefault="00883AD4" w:rsidP="005B2988">
            <w:r>
              <w:t>LFH</w:t>
            </w:r>
          </w:p>
        </w:tc>
      </w:tr>
      <w:tr w:rsidR="00883AD4" w14:paraId="1C71704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F20E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EB69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902CF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A5666" w14:textId="77777777" w:rsidR="00883AD4" w:rsidRDefault="00883AD4" w:rsidP="005B2988"/>
        </w:tc>
      </w:tr>
      <w:tr w:rsidR="00883AD4" w14:paraId="71A07D4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46EC48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4CCD036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4F241A4" w14:textId="4B246DC6" w:rsidR="00883AD4" w:rsidRDefault="00D42DE0" w:rsidP="005B2988">
            <w:r>
              <w:t>Die LFH schaut das Pflichtenheft durch. Allfällige Änderungen werden in einer Telefonkonferenz besprochen.</w:t>
            </w:r>
          </w:p>
        </w:tc>
      </w:tr>
      <w:tr w:rsidR="00883AD4" w14:paraId="627CD829" w14:textId="77777777" w:rsidTr="005B2988">
        <w:tc>
          <w:tcPr>
            <w:tcW w:w="9056" w:type="dxa"/>
            <w:gridSpan w:val="4"/>
          </w:tcPr>
          <w:p w14:paraId="700748B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6EBEA83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A7D94B4" w14:textId="7E6214C6" w:rsidR="00883AD4" w:rsidRDefault="00D42DE0" w:rsidP="005B2988">
            <w:r>
              <w:t>LFH nimmt Stellung zum Pflichtenheft, damit es überarbeitet und abgenommen werden kann.</w:t>
            </w:r>
          </w:p>
        </w:tc>
      </w:tr>
      <w:tr w:rsidR="00883AD4" w14:paraId="4394BE74" w14:textId="77777777" w:rsidTr="005B2988">
        <w:tc>
          <w:tcPr>
            <w:tcW w:w="9056" w:type="dxa"/>
            <w:gridSpan w:val="4"/>
          </w:tcPr>
          <w:p w14:paraId="234906C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148BE58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C5B45A7" w14:textId="77777777" w:rsidR="00883AD4" w:rsidRDefault="00883AD4" w:rsidP="005B2988"/>
        </w:tc>
      </w:tr>
      <w:tr w:rsidR="00883AD4" w14:paraId="16FDF771" w14:textId="77777777" w:rsidTr="005B2988">
        <w:tc>
          <w:tcPr>
            <w:tcW w:w="9056" w:type="dxa"/>
            <w:gridSpan w:val="4"/>
          </w:tcPr>
          <w:p w14:paraId="55F0EE9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31792CCB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280A62B3" w14:textId="3E6115BF" w:rsidR="00883AD4" w:rsidRDefault="00B2019E" w:rsidP="00B2019E">
            <w:pPr>
              <w:pStyle w:val="Listenabsatz"/>
              <w:numPr>
                <w:ilvl w:val="0"/>
                <w:numId w:val="43"/>
              </w:numPr>
            </w:pPr>
            <w:r>
              <w:t>Viele Änderungswünsche bringen Zeitplan durcheinander</w:t>
            </w:r>
          </w:p>
        </w:tc>
      </w:tr>
      <w:tr w:rsidR="00883AD4" w14:paraId="588EA516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8315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9253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6075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5B787" w14:textId="77777777" w:rsidR="00883AD4" w:rsidRDefault="00883AD4" w:rsidP="005B2988"/>
        </w:tc>
      </w:tr>
      <w:tr w:rsidR="00883AD4" w14:paraId="46014466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3601E2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9726E60" w14:textId="77777777" w:rsidR="00883AD4" w:rsidRDefault="00883AD4" w:rsidP="005B2988"/>
        </w:tc>
      </w:tr>
      <w:tr w:rsidR="00883AD4" w14:paraId="0F012108" w14:textId="77777777" w:rsidTr="005B2988">
        <w:tc>
          <w:tcPr>
            <w:tcW w:w="2264" w:type="dxa"/>
          </w:tcPr>
          <w:p w14:paraId="39A9C9A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41A917C1" w14:textId="2D8C20F9" w:rsidR="00883AD4" w:rsidRDefault="00B2019E" w:rsidP="005B2988">
            <w:r>
              <w:t>Pflichtenheft</w:t>
            </w:r>
          </w:p>
        </w:tc>
      </w:tr>
      <w:tr w:rsidR="00883AD4" w14:paraId="1F59D092" w14:textId="77777777" w:rsidTr="005B2988">
        <w:tc>
          <w:tcPr>
            <w:tcW w:w="2264" w:type="dxa"/>
          </w:tcPr>
          <w:p w14:paraId="395CE22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3B5DFA58" w14:textId="77777777" w:rsidR="00883AD4" w:rsidRDefault="00883AD4" w:rsidP="005B2988"/>
        </w:tc>
      </w:tr>
      <w:tr w:rsidR="00883AD4" w14:paraId="178E403B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3A339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7D8E9CD" w14:textId="77777777" w:rsidR="00883AD4" w:rsidRDefault="00883AD4" w:rsidP="005B2988"/>
        </w:tc>
      </w:tr>
      <w:tr w:rsidR="00883AD4" w14:paraId="2C8D03E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2DA5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F43A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4184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4C3EC" w14:textId="77777777" w:rsidR="00883AD4" w:rsidRDefault="00883AD4" w:rsidP="005B2988"/>
        </w:tc>
      </w:tr>
      <w:tr w:rsidR="00883AD4" w14:paraId="44D74A7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8DCC17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7F5C8D2" w14:textId="2D09410F" w:rsidR="00883AD4" w:rsidRDefault="00B2019E" w:rsidP="005B2988">
            <w:r>
              <w:t>30.09.2013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B25DF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702E34F" w14:textId="6013BCC8" w:rsidR="00883AD4" w:rsidRDefault="00B2019E" w:rsidP="005B2988">
            <w:r>
              <w:t>1.4</w:t>
            </w:r>
          </w:p>
        </w:tc>
      </w:tr>
      <w:tr w:rsidR="00883AD4" w14:paraId="54278988" w14:textId="77777777" w:rsidTr="005B2988">
        <w:tc>
          <w:tcPr>
            <w:tcW w:w="2264" w:type="dxa"/>
          </w:tcPr>
          <w:p w14:paraId="12502E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29191B26" w14:textId="5711A521" w:rsidR="00883AD4" w:rsidRDefault="00B2019E" w:rsidP="005B2988">
            <w:r>
              <w:t>1 PT</w:t>
            </w:r>
          </w:p>
        </w:tc>
        <w:tc>
          <w:tcPr>
            <w:tcW w:w="2266" w:type="dxa"/>
          </w:tcPr>
          <w:p w14:paraId="433339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F387685" w14:textId="703E4023" w:rsidR="00883AD4" w:rsidRDefault="00B2019E" w:rsidP="005B2988">
            <w:r>
              <w:t>1.6</w:t>
            </w:r>
          </w:p>
        </w:tc>
      </w:tr>
      <w:tr w:rsidR="00883AD4" w14:paraId="72AE51C6" w14:textId="77777777" w:rsidTr="005B2988">
        <w:tc>
          <w:tcPr>
            <w:tcW w:w="2264" w:type="dxa"/>
          </w:tcPr>
          <w:p w14:paraId="0BD40F9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6167880C" w14:textId="5AF8D28E" w:rsidR="00883AD4" w:rsidRDefault="00B2019E" w:rsidP="005B2988">
            <w:r>
              <w:t>30.09.2013</w:t>
            </w:r>
          </w:p>
        </w:tc>
        <w:tc>
          <w:tcPr>
            <w:tcW w:w="2266" w:type="dxa"/>
          </w:tcPr>
          <w:p w14:paraId="5BDB0CE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7D8BAE65" w14:textId="77777777" w:rsidR="00883AD4" w:rsidRDefault="00883AD4" w:rsidP="005B2988"/>
        </w:tc>
      </w:tr>
      <w:tr w:rsidR="00883AD4" w14:paraId="1077FCA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484072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8131E22" w14:textId="77777777" w:rsidR="00883AD4" w:rsidRDefault="00883AD4" w:rsidP="005B2988"/>
        </w:tc>
      </w:tr>
      <w:tr w:rsidR="00883AD4" w14:paraId="492C0C8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582A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1A8D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87231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9DACF" w14:textId="77777777" w:rsidR="00883AD4" w:rsidRDefault="00883AD4" w:rsidP="005B2988"/>
        </w:tc>
      </w:tr>
      <w:tr w:rsidR="00883AD4" w14:paraId="1E7F64F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9EA06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1F77E49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EB494A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0B6C3B9" w14:textId="77777777" w:rsidR="00883AD4" w:rsidRDefault="00883AD4" w:rsidP="005B2988">
            <w:r>
              <w:t>1.0</w:t>
            </w:r>
          </w:p>
        </w:tc>
      </w:tr>
      <w:tr w:rsidR="00883AD4" w14:paraId="10302C7B" w14:textId="77777777" w:rsidTr="005B2988">
        <w:tc>
          <w:tcPr>
            <w:tcW w:w="2264" w:type="dxa"/>
          </w:tcPr>
          <w:p w14:paraId="1850A8D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9698BBA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122600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6ECB8167" w14:textId="77777777" w:rsidR="00883AD4" w:rsidRDefault="00883AD4" w:rsidP="005B2988">
            <w:r>
              <w:t>04.10.2013</w:t>
            </w:r>
          </w:p>
        </w:tc>
      </w:tr>
    </w:tbl>
    <w:p w14:paraId="23271911" w14:textId="77777777" w:rsidR="00883AD4" w:rsidRDefault="00883AD4" w:rsidP="00883AD4">
      <w:pPr>
        <w:tabs>
          <w:tab w:val="left" w:pos="1540"/>
        </w:tabs>
      </w:pPr>
    </w:p>
    <w:p w14:paraId="2DF9655D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D068C9C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3B25F80" w14:textId="4E585A61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C92262">
              <w:rPr>
                <w:b/>
                <w:color w:val="FFFFFF" w:themeColor="background1"/>
              </w:rPr>
              <w:t xml:space="preserve"> Nr. 6</w:t>
            </w:r>
          </w:p>
        </w:tc>
      </w:tr>
      <w:tr w:rsidR="00883AD4" w14:paraId="773E040C" w14:textId="77777777" w:rsidTr="005B2988">
        <w:tc>
          <w:tcPr>
            <w:tcW w:w="2264" w:type="dxa"/>
          </w:tcPr>
          <w:p w14:paraId="7F4D381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06D3766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08F31FB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7213A8C2" w14:textId="41C1376B" w:rsidR="00883AD4" w:rsidRDefault="00B2019E" w:rsidP="005B2988">
            <w:r>
              <w:t>1.6</w:t>
            </w:r>
          </w:p>
        </w:tc>
      </w:tr>
      <w:tr w:rsidR="00883AD4" w14:paraId="4F00A9EB" w14:textId="77777777" w:rsidTr="005B2988">
        <w:tc>
          <w:tcPr>
            <w:tcW w:w="2264" w:type="dxa"/>
          </w:tcPr>
          <w:p w14:paraId="212E3E0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060DEA76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EE85D8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358C16A" w14:textId="2C77CD61" w:rsidR="00883AD4" w:rsidRDefault="00B2019E" w:rsidP="005B2988">
            <w:r>
              <w:t>Pflichtenheft überarbeiten</w:t>
            </w:r>
          </w:p>
        </w:tc>
      </w:tr>
      <w:tr w:rsidR="00883AD4" w14:paraId="6F65189F" w14:textId="77777777" w:rsidTr="005B2988">
        <w:tc>
          <w:tcPr>
            <w:tcW w:w="2264" w:type="dxa"/>
          </w:tcPr>
          <w:p w14:paraId="67836ED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384113F7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33A7B1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36406C9" w14:textId="77777777" w:rsidR="00883AD4" w:rsidRDefault="00883AD4" w:rsidP="005B2988">
            <w:r>
              <w:t>LFH</w:t>
            </w:r>
          </w:p>
        </w:tc>
      </w:tr>
      <w:tr w:rsidR="00883AD4" w14:paraId="50329645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46E702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BD1E461" w14:textId="0B0EC873" w:rsidR="00883AD4" w:rsidRDefault="00B2019E" w:rsidP="005B2988">
            <w:r>
              <w:t>Patrick Bösch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6E33575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2ABB459" w14:textId="77777777" w:rsidR="00883AD4" w:rsidRDefault="00883AD4" w:rsidP="005B2988">
            <w:r>
              <w:t>LFH</w:t>
            </w:r>
          </w:p>
        </w:tc>
      </w:tr>
      <w:tr w:rsidR="00883AD4" w14:paraId="0E16C333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BBAA0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6F45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9462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488F3" w14:textId="77777777" w:rsidR="00883AD4" w:rsidRDefault="00883AD4" w:rsidP="005B2988"/>
        </w:tc>
      </w:tr>
      <w:tr w:rsidR="00883AD4" w14:paraId="4FCD3CC1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1A4B24B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1C5A02D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FA086A4" w14:textId="37D5BD39" w:rsidR="00883AD4" w:rsidRDefault="00B2019E" w:rsidP="005B2988">
            <w:r>
              <w:t>Die besprochenen Änderungswünsche bzw. Detaillierungen werden ins Pflichtenheft eingearbeitet</w:t>
            </w:r>
          </w:p>
        </w:tc>
      </w:tr>
      <w:tr w:rsidR="00883AD4" w14:paraId="606F66BF" w14:textId="77777777" w:rsidTr="005B2988">
        <w:tc>
          <w:tcPr>
            <w:tcW w:w="9056" w:type="dxa"/>
            <w:gridSpan w:val="4"/>
          </w:tcPr>
          <w:p w14:paraId="442BD3F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33B8CD06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CC59A2F" w14:textId="1DC912DE" w:rsidR="00883AD4" w:rsidRDefault="00B2019E" w:rsidP="005B2988">
            <w:r>
              <w:t>Ein vollständiges Pflichtenheft, welches durch die LFH abgenommen wird.</w:t>
            </w:r>
          </w:p>
        </w:tc>
      </w:tr>
      <w:tr w:rsidR="00883AD4" w14:paraId="76E77308" w14:textId="77777777" w:rsidTr="005B2988">
        <w:tc>
          <w:tcPr>
            <w:tcW w:w="9056" w:type="dxa"/>
            <w:gridSpan w:val="4"/>
          </w:tcPr>
          <w:p w14:paraId="539E31C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1004DD0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834E368" w14:textId="77777777" w:rsidR="00883AD4" w:rsidRDefault="00883AD4" w:rsidP="005B2988"/>
        </w:tc>
      </w:tr>
      <w:tr w:rsidR="00883AD4" w14:paraId="105D10B6" w14:textId="77777777" w:rsidTr="005B2988">
        <w:tc>
          <w:tcPr>
            <w:tcW w:w="9056" w:type="dxa"/>
            <w:gridSpan w:val="4"/>
          </w:tcPr>
          <w:p w14:paraId="25A043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6812E046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D56DAC0" w14:textId="385A251E" w:rsidR="00883AD4" w:rsidRDefault="00B2019E" w:rsidP="00B2019E">
            <w:pPr>
              <w:pStyle w:val="Listenabsatz"/>
              <w:numPr>
                <w:ilvl w:val="0"/>
                <w:numId w:val="43"/>
              </w:numPr>
            </w:pPr>
            <w:r>
              <w:t>Die Änderungen wurden falsch verstanden</w:t>
            </w:r>
          </w:p>
        </w:tc>
      </w:tr>
      <w:tr w:rsidR="00883AD4" w14:paraId="42A01B8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2C62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9AA0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BB34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A104C" w14:textId="77777777" w:rsidR="00883AD4" w:rsidRDefault="00883AD4" w:rsidP="005B2988"/>
        </w:tc>
      </w:tr>
      <w:tr w:rsidR="00883AD4" w14:paraId="13A33CF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34D2E2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12EFC69D" w14:textId="77777777" w:rsidR="00883AD4" w:rsidRDefault="00883AD4" w:rsidP="005B2988"/>
        </w:tc>
      </w:tr>
      <w:tr w:rsidR="00883AD4" w14:paraId="3C5DE5AA" w14:textId="77777777" w:rsidTr="005B2988">
        <w:tc>
          <w:tcPr>
            <w:tcW w:w="2264" w:type="dxa"/>
          </w:tcPr>
          <w:p w14:paraId="7866B7F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17ABFEE2" w14:textId="73D9A91A" w:rsidR="00883AD4" w:rsidRDefault="00B2019E" w:rsidP="005B2988">
            <w:r>
              <w:t>Pflichtenheft</w:t>
            </w:r>
          </w:p>
        </w:tc>
      </w:tr>
      <w:tr w:rsidR="00883AD4" w14:paraId="5F74F7AF" w14:textId="77777777" w:rsidTr="005B2988">
        <w:tc>
          <w:tcPr>
            <w:tcW w:w="2264" w:type="dxa"/>
          </w:tcPr>
          <w:p w14:paraId="7940821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3ACCD786" w14:textId="00393094" w:rsidR="00883AD4" w:rsidRDefault="00B2019E" w:rsidP="005B2988">
            <w:r>
              <w:t>Pflichtenheft</w:t>
            </w:r>
          </w:p>
        </w:tc>
      </w:tr>
      <w:tr w:rsidR="00883AD4" w14:paraId="2692C2F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54EE3C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E84C552" w14:textId="77777777" w:rsidR="00883AD4" w:rsidRDefault="00883AD4" w:rsidP="005B2988"/>
        </w:tc>
      </w:tr>
      <w:tr w:rsidR="00883AD4" w14:paraId="7A8D552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D5D7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73D6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B617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73C9F" w14:textId="77777777" w:rsidR="00883AD4" w:rsidRDefault="00883AD4" w:rsidP="005B2988"/>
        </w:tc>
      </w:tr>
      <w:tr w:rsidR="00883AD4" w14:paraId="062B9C2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B09D97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3E8B1EC" w14:textId="16B27D30" w:rsidR="00883AD4" w:rsidRDefault="00B2019E" w:rsidP="005B2988">
            <w:r>
              <w:t>01.10.2013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0FEA91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4A8AE17" w14:textId="1F2F65BE" w:rsidR="00883AD4" w:rsidRDefault="00B2019E" w:rsidP="005B2988">
            <w:r>
              <w:t>1.5</w:t>
            </w:r>
          </w:p>
        </w:tc>
      </w:tr>
      <w:tr w:rsidR="00883AD4" w14:paraId="18165A3D" w14:textId="77777777" w:rsidTr="005B2988">
        <w:tc>
          <w:tcPr>
            <w:tcW w:w="2264" w:type="dxa"/>
          </w:tcPr>
          <w:p w14:paraId="52111D2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7598AE2B" w14:textId="5879479E" w:rsidR="00883AD4" w:rsidRDefault="00B2019E" w:rsidP="005B2988">
            <w:r>
              <w:t>3 PT</w:t>
            </w:r>
          </w:p>
        </w:tc>
        <w:tc>
          <w:tcPr>
            <w:tcW w:w="2266" w:type="dxa"/>
          </w:tcPr>
          <w:p w14:paraId="7D5EA69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332B1D78" w14:textId="785EFA91" w:rsidR="00883AD4" w:rsidRDefault="00B2019E" w:rsidP="005B2988">
            <w:r>
              <w:t>1.6</w:t>
            </w:r>
          </w:p>
        </w:tc>
      </w:tr>
      <w:tr w:rsidR="00883AD4" w14:paraId="1F7E4302" w14:textId="77777777" w:rsidTr="005B2988">
        <w:tc>
          <w:tcPr>
            <w:tcW w:w="2264" w:type="dxa"/>
          </w:tcPr>
          <w:p w14:paraId="2C90A13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43867B26" w14:textId="3FBD668B" w:rsidR="00883AD4" w:rsidRDefault="00B2019E" w:rsidP="005B2988">
            <w:r>
              <w:t>03.10.2013</w:t>
            </w:r>
          </w:p>
        </w:tc>
        <w:tc>
          <w:tcPr>
            <w:tcW w:w="2266" w:type="dxa"/>
          </w:tcPr>
          <w:p w14:paraId="192F406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44C6F3A8" w14:textId="77777777" w:rsidR="00883AD4" w:rsidRDefault="00883AD4" w:rsidP="005B2988"/>
        </w:tc>
      </w:tr>
      <w:tr w:rsidR="00883AD4" w14:paraId="650E8B8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9DD686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DFC59D1" w14:textId="77777777" w:rsidR="00883AD4" w:rsidRDefault="00883AD4" w:rsidP="005B2988"/>
        </w:tc>
      </w:tr>
      <w:tr w:rsidR="00883AD4" w14:paraId="035D26E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C9E4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FEB0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7FCB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F64FB9" w14:textId="77777777" w:rsidR="00883AD4" w:rsidRDefault="00883AD4" w:rsidP="005B2988"/>
        </w:tc>
      </w:tr>
      <w:tr w:rsidR="00883AD4" w14:paraId="7C21E50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7A941D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34F55C8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59AA57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8CB58FF" w14:textId="77777777" w:rsidR="00883AD4" w:rsidRDefault="00883AD4" w:rsidP="005B2988">
            <w:r>
              <w:t>1.0</w:t>
            </w:r>
          </w:p>
        </w:tc>
      </w:tr>
      <w:tr w:rsidR="00883AD4" w14:paraId="425E177B" w14:textId="77777777" w:rsidTr="005B2988">
        <w:tc>
          <w:tcPr>
            <w:tcW w:w="2264" w:type="dxa"/>
          </w:tcPr>
          <w:p w14:paraId="3B5C5F2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1BBA074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60765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14DECCA8" w14:textId="77777777" w:rsidR="00883AD4" w:rsidRDefault="00883AD4" w:rsidP="005B2988">
            <w:r>
              <w:t>04.10.2013</w:t>
            </w:r>
          </w:p>
        </w:tc>
      </w:tr>
    </w:tbl>
    <w:p w14:paraId="570EB195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3169FAB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69BF8322" w14:textId="77E1FD3D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3764D8">
              <w:rPr>
                <w:b/>
                <w:color w:val="FFFFFF" w:themeColor="background1"/>
              </w:rPr>
              <w:t xml:space="preserve"> Nr. 7</w:t>
            </w:r>
          </w:p>
        </w:tc>
      </w:tr>
      <w:tr w:rsidR="00883AD4" w14:paraId="04B5FBC9" w14:textId="77777777" w:rsidTr="005B2988">
        <w:tc>
          <w:tcPr>
            <w:tcW w:w="2264" w:type="dxa"/>
          </w:tcPr>
          <w:p w14:paraId="45F847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60E288B2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6DA2EE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E963D2F" w14:textId="33BD056C" w:rsidR="00883AD4" w:rsidRDefault="003764D8" w:rsidP="005B2988">
            <w:r>
              <w:t>1.7</w:t>
            </w:r>
          </w:p>
        </w:tc>
      </w:tr>
      <w:tr w:rsidR="00883AD4" w14:paraId="5A7F6F5A" w14:textId="77777777" w:rsidTr="005B2988">
        <w:tc>
          <w:tcPr>
            <w:tcW w:w="2264" w:type="dxa"/>
          </w:tcPr>
          <w:p w14:paraId="5488FAF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26112210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7A54801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6C33971" w14:textId="7BA35AD0" w:rsidR="00883AD4" w:rsidRDefault="003764D8" w:rsidP="005B2988">
            <w:r>
              <w:t>Abnahme Pflichtenheft</w:t>
            </w:r>
          </w:p>
        </w:tc>
      </w:tr>
      <w:tr w:rsidR="00883AD4" w14:paraId="5D503D3B" w14:textId="77777777" w:rsidTr="005B2988">
        <w:tc>
          <w:tcPr>
            <w:tcW w:w="2264" w:type="dxa"/>
          </w:tcPr>
          <w:p w14:paraId="65DFBE9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539F7A1A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81C09B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6AD9C41" w14:textId="77777777" w:rsidR="00883AD4" w:rsidRDefault="00883AD4" w:rsidP="005B2988">
            <w:r>
              <w:t>LFH</w:t>
            </w:r>
          </w:p>
        </w:tc>
      </w:tr>
      <w:tr w:rsidR="00883AD4" w14:paraId="05E3E62A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A49F58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325DD207" w14:textId="19553AF0" w:rsidR="00883AD4" w:rsidRDefault="0014592B" w:rsidP="005B2988">
            <w:r>
              <w:t>Andy Villiger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544F2C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C5938C5" w14:textId="77777777" w:rsidR="00883AD4" w:rsidRDefault="00883AD4" w:rsidP="005B2988">
            <w:r>
              <w:t>LFH</w:t>
            </w:r>
          </w:p>
        </w:tc>
      </w:tr>
      <w:tr w:rsidR="00883AD4" w14:paraId="1C710D4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191D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4512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AF90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12910" w14:textId="77777777" w:rsidR="00883AD4" w:rsidRDefault="00883AD4" w:rsidP="005B2988"/>
        </w:tc>
      </w:tr>
      <w:tr w:rsidR="00883AD4" w14:paraId="6881911B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381714B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5ACBF0E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DA8AB99" w14:textId="57B0C38A" w:rsidR="00883AD4" w:rsidRDefault="003764D8" w:rsidP="005B2988">
            <w:r>
              <w:t>Die LFH bekommt das überarbeitete Pflichtenheft und nimmt das Dokument ab. Damit wir diese Phase abgeschlossen und das Fachkonzept kann erstellt werden.</w:t>
            </w:r>
          </w:p>
        </w:tc>
      </w:tr>
      <w:tr w:rsidR="00883AD4" w14:paraId="7E201C5C" w14:textId="77777777" w:rsidTr="005B2988">
        <w:tc>
          <w:tcPr>
            <w:tcW w:w="9056" w:type="dxa"/>
            <w:gridSpan w:val="4"/>
          </w:tcPr>
          <w:p w14:paraId="5CE5FCC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0DF6A88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0ECF819" w14:textId="615F4C19" w:rsidR="00883AD4" w:rsidRDefault="00B312DD" w:rsidP="005B2988">
            <w:r>
              <w:t>Das Pflichtenheft ist durch die LFH abgenommen.</w:t>
            </w:r>
          </w:p>
        </w:tc>
      </w:tr>
      <w:tr w:rsidR="00883AD4" w14:paraId="4A695E6B" w14:textId="77777777" w:rsidTr="005B2988">
        <w:tc>
          <w:tcPr>
            <w:tcW w:w="9056" w:type="dxa"/>
            <w:gridSpan w:val="4"/>
          </w:tcPr>
          <w:p w14:paraId="4AAC2DE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150B7A0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757F980" w14:textId="77777777" w:rsidR="00883AD4" w:rsidRDefault="00883AD4" w:rsidP="005B2988"/>
        </w:tc>
      </w:tr>
      <w:tr w:rsidR="00883AD4" w14:paraId="1A31FDFF" w14:textId="77777777" w:rsidTr="005B2988">
        <w:tc>
          <w:tcPr>
            <w:tcW w:w="9056" w:type="dxa"/>
            <w:gridSpan w:val="4"/>
          </w:tcPr>
          <w:p w14:paraId="7455C9F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48E17F5C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A093C99" w14:textId="3BD366DB" w:rsidR="00883AD4" w:rsidRDefault="00B312DD" w:rsidP="00B312DD">
            <w:pPr>
              <w:pStyle w:val="Listenabsatz"/>
              <w:numPr>
                <w:ilvl w:val="0"/>
                <w:numId w:val="43"/>
              </w:numPr>
            </w:pPr>
            <w:r>
              <w:t>Die LFH antwortet nicht</w:t>
            </w:r>
          </w:p>
          <w:p w14:paraId="1076E247" w14:textId="77777777" w:rsidR="00B312DD" w:rsidRDefault="00B312DD" w:rsidP="00B312DD">
            <w:pPr>
              <w:pStyle w:val="Listenabsatz"/>
              <w:numPr>
                <w:ilvl w:val="0"/>
                <w:numId w:val="43"/>
              </w:numPr>
            </w:pPr>
            <w:r>
              <w:t>Die LFH antwortet zu wenig schnell</w:t>
            </w:r>
          </w:p>
          <w:p w14:paraId="0AE9DD75" w14:textId="64B7EE3F" w:rsidR="00B312DD" w:rsidRDefault="00B312DD" w:rsidP="00B312DD">
            <w:pPr>
              <w:pStyle w:val="Listenabsatz"/>
              <w:numPr>
                <w:ilvl w:val="0"/>
                <w:numId w:val="43"/>
              </w:numPr>
            </w:pPr>
            <w:r>
              <w:t>Die LFH nimmt das Pflichtenheft nicht ab und eine weitere Überarbeitung ist nötig</w:t>
            </w:r>
          </w:p>
        </w:tc>
      </w:tr>
      <w:tr w:rsidR="00883AD4" w14:paraId="5B70CB6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FCC8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73F2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E6D4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3C3F2" w14:textId="77777777" w:rsidR="00883AD4" w:rsidRDefault="00883AD4" w:rsidP="005B2988"/>
        </w:tc>
      </w:tr>
      <w:tr w:rsidR="00883AD4" w14:paraId="091EDB72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137A92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1F61E1C4" w14:textId="77777777" w:rsidR="00883AD4" w:rsidRDefault="00883AD4" w:rsidP="005B2988"/>
        </w:tc>
      </w:tr>
      <w:tr w:rsidR="00883AD4" w14:paraId="703E69FB" w14:textId="77777777" w:rsidTr="005B2988">
        <w:tc>
          <w:tcPr>
            <w:tcW w:w="2264" w:type="dxa"/>
          </w:tcPr>
          <w:p w14:paraId="7FD5639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85A0353" w14:textId="7CEDAC30" w:rsidR="00883AD4" w:rsidRDefault="005B2988" w:rsidP="005B2988">
            <w:r>
              <w:t>Pflichtenheft</w:t>
            </w:r>
          </w:p>
        </w:tc>
      </w:tr>
      <w:tr w:rsidR="00883AD4" w14:paraId="2850E8A3" w14:textId="77777777" w:rsidTr="005B2988">
        <w:tc>
          <w:tcPr>
            <w:tcW w:w="2264" w:type="dxa"/>
          </w:tcPr>
          <w:p w14:paraId="2574B26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08EDDD56" w14:textId="13C446D2" w:rsidR="00883AD4" w:rsidRDefault="005B2988" w:rsidP="005B2988">
            <w:r>
              <w:t>Schriftliche Bestätigung der Abnahme</w:t>
            </w:r>
          </w:p>
        </w:tc>
      </w:tr>
      <w:tr w:rsidR="00883AD4" w14:paraId="5BAAA252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2F978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7824554" w14:textId="77777777" w:rsidR="00883AD4" w:rsidRDefault="00883AD4" w:rsidP="005B2988"/>
        </w:tc>
      </w:tr>
      <w:tr w:rsidR="00883AD4" w14:paraId="6E72777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218E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222C1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21D7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2018E" w14:textId="77777777" w:rsidR="00883AD4" w:rsidRDefault="00883AD4" w:rsidP="005B2988"/>
        </w:tc>
      </w:tr>
      <w:tr w:rsidR="00883AD4" w14:paraId="036F0DD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85D994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9CED1B2" w14:textId="615D65AD" w:rsidR="00883AD4" w:rsidRDefault="00DC31DB" w:rsidP="005B2988">
            <w:r>
              <w:t>04.10.2013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E4F98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EA38D43" w14:textId="413B51FC" w:rsidR="00883AD4" w:rsidRDefault="00DC31DB" w:rsidP="005B2988">
            <w:r>
              <w:t>1.6</w:t>
            </w:r>
          </w:p>
        </w:tc>
      </w:tr>
      <w:tr w:rsidR="00883AD4" w14:paraId="2E0B0CA4" w14:textId="77777777" w:rsidTr="005B2988">
        <w:tc>
          <w:tcPr>
            <w:tcW w:w="2264" w:type="dxa"/>
          </w:tcPr>
          <w:p w14:paraId="5671F9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D8CA067" w14:textId="5712791C" w:rsidR="00883AD4" w:rsidRDefault="00DC31DB" w:rsidP="005B2988">
            <w:r>
              <w:t>1 PT</w:t>
            </w:r>
          </w:p>
        </w:tc>
        <w:tc>
          <w:tcPr>
            <w:tcW w:w="2266" w:type="dxa"/>
          </w:tcPr>
          <w:p w14:paraId="46F283E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60BC2CAF" w14:textId="1BC505E5" w:rsidR="00883AD4" w:rsidRDefault="00DC31DB" w:rsidP="005B2988">
            <w:r>
              <w:t>2.1</w:t>
            </w:r>
          </w:p>
        </w:tc>
      </w:tr>
      <w:tr w:rsidR="00883AD4" w14:paraId="0A2F669A" w14:textId="77777777" w:rsidTr="005B2988">
        <w:tc>
          <w:tcPr>
            <w:tcW w:w="2264" w:type="dxa"/>
          </w:tcPr>
          <w:p w14:paraId="78F0CBF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48CD9B25" w14:textId="7ABD0A26" w:rsidR="00883AD4" w:rsidRDefault="00DC31DB" w:rsidP="005B2988">
            <w:r>
              <w:t>04.10.2013</w:t>
            </w:r>
          </w:p>
        </w:tc>
        <w:tc>
          <w:tcPr>
            <w:tcW w:w="2266" w:type="dxa"/>
          </w:tcPr>
          <w:p w14:paraId="12C5C12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47906995" w14:textId="77777777" w:rsidR="00883AD4" w:rsidRDefault="00883AD4" w:rsidP="005B2988"/>
        </w:tc>
      </w:tr>
      <w:tr w:rsidR="00883AD4" w14:paraId="646DAF9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77FE3E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05628F2" w14:textId="77777777" w:rsidR="00883AD4" w:rsidRDefault="00883AD4" w:rsidP="005B2988"/>
        </w:tc>
      </w:tr>
      <w:tr w:rsidR="00883AD4" w14:paraId="131A6CE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53DD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25E1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04AE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77D9A" w14:textId="77777777" w:rsidR="00883AD4" w:rsidRDefault="00883AD4" w:rsidP="005B2988"/>
        </w:tc>
      </w:tr>
      <w:tr w:rsidR="00883AD4" w14:paraId="57EF027C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7D0288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7B01B71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A19615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AB835A7" w14:textId="77777777" w:rsidR="00883AD4" w:rsidRDefault="00883AD4" w:rsidP="005B2988">
            <w:r>
              <w:t>1.0</w:t>
            </w:r>
          </w:p>
        </w:tc>
      </w:tr>
      <w:tr w:rsidR="00883AD4" w14:paraId="15553F18" w14:textId="77777777" w:rsidTr="005B2988">
        <w:tc>
          <w:tcPr>
            <w:tcW w:w="2264" w:type="dxa"/>
          </w:tcPr>
          <w:p w14:paraId="073F3F7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0719736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0C2BF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0A2DAD12" w14:textId="77777777" w:rsidR="00883AD4" w:rsidRDefault="00883AD4" w:rsidP="005B2988">
            <w:r>
              <w:t>04.10.2013</w:t>
            </w:r>
          </w:p>
        </w:tc>
      </w:tr>
    </w:tbl>
    <w:p w14:paraId="02622E00" w14:textId="77777777" w:rsidR="00883AD4" w:rsidRDefault="00883AD4" w:rsidP="00883AD4">
      <w:pPr>
        <w:tabs>
          <w:tab w:val="left" w:pos="1540"/>
        </w:tabs>
      </w:pPr>
    </w:p>
    <w:p w14:paraId="0B8B64E9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20684B54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7DAAE6E1" w14:textId="71642FEE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8415EB">
              <w:rPr>
                <w:b/>
                <w:color w:val="FFFFFF" w:themeColor="background1"/>
              </w:rPr>
              <w:t xml:space="preserve"> Nr. 8</w:t>
            </w:r>
          </w:p>
        </w:tc>
      </w:tr>
      <w:tr w:rsidR="00883AD4" w14:paraId="43EA40A0" w14:textId="77777777" w:rsidTr="005B2988">
        <w:tc>
          <w:tcPr>
            <w:tcW w:w="2264" w:type="dxa"/>
          </w:tcPr>
          <w:p w14:paraId="5C1E9AF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1D2C2AE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4276E81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66B18939" w14:textId="17FF7311" w:rsidR="00883AD4" w:rsidRDefault="008415EB" w:rsidP="005B2988">
            <w:r>
              <w:t>2.1</w:t>
            </w:r>
          </w:p>
        </w:tc>
      </w:tr>
      <w:tr w:rsidR="00883AD4" w14:paraId="17D7BACD" w14:textId="77777777" w:rsidTr="005B2988">
        <w:tc>
          <w:tcPr>
            <w:tcW w:w="2264" w:type="dxa"/>
          </w:tcPr>
          <w:p w14:paraId="0CBE09B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186EE1E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069E9C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5A3AABA5" w14:textId="721448B9" w:rsidR="00883AD4" w:rsidRDefault="008415EB" w:rsidP="005B2988">
            <w:r>
              <w:t>Analyse und Design</w:t>
            </w:r>
          </w:p>
        </w:tc>
      </w:tr>
      <w:tr w:rsidR="00883AD4" w14:paraId="66054F4C" w14:textId="77777777" w:rsidTr="005B2988">
        <w:tc>
          <w:tcPr>
            <w:tcW w:w="2264" w:type="dxa"/>
          </w:tcPr>
          <w:p w14:paraId="4A26067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FD3D63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CCD7F3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295C077" w14:textId="77777777" w:rsidR="00883AD4" w:rsidRDefault="00883AD4" w:rsidP="005B2988">
            <w:r>
              <w:t>LFH</w:t>
            </w:r>
          </w:p>
        </w:tc>
      </w:tr>
      <w:tr w:rsidR="00883AD4" w14:paraId="63189A3A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4C00E0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06E7AA5F" w14:textId="75C2D2FD" w:rsidR="00883AD4" w:rsidRDefault="0014592B" w:rsidP="005B2988">
            <w:r>
              <w:t>Sandro Dallo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07FA10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B5265CF" w14:textId="77777777" w:rsidR="00883AD4" w:rsidRDefault="00883AD4" w:rsidP="005B2988">
            <w:r>
              <w:t>LFH</w:t>
            </w:r>
          </w:p>
        </w:tc>
      </w:tr>
      <w:tr w:rsidR="00883AD4" w14:paraId="0220E90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E19B2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B141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DC0A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44611" w14:textId="77777777" w:rsidR="00883AD4" w:rsidRDefault="00883AD4" w:rsidP="005B2988"/>
        </w:tc>
      </w:tr>
      <w:tr w:rsidR="00883AD4" w14:paraId="1E21C968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43974AE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84D099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1384F76" w14:textId="05BD2081" w:rsidR="00883AD4" w:rsidRDefault="008415EB" w:rsidP="008415EB">
            <w:r>
              <w:t>Das Pflichtenheft wird analysiert und die Grundarchitektur ist festgelegt.</w:t>
            </w:r>
          </w:p>
        </w:tc>
      </w:tr>
      <w:tr w:rsidR="00883AD4" w14:paraId="76955621" w14:textId="77777777" w:rsidTr="005B2988">
        <w:tc>
          <w:tcPr>
            <w:tcW w:w="9056" w:type="dxa"/>
            <w:gridSpan w:val="4"/>
          </w:tcPr>
          <w:p w14:paraId="7E7556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21350EB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A16367C" w14:textId="5DD04D0D" w:rsidR="00883AD4" w:rsidRDefault="008415EB" w:rsidP="005B2988">
            <w:r>
              <w:t>Die Grundarchitektur ist festgelegt und das grobe Design der Applikation ist klar.</w:t>
            </w:r>
          </w:p>
        </w:tc>
      </w:tr>
      <w:tr w:rsidR="00883AD4" w14:paraId="75F62F7A" w14:textId="77777777" w:rsidTr="005B2988">
        <w:tc>
          <w:tcPr>
            <w:tcW w:w="9056" w:type="dxa"/>
            <w:gridSpan w:val="4"/>
          </w:tcPr>
          <w:p w14:paraId="0B812F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9C759E2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08858E8" w14:textId="77777777" w:rsidR="00883AD4" w:rsidRDefault="00883AD4" w:rsidP="005B2988"/>
        </w:tc>
      </w:tr>
      <w:tr w:rsidR="00883AD4" w14:paraId="245AC9A0" w14:textId="77777777" w:rsidTr="005B2988">
        <w:tc>
          <w:tcPr>
            <w:tcW w:w="9056" w:type="dxa"/>
            <w:gridSpan w:val="4"/>
          </w:tcPr>
          <w:p w14:paraId="3FCFDCE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7321E07C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49F5BB5E" w14:textId="77777777" w:rsidR="00883AD4" w:rsidRDefault="00883AD4" w:rsidP="005B2988"/>
        </w:tc>
      </w:tr>
      <w:tr w:rsidR="00883AD4" w14:paraId="3D4B75C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DDEF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0B07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F426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3AD48" w14:textId="77777777" w:rsidR="00883AD4" w:rsidRDefault="00883AD4" w:rsidP="005B2988"/>
        </w:tc>
      </w:tr>
      <w:tr w:rsidR="00883AD4" w14:paraId="3FDCD11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2F320B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143B3E97" w14:textId="77777777" w:rsidR="00883AD4" w:rsidRDefault="00883AD4" w:rsidP="005B2988"/>
        </w:tc>
      </w:tr>
      <w:tr w:rsidR="00883AD4" w14:paraId="7A745E51" w14:textId="77777777" w:rsidTr="005B2988">
        <w:tc>
          <w:tcPr>
            <w:tcW w:w="2264" w:type="dxa"/>
          </w:tcPr>
          <w:p w14:paraId="154F307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1A02DA10" w14:textId="329B5548" w:rsidR="00883AD4" w:rsidRDefault="008415EB" w:rsidP="005B2988">
            <w:r>
              <w:t>Pflichtenheft</w:t>
            </w:r>
          </w:p>
        </w:tc>
      </w:tr>
      <w:tr w:rsidR="00883AD4" w14:paraId="60FA178C" w14:textId="77777777" w:rsidTr="005B2988">
        <w:tc>
          <w:tcPr>
            <w:tcW w:w="2264" w:type="dxa"/>
          </w:tcPr>
          <w:p w14:paraId="5D5346B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ECC5C34" w14:textId="0C236EF8" w:rsidR="00883AD4" w:rsidRDefault="008415EB" w:rsidP="005B2988">
            <w:r>
              <w:t>Analyse</w:t>
            </w:r>
          </w:p>
        </w:tc>
      </w:tr>
      <w:tr w:rsidR="00883AD4" w14:paraId="526329B4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5663BD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E1262BF" w14:textId="77777777" w:rsidR="00883AD4" w:rsidRDefault="00883AD4" w:rsidP="005B2988"/>
        </w:tc>
      </w:tr>
      <w:tr w:rsidR="00883AD4" w14:paraId="0F16990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3C30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D6E7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4527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FC09F3" w14:textId="77777777" w:rsidR="00883AD4" w:rsidRDefault="00883AD4" w:rsidP="005B2988"/>
        </w:tc>
      </w:tr>
      <w:tr w:rsidR="00883AD4" w14:paraId="0A2C0119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0F87A3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775EC20" w14:textId="3661A1EE" w:rsidR="00883AD4" w:rsidRDefault="008415EB" w:rsidP="005B2988">
            <w:r>
              <w:t>04.11.2013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1F02E3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629BC5D" w14:textId="57E55C46" w:rsidR="00883AD4" w:rsidRDefault="008415EB" w:rsidP="005B2988">
            <w:r>
              <w:t>1.7</w:t>
            </w:r>
          </w:p>
        </w:tc>
      </w:tr>
      <w:tr w:rsidR="00883AD4" w14:paraId="7D59DDC3" w14:textId="77777777" w:rsidTr="005B2988">
        <w:tc>
          <w:tcPr>
            <w:tcW w:w="2264" w:type="dxa"/>
          </w:tcPr>
          <w:p w14:paraId="5532D03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96B5176" w14:textId="5A8DEC18" w:rsidR="00883AD4" w:rsidRDefault="008415EB" w:rsidP="005B2988">
            <w:r>
              <w:t>5 PT</w:t>
            </w:r>
          </w:p>
        </w:tc>
        <w:tc>
          <w:tcPr>
            <w:tcW w:w="2266" w:type="dxa"/>
          </w:tcPr>
          <w:p w14:paraId="4520D02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6DED339" w14:textId="1511C0B9" w:rsidR="00883AD4" w:rsidRDefault="008415EB" w:rsidP="005B2988">
            <w:r>
              <w:t>2.2</w:t>
            </w:r>
          </w:p>
        </w:tc>
      </w:tr>
      <w:tr w:rsidR="00883AD4" w14:paraId="14DC7FE0" w14:textId="77777777" w:rsidTr="005B2988">
        <w:tc>
          <w:tcPr>
            <w:tcW w:w="2264" w:type="dxa"/>
          </w:tcPr>
          <w:p w14:paraId="7B9D7A8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63733EAC" w14:textId="11A73D3F" w:rsidR="00883AD4" w:rsidRDefault="008415EB" w:rsidP="005B2988">
            <w:r>
              <w:t>08.11.2013</w:t>
            </w:r>
          </w:p>
        </w:tc>
        <w:tc>
          <w:tcPr>
            <w:tcW w:w="2266" w:type="dxa"/>
          </w:tcPr>
          <w:p w14:paraId="5738496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564534D" w14:textId="77777777" w:rsidR="00883AD4" w:rsidRDefault="00883AD4" w:rsidP="005B2988"/>
        </w:tc>
      </w:tr>
      <w:tr w:rsidR="00883AD4" w14:paraId="52D8B40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A22721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680B626" w14:textId="77777777" w:rsidR="00883AD4" w:rsidRDefault="00883AD4" w:rsidP="005B2988"/>
        </w:tc>
      </w:tr>
      <w:tr w:rsidR="00883AD4" w14:paraId="2F3299C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07EA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70F3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0000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ED21B4" w14:textId="77777777" w:rsidR="00883AD4" w:rsidRDefault="00883AD4" w:rsidP="005B2988"/>
        </w:tc>
      </w:tr>
      <w:tr w:rsidR="00883AD4" w14:paraId="49040EA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34177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183E3B0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BC2A15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4B46E9A" w14:textId="77777777" w:rsidR="00883AD4" w:rsidRDefault="00883AD4" w:rsidP="005B2988">
            <w:r>
              <w:t>1.0</w:t>
            </w:r>
          </w:p>
        </w:tc>
      </w:tr>
      <w:tr w:rsidR="00883AD4" w14:paraId="77F9C7F0" w14:textId="77777777" w:rsidTr="005B2988">
        <w:tc>
          <w:tcPr>
            <w:tcW w:w="2264" w:type="dxa"/>
          </w:tcPr>
          <w:p w14:paraId="3BB29DC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4E5C440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4AA546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574AC10" w14:textId="77777777" w:rsidR="00883AD4" w:rsidRDefault="00883AD4" w:rsidP="005B2988">
            <w:r>
              <w:t>04.10.2013</w:t>
            </w:r>
          </w:p>
        </w:tc>
      </w:tr>
    </w:tbl>
    <w:p w14:paraId="44783221" w14:textId="77777777" w:rsidR="00883AD4" w:rsidRDefault="00883AD4" w:rsidP="00883AD4">
      <w:pPr>
        <w:tabs>
          <w:tab w:val="left" w:pos="1540"/>
        </w:tabs>
      </w:pPr>
    </w:p>
    <w:p w14:paraId="52280436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19AD7F56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64367EDB" w14:textId="2927CAC9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0B7469">
              <w:rPr>
                <w:b/>
                <w:color w:val="FFFFFF" w:themeColor="background1"/>
              </w:rPr>
              <w:t xml:space="preserve"> Nr. 9</w:t>
            </w:r>
          </w:p>
        </w:tc>
      </w:tr>
      <w:tr w:rsidR="00883AD4" w14:paraId="15D5751C" w14:textId="77777777" w:rsidTr="005B2988">
        <w:tc>
          <w:tcPr>
            <w:tcW w:w="2264" w:type="dxa"/>
          </w:tcPr>
          <w:p w14:paraId="2FFACFA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43FDD3A0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BAC684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02A679B" w14:textId="06F76B51" w:rsidR="00883AD4" w:rsidRDefault="0014592B" w:rsidP="005B2988">
            <w:r>
              <w:t>2.2</w:t>
            </w:r>
          </w:p>
        </w:tc>
      </w:tr>
      <w:tr w:rsidR="00883AD4" w14:paraId="09B54D77" w14:textId="77777777" w:rsidTr="005B2988">
        <w:tc>
          <w:tcPr>
            <w:tcW w:w="2264" w:type="dxa"/>
          </w:tcPr>
          <w:p w14:paraId="38FA77C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BD3025C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90E6C2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6958AB6C" w14:textId="5CDCAFE8" w:rsidR="00883AD4" w:rsidRDefault="0014592B" w:rsidP="005B2988">
            <w:r>
              <w:t>Detailspezifikation</w:t>
            </w:r>
          </w:p>
        </w:tc>
      </w:tr>
      <w:tr w:rsidR="00883AD4" w14:paraId="12C14CC8" w14:textId="77777777" w:rsidTr="005B2988">
        <w:tc>
          <w:tcPr>
            <w:tcW w:w="2264" w:type="dxa"/>
          </w:tcPr>
          <w:p w14:paraId="0B69920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6C14723B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76F312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FBD786A" w14:textId="77777777" w:rsidR="00883AD4" w:rsidRDefault="00883AD4" w:rsidP="005B2988">
            <w:r>
              <w:t>LFH</w:t>
            </w:r>
          </w:p>
        </w:tc>
      </w:tr>
      <w:tr w:rsidR="00883AD4" w14:paraId="1170E1B9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CAB59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484B4CB" w14:textId="56650C37" w:rsidR="00883AD4" w:rsidRDefault="008404D0" w:rsidP="005B2988">
            <w:r>
              <w:t>Jonas Alder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218C4D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B45022A" w14:textId="77777777" w:rsidR="00883AD4" w:rsidRDefault="00883AD4" w:rsidP="005B2988">
            <w:r>
              <w:t>LFH</w:t>
            </w:r>
          </w:p>
        </w:tc>
      </w:tr>
      <w:tr w:rsidR="00883AD4" w14:paraId="48AA00E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02F3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70A6A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B7162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AF305" w14:textId="77777777" w:rsidR="00883AD4" w:rsidRDefault="00883AD4" w:rsidP="005B2988"/>
        </w:tc>
      </w:tr>
      <w:tr w:rsidR="00883AD4" w14:paraId="6DB2B5A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3CF0672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1ADE60CD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BEEFFF5" w14:textId="7D92807B" w:rsidR="00883AD4" w:rsidRDefault="008404D0" w:rsidP="005B2988">
            <w:r>
              <w:t>Die durch die Analyse gewonnen Erkenntnisse werden zu den Lieferobjekten der FFHS verarbeitet.</w:t>
            </w:r>
          </w:p>
        </w:tc>
      </w:tr>
      <w:tr w:rsidR="00883AD4" w14:paraId="55C4C7BC" w14:textId="77777777" w:rsidTr="005B2988">
        <w:tc>
          <w:tcPr>
            <w:tcW w:w="9056" w:type="dxa"/>
            <w:gridSpan w:val="4"/>
          </w:tcPr>
          <w:p w14:paraId="603469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415EB" w14:paraId="29DD9FA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92F625E" w14:textId="4DD08E1B" w:rsidR="008415EB" w:rsidRDefault="008415EB" w:rsidP="008415EB">
            <w:r>
              <w:t>Alle Lieferobjekte, welche wir im Rahmen der PA_6 der FFHS zu erstellen haben, sind erstellt.</w:t>
            </w:r>
          </w:p>
        </w:tc>
      </w:tr>
      <w:tr w:rsidR="008415EB" w14:paraId="25E637EC" w14:textId="77777777" w:rsidTr="005B2988">
        <w:tc>
          <w:tcPr>
            <w:tcW w:w="9056" w:type="dxa"/>
            <w:gridSpan w:val="4"/>
          </w:tcPr>
          <w:p w14:paraId="36423B35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415EB" w14:paraId="6269E2E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BFC2025" w14:textId="77777777" w:rsidR="008415EB" w:rsidRDefault="008415EB" w:rsidP="008415EB"/>
        </w:tc>
      </w:tr>
      <w:tr w:rsidR="008415EB" w14:paraId="0170FE98" w14:textId="77777777" w:rsidTr="005B2988">
        <w:tc>
          <w:tcPr>
            <w:tcW w:w="9056" w:type="dxa"/>
            <w:gridSpan w:val="4"/>
          </w:tcPr>
          <w:p w14:paraId="13320831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415EB" w14:paraId="4BA0701C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6E3C8EF" w14:textId="77777777" w:rsidR="008415EB" w:rsidRDefault="008415EB" w:rsidP="008415EB"/>
        </w:tc>
      </w:tr>
      <w:tr w:rsidR="008415EB" w14:paraId="1226C21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9CE11" w14:textId="77777777" w:rsidR="008415EB" w:rsidRDefault="008415EB" w:rsidP="008415EB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35198" w14:textId="77777777" w:rsidR="008415EB" w:rsidRDefault="008415EB" w:rsidP="008415EB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E11E2" w14:textId="77777777" w:rsidR="008415EB" w:rsidRDefault="008415EB" w:rsidP="008415EB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0C087" w14:textId="77777777" w:rsidR="008415EB" w:rsidRDefault="008415EB" w:rsidP="008415EB"/>
        </w:tc>
      </w:tr>
      <w:tr w:rsidR="008415EB" w14:paraId="59B3514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3F0343B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6110B9C3" w14:textId="77777777" w:rsidR="008415EB" w:rsidRDefault="008415EB" w:rsidP="008415EB"/>
        </w:tc>
      </w:tr>
      <w:tr w:rsidR="008415EB" w14:paraId="093FABF5" w14:textId="77777777" w:rsidTr="005B2988">
        <w:tc>
          <w:tcPr>
            <w:tcW w:w="2264" w:type="dxa"/>
          </w:tcPr>
          <w:p w14:paraId="4F419F54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238A3C7F" w14:textId="01D6F6A7" w:rsidR="008415EB" w:rsidRDefault="007E1798" w:rsidP="008415EB">
            <w:r>
              <w:t>Analyse</w:t>
            </w:r>
          </w:p>
        </w:tc>
      </w:tr>
      <w:tr w:rsidR="008415EB" w14:paraId="08587C03" w14:textId="77777777" w:rsidTr="005B2988">
        <w:tc>
          <w:tcPr>
            <w:tcW w:w="2264" w:type="dxa"/>
          </w:tcPr>
          <w:p w14:paraId="6AB484FB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A5E8D1E" w14:textId="2EC118AB" w:rsidR="008415EB" w:rsidRDefault="007E1798" w:rsidP="008415EB">
            <w:r>
              <w:t>Detailspezifikation</w:t>
            </w:r>
          </w:p>
        </w:tc>
      </w:tr>
      <w:tr w:rsidR="008415EB" w14:paraId="7017E17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59A36D6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8368EFA" w14:textId="77777777" w:rsidR="008415EB" w:rsidRDefault="008415EB" w:rsidP="008415EB"/>
        </w:tc>
      </w:tr>
      <w:tr w:rsidR="008415EB" w14:paraId="607AE31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325BFD" w14:textId="77777777" w:rsidR="008415EB" w:rsidRDefault="008415EB" w:rsidP="008415EB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FFE230" w14:textId="77777777" w:rsidR="008415EB" w:rsidRDefault="008415EB" w:rsidP="008415EB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506C8" w14:textId="77777777" w:rsidR="008415EB" w:rsidRDefault="008415EB" w:rsidP="008415EB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1FB19" w14:textId="77777777" w:rsidR="008415EB" w:rsidRDefault="008415EB" w:rsidP="008415EB"/>
        </w:tc>
      </w:tr>
      <w:tr w:rsidR="008415EB" w14:paraId="5141398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567EB75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EC0E77B" w14:textId="7857DB1A" w:rsidR="008415EB" w:rsidRDefault="008404D0" w:rsidP="008415EB">
            <w:r>
              <w:t>11.11.2013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97D3CD1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492DD51" w14:textId="7335D243" w:rsidR="008415EB" w:rsidRDefault="008404D0" w:rsidP="008415EB">
            <w:r>
              <w:t>2.1</w:t>
            </w:r>
          </w:p>
        </w:tc>
      </w:tr>
      <w:tr w:rsidR="008415EB" w14:paraId="78B383DC" w14:textId="77777777" w:rsidTr="005B2988">
        <w:tc>
          <w:tcPr>
            <w:tcW w:w="2264" w:type="dxa"/>
          </w:tcPr>
          <w:p w14:paraId="4E48C65C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58EE9ADA" w14:textId="5D7D6E5A" w:rsidR="008415EB" w:rsidRDefault="008404D0" w:rsidP="008415EB">
            <w:r>
              <w:t>5 PT</w:t>
            </w:r>
          </w:p>
        </w:tc>
        <w:tc>
          <w:tcPr>
            <w:tcW w:w="2266" w:type="dxa"/>
          </w:tcPr>
          <w:p w14:paraId="54B77875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D95037D" w14:textId="72D04BB3" w:rsidR="008415EB" w:rsidRDefault="008404D0" w:rsidP="008415EB">
            <w:r>
              <w:t>2.3</w:t>
            </w:r>
          </w:p>
        </w:tc>
      </w:tr>
      <w:tr w:rsidR="008415EB" w14:paraId="75AEDDE2" w14:textId="77777777" w:rsidTr="005B2988">
        <w:tc>
          <w:tcPr>
            <w:tcW w:w="2264" w:type="dxa"/>
          </w:tcPr>
          <w:p w14:paraId="19D68AA2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6911821" w14:textId="2FFF60EB" w:rsidR="008415EB" w:rsidRDefault="008404D0" w:rsidP="008415EB">
            <w:r>
              <w:t>15.11.2013</w:t>
            </w:r>
          </w:p>
        </w:tc>
        <w:tc>
          <w:tcPr>
            <w:tcW w:w="2266" w:type="dxa"/>
          </w:tcPr>
          <w:p w14:paraId="17579B6F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16F2A4F4" w14:textId="77777777" w:rsidR="008415EB" w:rsidRDefault="008415EB" w:rsidP="008415EB"/>
        </w:tc>
      </w:tr>
      <w:tr w:rsidR="008415EB" w14:paraId="421FE3A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0831E9D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13A3C15" w14:textId="77777777" w:rsidR="008415EB" w:rsidRDefault="008415EB" w:rsidP="008415EB"/>
        </w:tc>
      </w:tr>
      <w:tr w:rsidR="008415EB" w14:paraId="0ACDDE0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E027E" w14:textId="77777777" w:rsidR="008415EB" w:rsidRDefault="008415EB" w:rsidP="008415EB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280C8" w14:textId="77777777" w:rsidR="008415EB" w:rsidRDefault="008415EB" w:rsidP="008415EB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3266F" w14:textId="77777777" w:rsidR="008415EB" w:rsidRDefault="008415EB" w:rsidP="008415EB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66FDB" w14:textId="77777777" w:rsidR="008415EB" w:rsidRDefault="008415EB" w:rsidP="008415EB"/>
        </w:tc>
      </w:tr>
      <w:tr w:rsidR="008415EB" w14:paraId="47A679D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6CB9899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BA9E832" w14:textId="77777777" w:rsidR="008415EB" w:rsidRDefault="008415EB" w:rsidP="008415EB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03D8BFF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4309A91" w14:textId="77777777" w:rsidR="008415EB" w:rsidRDefault="008415EB" w:rsidP="008415EB">
            <w:r>
              <w:t>1.0</w:t>
            </w:r>
          </w:p>
        </w:tc>
      </w:tr>
      <w:tr w:rsidR="008415EB" w14:paraId="23854205" w14:textId="77777777" w:rsidTr="005B2988">
        <w:tc>
          <w:tcPr>
            <w:tcW w:w="2264" w:type="dxa"/>
          </w:tcPr>
          <w:p w14:paraId="589D7D7B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CE3B6FE" w14:textId="77777777" w:rsidR="008415EB" w:rsidRDefault="008415EB" w:rsidP="008415EB">
            <w:r>
              <w:t>LFH</w:t>
            </w:r>
          </w:p>
        </w:tc>
        <w:tc>
          <w:tcPr>
            <w:tcW w:w="2266" w:type="dxa"/>
          </w:tcPr>
          <w:p w14:paraId="36F009E9" w14:textId="77777777" w:rsidR="008415EB" w:rsidRPr="007E3AEB" w:rsidRDefault="008415EB" w:rsidP="008415EB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1B90F1B" w14:textId="77777777" w:rsidR="008415EB" w:rsidRDefault="008415EB" w:rsidP="008415EB">
            <w:r>
              <w:t>04.10.2013</w:t>
            </w:r>
          </w:p>
        </w:tc>
      </w:tr>
    </w:tbl>
    <w:p w14:paraId="4A429108" w14:textId="77777777" w:rsidR="00883AD4" w:rsidRDefault="00883AD4" w:rsidP="00883AD4">
      <w:pPr>
        <w:tabs>
          <w:tab w:val="left" w:pos="1540"/>
        </w:tabs>
      </w:pPr>
    </w:p>
    <w:p w14:paraId="76C2CA3A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6CDE66EF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29D5099C" w14:textId="3D47C624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0B7469">
              <w:rPr>
                <w:b/>
                <w:color w:val="FFFFFF" w:themeColor="background1"/>
              </w:rPr>
              <w:t xml:space="preserve"> Nr. 10</w:t>
            </w:r>
          </w:p>
        </w:tc>
      </w:tr>
      <w:tr w:rsidR="00883AD4" w14:paraId="3E9EDC1E" w14:textId="77777777" w:rsidTr="005B2988">
        <w:tc>
          <w:tcPr>
            <w:tcW w:w="2264" w:type="dxa"/>
          </w:tcPr>
          <w:p w14:paraId="2B1FC0A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C2FB5BD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4D5C0E6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5FA1008C" w14:textId="44AD852F" w:rsidR="00883AD4" w:rsidRDefault="007E1798" w:rsidP="005B2988">
            <w:r>
              <w:t>2.3</w:t>
            </w:r>
          </w:p>
        </w:tc>
      </w:tr>
      <w:tr w:rsidR="00883AD4" w14:paraId="7ED03274" w14:textId="77777777" w:rsidTr="005B2988">
        <w:tc>
          <w:tcPr>
            <w:tcW w:w="2264" w:type="dxa"/>
          </w:tcPr>
          <w:p w14:paraId="6F6F3B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959A798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1F7F3F2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6FA7435D" w14:textId="4FDB32FE" w:rsidR="00883AD4" w:rsidRDefault="007E1798" w:rsidP="005B2988">
            <w:r>
              <w:t>Fachkonzept erstellen</w:t>
            </w:r>
          </w:p>
        </w:tc>
      </w:tr>
      <w:tr w:rsidR="00883AD4" w14:paraId="41BF046F" w14:textId="77777777" w:rsidTr="005B2988">
        <w:tc>
          <w:tcPr>
            <w:tcW w:w="2264" w:type="dxa"/>
          </w:tcPr>
          <w:p w14:paraId="142C8D1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C2D9C6D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CD6B8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647A453C" w14:textId="77777777" w:rsidR="00883AD4" w:rsidRDefault="00883AD4" w:rsidP="005B2988">
            <w:r>
              <w:t>LFH</w:t>
            </w:r>
          </w:p>
        </w:tc>
      </w:tr>
      <w:tr w:rsidR="00883AD4" w14:paraId="5BF0DE24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819F6E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722014A" w14:textId="274008BA" w:rsidR="00883AD4" w:rsidRDefault="007E1798" w:rsidP="005B2988">
            <w:r>
              <w:t>Patrick Bösch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6E985A0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65C1EEBE" w14:textId="77777777" w:rsidR="00883AD4" w:rsidRDefault="00883AD4" w:rsidP="005B2988">
            <w:r>
              <w:t>LFH</w:t>
            </w:r>
          </w:p>
        </w:tc>
      </w:tr>
      <w:tr w:rsidR="00883AD4" w14:paraId="43706F0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6F33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DE45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DC98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822EB" w14:textId="77777777" w:rsidR="00883AD4" w:rsidRDefault="00883AD4" w:rsidP="005B2988"/>
        </w:tc>
      </w:tr>
      <w:tr w:rsidR="00883AD4" w14:paraId="4B90B0B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4B6061B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4E09779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8D77E00" w14:textId="5E9B81DD" w:rsidR="00883AD4" w:rsidRDefault="007E1798" w:rsidP="005B2988">
            <w:r>
              <w:t>Die Lieferobjekte der FFHS werden zu einem Dokument verarbeitet, welches der LFH zugestellt wird</w:t>
            </w:r>
          </w:p>
        </w:tc>
      </w:tr>
      <w:tr w:rsidR="00883AD4" w14:paraId="5919A865" w14:textId="77777777" w:rsidTr="005B2988">
        <w:tc>
          <w:tcPr>
            <w:tcW w:w="9056" w:type="dxa"/>
            <w:gridSpan w:val="4"/>
          </w:tcPr>
          <w:p w14:paraId="5C3E323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5C7B891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85E15EA" w14:textId="0ED1E144" w:rsidR="00883AD4" w:rsidRDefault="007E1798" w:rsidP="005B2988">
            <w:r>
              <w:t>Das Fachkonzept ist fertig erstellt.</w:t>
            </w:r>
          </w:p>
        </w:tc>
      </w:tr>
      <w:tr w:rsidR="00883AD4" w14:paraId="4CCE414C" w14:textId="77777777" w:rsidTr="005B2988">
        <w:tc>
          <w:tcPr>
            <w:tcW w:w="9056" w:type="dxa"/>
            <w:gridSpan w:val="4"/>
          </w:tcPr>
          <w:p w14:paraId="0A467A4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20D6A93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FABE757" w14:textId="77777777" w:rsidR="00883AD4" w:rsidRDefault="00883AD4" w:rsidP="005B2988"/>
        </w:tc>
      </w:tr>
      <w:tr w:rsidR="00883AD4" w14:paraId="5F413AB8" w14:textId="77777777" w:rsidTr="005B2988">
        <w:tc>
          <w:tcPr>
            <w:tcW w:w="9056" w:type="dxa"/>
            <w:gridSpan w:val="4"/>
          </w:tcPr>
          <w:p w14:paraId="66261D5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35C09961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4769F0D" w14:textId="77777777" w:rsidR="00883AD4" w:rsidRDefault="00883AD4" w:rsidP="005B2988"/>
        </w:tc>
      </w:tr>
      <w:tr w:rsidR="00883AD4" w14:paraId="3A42DA1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C8E80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7AC49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593F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AA89A" w14:textId="77777777" w:rsidR="00883AD4" w:rsidRDefault="00883AD4" w:rsidP="005B2988"/>
        </w:tc>
      </w:tr>
      <w:tr w:rsidR="00883AD4" w14:paraId="05E02582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1B4618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700EE124" w14:textId="77777777" w:rsidR="00883AD4" w:rsidRDefault="00883AD4" w:rsidP="005B2988"/>
        </w:tc>
      </w:tr>
      <w:tr w:rsidR="00883AD4" w14:paraId="1A0C7383" w14:textId="77777777" w:rsidTr="005B2988">
        <w:tc>
          <w:tcPr>
            <w:tcW w:w="2264" w:type="dxa"/>
          </w:tcPr>
          <w:p w14:paraId="030B906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DB02871" w14:textId="5ACBCF29" w:rsidR="00883AD4" w:rsidRDefault="007E1798" w:rsidP="005B2988">
            <w:r>
              <w:t>Detailspezifikation</w:t>
            </w:r>
          </w:p>
        </w:tc>
      </w:tr>
      <w:tr w:rsidR="00883AD4" w14:paraId="05B2AA2B" w14:textId="77777777" w:rsidTr="005B2988">
        <w:tc>
          <w:tcPr>
            <w:tcW w:w="2264" w:type="dxa"/>
          </w:tcPr>
          <w:p w14:paraId="6AB827C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35D9F5AC" w14:textId="57D7460A" w:rsidR="00883AD4" w:rsidRDefault="007E1798" w:rsidP="005B2988">
            <w:r>
              <w:t>Fachkonzept</w:t>
            </w:r>
          </w:p>
        </w:tc>
      </w:tr>
      <w:tr w:rsidR="00883AD4" w14:paraId="61493225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236EF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0914D25" w14:textId="77777777" w:rsidR="00883AD4" w:rsidRDefault="00883AD4" w:rsidP="005B2988"/>
        </w:tc>
      </w:tr>
      <w:tr w:rsidR="00883AD4" w14:paraId="11C91CC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15AE0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C1254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F97C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F0469" w14:textId="77777777" w:rsidR="00883AD4" w:rsidRDefault="00883AD4" w:rsidP="005B2988"/>
        </w:tc>
      </w:tr>
      <w:tr w:rsidR="00883AD4" w14:paraId="395ADCD2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B6259C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71A424A" w14:textId="24BBA959" w:rsidR="00883AD4" w:rsidRDefault="007E1798" w:rsidP="005B2988">
            <w:r>
              <w:t>18.11.2013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56DF06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5AD030C" w14:textId="7A981A78" w:rsidR="00883AD4" w:rsidRDefault="007E1798" w:rsidP="005B2988">
            <w:r>
              <w:t>2.2</w:t>
            </w:r>
          </w:p>
        </w:tc>
      </w:tr>
      <w:tr w:rsidR="00883AD4" w14:paraId="6BD145A0" w14:textId="77777777" w:rsidTr="005B2988">
        <w:tc>
          <w:tcPr>
            <w:tcW w:w="2264" w:type="dxa"/>
          </w:tcPr>
          <w:p w14:paraId="6DD6289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4BE14EC7" w14:textId="4E722613" w:rsidR="00883AD4" w:rsidRDefault="007E1798" w:rsidP="005B2988">
            <w:r>
              <w:t>2 PT</w:t>
            </w:r>
          </w:p>
        </w:tc>
        <w:tc>
          <w:tcPr>
            <w:tcW w:w="2266" w:type="dxa"/>
          </w:tcPr>
          <w:p w14:paraId="1D97FB3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6A8E2FEB" w14:textId="383C7165" w:rsidR="00883AD4" w:rsidRDefault="007E1798" w:rsidP="005B2988">
            <w:r>
              <w:t>2.4</w:t>
            </w:r>
          </w:p>
        </w:tc>
      </w:tr>
      <w:tr w:rsidR="00883AD4" w14:paraId="396EB358" w14:textId="77777777" w:rsidTr="005B2988">
        <w:tc>
          <w:tcPr>
            <w:tcW w:w="2264" w:type="dxa"/>
          </w:tcPr>
          <w:p w14:paraId="5669039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5BC5483" w14:textId="0C2B779B" w:rsidR="00883AD4" w:rsidRDefault="007E1798" w:rsidP="005B2988">
            <w:r>
              <w:t>19.11.2013</w:t>
            </w:r>
          </w:p>
        </w:tc>
        <w:tc>
          <w:tcPr>
            <w:tcW w:w="2266" w:type="dxa"/>
          </w:tcPr>
          <w:p w14:paraId="7502DB1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099BCF5C" w14:textId="77777777" w:rsidR="00883AD4" w:rsidRDefault="00883AD4" w:rsidP="005B2988"/>
        </w:tc>
      </w:tr>
      <w:tr w:rsidR="00883AD4" w14:paraId="490AC46B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6E3164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0DA7D6E" w14:textId="77777777" w:rsidR="00883AD4" w:rsidRDefault="00883AD4" w:rsidP="005B2988"/>
        </w:tc>
      </w:tr>
      <w:tr w:rsidR="00883AD4" w14:paraId="52B8BEE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E267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5BAA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59CC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DA7BB" w14:textId="77777777" w:rsidR="00883AD4" w:rsidRDefault="00883AD4" w:rsidP="005B2988"/>
        </w:tc>
      </w:tr>
      <w:tr w:rsidR="00883AD4" w14:paraId="6D58948F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48145A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E5A741B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F25187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D291D5F" w14:textId="77777777" w:rsidR="00883AD4" w:rsidRDefault="00883AD4" w:rsidP="005B2988">
            <w:r>
              <w:t>1.0</w:t>
            </w:r>
          </w:p>
        </w:tc>
      </w:tr>
      <w:tr w:rsidR="00883AD4" w14:paraId="11F2FB19" w14:textId="77777777" w:rsidTr="005B2988">
        <w:tc>
          <w:tcPr>
            <w:tcW w:w="2264" w:type="dxa"/>
          </w:tcPr>
          <w:p w14:paraId="7A4823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3C998C6F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9AD4AF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8222BB1" w14:textId="77777777" w:rsidR="00883AD4" w:rsidRDefault="00883AD4" w:rsidP="005B2988">
            <w:r>
              <w:t>04.10.2013</w:t>
            </w:r>
          </w:p>
        </w:tc>
      </w:tr>
    </w:tbl>
    <w:p w14:paraId="3197A0BC" w14:textId="77777777" w:rsidR="00883AD4" w:rsidRDefault="00883AD4" w:rsidP="00883AD4">
      <w:pPr>
        <w:tabs>
          <w:tab w:val="left" w:pos="1540"/>
        </w:tabs>
      </w:pPr>
    </w:p>
    <w:p w14:paraId="20FE1E0C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CF0A929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4FD36C5A" w14:textId="78A6C7EB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7E1798">
              <w:rPr>
                <w:b/>
                <w:color w:val="FFFFFF" w:themeColor="background1"/>
              </w:rPr>
              <w:t xml:space="preserve"> Nr. 11</w:t>
            </w:r>
          </w:p>
        </w:tc>
      </w:tr>
      <w:tr w:rsidR="00883AD4" w14:paraId="7E712794" w14:textId="77777777" w:rsidTr="005B2988">
        <w:tc>
          <w:tcPr>
            <w:tcW w:w="2264" w:type="dxa"/>
          </w:tcPr>
          <w:p w14:paraId="37967C6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32EAA6C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504CBD8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B0F20FC" w14:textId="058939A9" w:rsidR="00883AD4" w:rsidRDefault="000B7469" w:rsidP="005B2988">
            <w:r>
              <w:t>2.4</w:t>
            </w:r>
          </w:p>
        </w:tc>
      </w:tr>
      <w:tr w:rsidR="00883AD4" w14:paraId="289EC016" w14:textId="77777777" w:rsidTr="005B2988">
        <w:tc>
          <w:tcPr>
            <w:tcW w:w="2264" w:type="dxa"/>
          </w:tcPr>
          <w:p w14:paraId="560856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8E27880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43357B6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75CBDB08" w14:textId="7C75AF0E" w:rsidR="00883AD4" w:rsidRDefault="000B7469" w:rsidP="005B2988">
            <w:r>
              <w:t>Review durch die LFH</w:t>
            </w:r>
          </w:p>
        </w:tc>
      </w:tr>
      <w:tr w:rsidR="00883AD4" w14:paraId="53ADFE3C" w14:textId="77777777" w:rsidTr="005B2988">
        <w:tc>
          <w:tcPr>
            <w:tcW w:w="2264" w:type="dxa"/>
          </w:tcPr>
          <w:p w14:paraId="6D3BE15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D4075D0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CF470D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68991455" w14:textId="77777777" w:rsidR="00883AD4" w:rsidRDefault="00883AD4" w:rsidP="005B2988">
            <w:r>
              <w:t>LFH</w:t>
            </w:r>
          </w:p>
        </w:tc>
      </w:tr>
      <w:tr w:rsidR="00883AD4" w14:paraId="70567300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4FF193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9772F84" w14:textId="49C9A1CC" w:rsidR="00883AD4" w:rsidRDefault="000B7469" w:rsidP="005B2988">
            <w:r>
              <w:t>Andy Villiger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C66C14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D12ABD3" w14:textId="77777777" w:rsidR="00883AD4" w:rsidRDefault="00883AD4" w:rsidP="005B2988">
            <w:r>
              <w:t>LFH</w:t>
            </w:r>
          </w:p>
        </w:tc>
      </w:tr>
      <w:tr w:rsidR="00883AD4" w14:paraId="332DC56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6AD6D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8142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E8EE3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663C0" w14:textId="77777777" w:rsidR="00883AD4" w:rsidRDefault="00883AD4" w:rsidP="005B2988"/>
        </w:tc>
      </w:tr>
      <w:tr w:rsidR="00883AD4" w14:paraId="345ECA19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DFB7FB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5368E5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37BF36E" w14:textId="5750F6BC" w:rsidR="00883AD4" w:rsidRDefault="000B7469" w:rsidP="005B2988">
            <w:r>
              <w:t>Die LFH kontrolliert das Dokument und bringt allfällige Änderungswünsche an.</w:t>
            </w:r>
          </w:p>
        </w:tc>
      </w:tr>
      <w:tr w:rsidR="00883AD4" w14:paraId="4A562DEF" w14:textId="77777777" w:rsidTr="005B2988">
        <w:tc>
          <w:tcPr>
            <w:tcW w:w="9056" w:type="dxa"/>
            <w:gridSpan w:val="4"/>
          </w:tcPr>
          <w:p w14:paraId="08FF6F1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43DE6ED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72CFC78" w14:textId="300028C2" w:rsidR="00883AD4" w:rsidRDefault="000B7469" w:rsidP="000B7469">
            <w:r>
              <w:t>Änderungswünsche der LFH sind klar</w:t>
            </w:r>
          </w:p>
        </w:tc>
      </w:tr>
      <w:tr w:rsidR="00883AD4" w14:paraId="456B0A74" w14:textId="77777777" w:rsidTr="005B2988">
        <w:tc>
          <w:tcPr>
            <w:tcW w:w="9056" w:type="dxa"/>
            <w:gridSpan w:val="4"/>
          </w:tcPr>
          <w:p w14:paraId="474F39D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71EC1A5E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67CEF10" w14:textId="77777777" w:rsidR="00883AD4" w:rsidRDefault="00883AD4" w:rsidP="005B2988"/>
        </w:tc>
      </w:tr>
      <w:tr w:rsidR="00883AD4" w14:paraId="1DE217D0" w14:textId="77777777" w:rsidTr="005B2988">
        <w:tc>
          <w:tcPr>
            <w:tcW w:w="9056" w:type="dxa"/>
            <w:gridSpan w:val="4"/>
          </w:tcPr>
          <w:p w14:paraId="09BC750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06EDCAF0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05B8359F" w14:textId="568B0F87" w:rsidR="00883AD4" w:rsidRDefault="008A04B1" w:rsidP="008A04B1">
            <w:pPr>
              <w:pStyle w:val="Listenabsatz"/>
              <w:numPr>
                <w:ilvl w:val="0"/>
                <w:numId w:val="43"/>
              </w:numPr>
            </w:pPr>
            <w:r>
              <w:t>Viele Änderungswünsche gefährden Termin.</w:t>
            </w:r>
          </w:p>
        </w:tc>
      </w:tr>
      <w:tr w:rsidR="00883AD4" w14:paraId="19ABD3E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F192D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5B1D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4142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67CBA" w14:textId="77777777" w:rsidR="00883AD4" w:rsidRDefault="00883AD4" w:rsidP="005B2988"/>
        </w:tc>
      </w:tr>
      <w:tr w:rsidR="00883AD4" w14:paraId="26D595F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FEBE5D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7DDE637" w14:textId="77777777" w:rsidR="00883AD4" w:rsidRDefault="00883AD4" w:rsidP="005B2988"/>
        </w:tc>
      </w:tr>
      <w:tr w:rsidR="00883AD4" w14:paraId="4AC91DCA" w14:textId="77777777" w:rsidTr="005B2988">
        <w:tc>
          <w:tcPr>
            <w:tcW w:w="2264" w:type="dxa"/>
          </w:tcPr>
          <w:p w14:paraId="6AE5D66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0E5E17F0" w14:textId="12ABD941" w:rsidR="00883AD4" w:rsidRDefault="004D4F0E" w:rsidP="005B2988">
            <w:r>
              <w:t>Fachkonzept</w:t>
            </w:r>
          </w:p>
        </w:tc>
      </w:tr>
      <w:tr w:rsidR="00883AD4" w14:paraId="21A20937" w14:textId="77777777" w:rsidTr="005B2988">
        <w:tc>
          <w:tcPr>
            <w:tcW w:w="2264" w:type="dxa"/>
          </w:tcPr>
          <w:p w14:paraId="2088B2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373FB225" w14:textId="77777777" w:rsidR="00883AD4" w:rsidRDefault="00883AD4" w:rsidP="005B2988"/>
        </w:tc>
      </w:tr>
      <w:tr w:rsidR="00883AD4" w14:paraId="077A679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048394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DCB3343" w14:textId="77777777" w:rsidR="00883AD4" w:rsidRDefault="00883AD4" w:rsidP="005B2988"/>
        </w:tc>
      </w:tr>
      <w:tr w:rsidR="00883AD4" w14:paraId="12C4D4F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49B9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31CF3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839D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FCF6A" w14:textId="77777777" w:rsidR="00883AD4" w:rsidRDefault="00883AD4" w:rsidP="005B2988"/>
        </w:tc>
      </w:tr>
      <w:tr w:rsidR="00883AD4" w14:paraId="1854E769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42B288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6BE953E" w14:textId="11285466" w:rsidR="00883AD4" w:rsidRDefault="000B7469" w:rsidP="005B2988">
            <w:r>
              <w:t>20.11.2013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87028F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1E0637A" w14:textId="65D75FB2" w:rsidR="00883AD4" w:rsidRDefault="000B7469" w:rsidP="005B2988">
            <w:r>
              <w:t>2.3</w:t>
            </w:r>
          </w:p>
        </w:tc>
      </w:tr>
      <w:tr w:rsidR="00883AD4" w14:paraId="10C30056" w14:textId="77777777" w:rsidTr="005B2988">
        <w:tc>
          <w:tcPr>
            <w:tcW w:w="2264" w:type="dxa"/>
          </w:tcPr>
          <w:p w14:paraId="0C3E617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502D02AB" w14:textId="08BA780D" w:rsidR="00883AD4" w:rsidRDefault="000B7469" w:rsidP="005B2988">
            <w:r>
              <w:t>1 PT</w:t>
            </w:r>
          </w:p>
        </w:tc>
        <w:tc>
          <w:tcPr>
            <w:tcW w:w="2266" w:type="dxa"/>
          </w:tcPr>
          <w:p w14:paraId="69CC330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59CFB797" w14:textId="127F2DB2" w:rsidR="00883AD4" w:rsidRDefault="000B7469" w:rsidP="005B2988">
            <w:r>
              <w:t>2.5</w:t>
            </w:r>
          </w:p>
        </w:tc>
      </w:tr>
      <w:tr w:rsidR="00883AD4" w14:paraId="67FD3F82" w14:textId="77777777" w:rsidTr="005B2988">
        <w:tc>
          <w:tcPr>
            <w:tcW w:w="2264" w:type="dxa"/>
          </w:tcPr>
          <w:p w14:paraId="23F0ACF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63289C1B" w14:textId="749C52CD" w:rsidR="00883AD4" w:rsidRDefault="000B7469" w:rsidP="005B2988">
            <w:r>
              <w:t>20.11.2013</w:t>
            </w:r>
          </w:p>
        </w:tc>
        <w:tc>
          <w:tcPr>
            <w:tcW w:w="2266" w:type="dxa"/>
          </w:tcPr>
          <w:p w14:paraId="27F994D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CD0F96B" w14:textId="77777777" w:rsidR="00883AD4" w:rsidRDefault="00883AD4" w:rsidP="005B2988"/>
        </w:tc>
      </w:tr>
      <w:tr w:rsidR="00883AD4" w14:paraId="745EF0C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97A3C8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1722E16" w14:textId="77777777" w:rsidR="00883AD4" w:rsidRDefault="00883AD4" w:rsidP="005B2988"/>
        </w:tc>
      </w:tr>
      <w:tr w:rsidR="00883AD4" w14:paraId="671C1D7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927D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A39A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2675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3BD90" w14:textId="77777777" w:rsidR="00883AD4" w:rsidRDefault="00883AD4" w:rsidP="005B2988"/>
        </w:tc>
      </w:tr>
      <w:tr w:rsidR="00883AD4" w14:paraId="586DFC4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CA279F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02E4450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9FF786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8BA9188" w14:textId="77777777" w:rsidR="00883AD4" w:rsidRDefault="00883AD4" w:rsidP="005B2988">
            <w:r>
              <w:t>1.0</w:t>
            </w:r>
          </w:p>
        </w:tc>
      </w:tr>
      <w:tr w:rsidR="00883AD4" w14:paraId="4E26E338" w14:textId="77777777" w:rsidTr="005B2988">
        <w:tc>
          <w:tcPr>
            <w:tcW w:w="2264" w:type="dxa"/>
          </w:tcPr>
          <w:p w14:paraId="0E73080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E07DA2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3E48A2F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03A0E2BB" w14:textId="77777777" w:rsidR="00883AD4" w:rsidRDefault="00883AD4" w:rsidP="005B2988">
            <w:r>
              <w:t>04.10.2013</w:t>
            </w:r>
          </w:p>
        </w:tc>
      </w:tr>
    </w:tbl>
    <w:p w14:paraId="44E7B987" w14:textId="77777777" w:rsidR="00883AD4" w:rsidRDefault="00883AD4" w:rsidP="00883AD4">
      <w:pPr>
        <w:tabs>
          <w:tab w:val="left" w:pos="1540"/>
        </w:tabs>
      </w:pPr>
    </w:p>
    <w:p w14:paraId="08C55640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D47A946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158A7F70" w14:textId="45ABDC49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27588">
              <w:rPr>
                <w:b/>
                <w:color w:val="FFFFFF" w:themeColor="background1"/>
              </w:rPr>
              <w:t xml:space="preserve"> Nr. 12</w:t>
            </w:r>
          </w:p>
        </w:tc>
      </w:tr>
      <w:tr w:rsidR="00883AD4" w14:paraId="7B52BF75" w14:textId="77777777" w:rsidTr="005B2988">
        <w:tc>
          <w:tcPr>
            <w:tcW w:w="2264" w:type="dxa"/>
          </w:tcPr>
          <w:p w14:paraId="4135EE7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4D0A5E2A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21CB52A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02F22B2" w14:textId="71734B1F" w:rsidR="00883AD4" w:rsidRDefault="008A04B1" w:rsidP="005B2988">
            <w:r>
              <w:t>2.5</w:t>
            </w:r>
          </w:p>
        </w:tc>
      </w:tr>
      <w:tr w:rsidR="00883AD4" w14:paraId="09C596E5" w14:textId="77777777" w:rsidTr="005B2988">
        <w:tc>
          <w:tcPr>
            <w:tcW w:w="2264" w:type="dxa"/>
          </w:tcPr>
          <w:p w14:paraId="3087DF9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6798A573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6101C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324E72E" w14:textId="6F15DE64" w:rsidR="00883AD4" w:rsidRDefault="008A04B1" w:rsidP="005B2988">
            <w:r>
              <w:t>Fachkonzept überarbeiten</w:t>
            </w:r>
          </w:p>
        </w:tc>
      </w:tr>
      <w:tr w:rsidR="00883AD4" w14:paraId="313F44B5" w14:textId="77777777" w:rsidTr="005B2988">
        <w:tc>
          <w:tcPr>
            <w:tcW w:w="2264" w:type="dxa"/>
          </w:tcPr>
          <w:p w14:paraId="7C3A981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6EE9C6CE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97CB0D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F99FB01" w14:textId="77777777" w:rsidR="00883AD4" w:rsidRDefault="00883AD4" w:rsidP="005B2988">
            <w:r>
              <w:t>LFH</w:t>
            </w:r>
          </w:p>
        </w:tc>
      </w:tr>
      <w:tr w:rsidR="00883AD4" w14:paraId="4F81F14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33BAA7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0306B754" w14:textId="3495CA01" w:rsidR="00883AD4" w:rsidRDefault="008A04B1" w:rsidP="005B2988">
            <w:r>
              <w:t>Sandro Dallo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3B3B1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FB9370F" w14:textId="77777777" w:rsidR="00883AD4" w:rsidRDefault="00883AD4" w:rsidP="005B2988">
            <w:r>
              <w:t>LFH</w:t>
            </w:r>
          </w:p>
        </w:tc>
      </w:tr>
      <w:tr w:rsidR="00883AD4" w14:paraId="016F083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12C8F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3F20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59225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7C3CA" w14:textId="77777777" w:rsidR="00883AD4" w:rsidRDefault="00883AD4" w:rsidP="005B2988"/>
        </w:tc>
      </w:tr>
      <w:tr w:rsidR="00883AD4" w14:paraId="15463A64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1B9A9B5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651F66F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23ACEE1" w14:textId="3501A587" w:rsidR="00883AD4" w:rsidRDefault="008A04B1" w:rsidP="005B2988">
            <w:r>
              <w:t>Die Änderungswünsche der LFH werden ins Fachkonzept eingearbeitet.</w:t>
            </w:r>
          </w:p>
        </w:tc>
      </w:tr>
      <w:tr w:rsidR="00883AD4" w14:paraId="6D0C0FF0" w14:textId="77777777" w:rsidTr="005B2988">
        <w:tc>
          <w:tcPr>
            <w:tcW w:w="9056" w:type="dxa"/>
            <w:gridSpan w:val="4"/>
          </w:tcPr>
          <w:p w14:paraId="00BCFB9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773778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2CC6CB8" w14:textId="1B3807FC" w:rsidR="00883AD4" w:rsidRDefault="008A04B1" w:rsidP="005B2988">
            <w:r>
              <w:t>Das Fachkonzept ist in einer Fassung vorhanden, welche von der LFH abgenommen wird.</w:t>
            </w:r>
          </w:p>
        </w:tc>
      </w:tr>
      <w:tr w:rsidR="00883AD4" w14:paraId="344EF015" w14:textId="77777777" w:rsidTr="005B2988">
        <w:tc>
          <w:tcPr>
            <w:tcW w:w="9056" w:type="dxa"/>
            <w:gridSpan w:val="4"/>
          </w:tcPr>
          <w:p w14:paraId="23BD681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348EF2D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35D122C" w14:textId="77777777" w:rsidR="00883AD4" w:rsidRDefault="00883AD4" w:rsidP="005B2988"/>
        </w:tc>
      </w:tr>
      <w:tr w:rsidR="00883AD4" w14:paraId="7A6E69A9" w14:textId="77777777" w:rsidTr="005B2988">
        <w:tc>
          <w:tcPr>
            <w:tcW w:w="9056" w:type="dxa"/>
            <w:gridSpan w:val="4"/>
          </w:tcPr>
          <w:p w14:paraId="6B06AED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20DFB6A1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8D86676" w14:textId="34EC467D" w:rsidR="00883AD4" w:rsidRDefault="008A04B1" w:rsidP="008A04B1">
            <w:pPr>
              <w:pStyle w:val="Listenabsatz"/>
              <w:numPr>
                <w:ilvl w:val="0"/>
                <w:numId w:val="43"/>
              </w:numPr>
            </w:pPr>
            <w:r>
              <w:t>Änderungswünsche wurden falsch verstanden.</w:t>
            </w:r>
          </w:p>
        </w:tc>
      </w:tr>
      <w:tr w:rsidR="00883AD4" w14:paraId="63D9941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6DF86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F974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B756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3DEDD" w14:textId="77777777" w:rsidR="00883AD4" w:rsidRDefault="00883AD4" w:rsidP="005B2988"/>
        </w:tc>
      </w:tr>
      <w:tr w:rsidR="00883AD4" w14:paraId="6764570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D12D4A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673E6A6" w14:textId="77777777" w:rsidR="00883AD4" w:rsidRDefault="00883AD4" w:rsidP="005B2988"/>
        </w:tc>
      </w:tr>
      <w:tr w:rsidR="00883AD4" w14:paraId="7650E4AC" w14:textId="77777777" w:rsidTr="005B2988">
        <w:tc>
          <w:tcPr>
            <w:tcW w:w="2264" w:type="dxa"/>
          </w:tcPr>
          <w:p w14:paraId="0F6C8B6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22BD32A" w14:textId="6759002D" w:rsidR="00883AD4" w:rsidRDefault="008A04B1" w:rsidP="005B2988">
            <w:r>
              <w:t>Fachkonzept</w:t>
            </w:r>
          </w:p>
        </w:tc>
      </w:tr>
      <w:tr w:rsidR="00883AD4" w14:paraId="639C4256" w14:textId="77777777" w:rsidTr="005B2988">
        <w:tc>
          <w:tcPr>
            <w:tcW w:w="2264" w:type="dxa"/>
          </w:tcPr>
          <w:p w14:paraId="1861825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6FD1EDCA" w14:textId="5C68A539" w:rsidR="00883AD4" w:rsidRDefault="008A04B1" w:rsidP="005B2988">
            <w:r>
              <w:t>Fachkonzept</w:t>
            </w:r>
          </w:p>
        </w:tc>
      </w:tr>
      <w:tr w:rsidR="00883AD4" w14:paraId="70ECFC04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CA9C3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17AD5D9D" w14:textId="77777777" w:rsidR="00883AD4" w:rsidRDefault="00883AD4" w:rsidP="005B2988"/>
        </w:tc>
      </w:tr>
      <w:tr w:rsidR="00883AD4" w14:paraId="5C0CE71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D173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BFA8D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C109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69487" w14:textId="77777777" w:rsidR="00883AD4" w:rsidRDefault="00883AD4" w:rsidP="005B2988"/>
        </w:tc>
      </w:tr>
      <w:tr w:rsidR="00883AD4" w14:paraId="12A935D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60B4F4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AED276B" w14:textId="2C2178A3" w:rsidR="00883AD4" w:rsidRDefault="000B7469" w:rsidP="005B2988">
            <w:r>
              <w:t>21.11.2013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70DF86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E007585" w14:textId="3EA75065" w:rsidR="00883AD4" w:rsidRDefault="00427588" w:rsidP="005B2988">
            <w:r>
              <w:t>2.4</w:t>
            </w:r>
          </w:p>
        </w:tc>
      </w:tr>
      <w:tr w:rsidR="00883AD4" w14:paraId="61A7DD5C" w14:textId="77777777" w:rsidTr="005B2988">
        <w:tc>
          <w:tcPr>
            <w:tcW w:w="2264" w:type="dxa"/>
          </w:tcPr>
          <w:p w14:paraId="0082B69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31A2CD7D" w14:textId="1B1DC9ED" w:rsidR="00883AD4" w:rsidRDefault="000B7469" w:rsidP="005B2988">
            <w:r>
              <w:t>2 PT</w:t>
            </w:r>
          </w:p>
        </w:tc>
        <w:tc>
          <w:tcPr>
            <w:tcW w:w="2266" w:type="dxa"/>
          </w:tcPr>
          <w:p w14:paraId="4DB215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3DF1EA8" w14:textId="6950391C" w:rsidR="00883AD4" w:rsidRDefault="00427588" w:rsidP="005B2988">
            <w:r>
              <w:t>2.6</w:t>
            </w:r>
          </w:p>
        </w:tc>
      </w:tr>
      <w:tr w:rsidR="00883AD4" w14:paraId="0834BDC1" w14:textId="77777777" w:rsidTr="005B2988">
        <w:tc>
          <w:tcPr>
            <w:tcW w:w="2264" w:type="dxa"/>
          </w:tcPr>
          <w:p w14:paraId="7FE3F3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66FF8B98" w14:textId="60D8523A" w:rsidR="00883AD4" w:rsidRDefault="000B7469" w:rsidP="005B2988">
            <w:r>
              <w:t>22.11.2013</w:t>
            </w:r>
          </w:p>
        </w:tc>
        <w:tc>
          <w:tcPr>
            <w:tcW w:w="2266" w:type="dxa"/>
          </w:tcPr>
          <w:p w14:paraId="749B3A2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0212041F" w14:textId="77777777" w:rsidR="00883AD4" w:rsidRDefault="00883AD4" w:rsidP="005B2988"/>
        </w:tc>
      </w:tr>
      <w:tr w:rsidR="00883AD4" w14:paraId="4AC3570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A605A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D713322" w14:textId="77777777" w:rsidR="00883AD4" w:rsidRDefault="00883AD4" w:rsidP="005B2988"/>
        </w:tc>
      </w:tr>
      <w:tr w:rsidR="00883AD4" w14:paraId="7B79F60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EE597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A433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1051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D5670" w14:textId="77777777" w:rsidR="00883AD4" w:rsidRDefault="00883AD4" w:rsidP="005B2988"/>
        </w:tc>
      </w:tr>
      <w:tr w:rsidR="00883AD4" w14:paraId="3EC74856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0E0679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BF33892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CCDE04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122CAB4" w14:textId="77777777" w:rsidR="00883AD4" w:rsidRDefault="00883AD4" w:rsidP="005B2988">
            <w:r>
              <w:t>1.0</w:t>
            </w:r>
          </w:p>
        </w:tc>
      </w:tr>
      <w:tr w:rsidR="00883AD4" w14:paraId="0DD635C6" w14:textId="77777777" w:rsidTr="005B2988">
        <w:tc>
          <w:tcPr>
            <w:tcW w:w="2264" w:type="dxa"/>
          </w:tcPr>
          <w:p w14:paraId="7E2EE9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8B26151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E4C417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6E7807F5" w14:textId="77777777" w:rsidR="00883AD4" w:rsidRDefault="00883AD4" w:rsidP="005B2988">
            <w:r>
              <w:t>04.10.2013</w:t>
            </w:r>
          </w:p>
        </w:tc>
      </w:tr>
    </w:tbl>
    <w:p w14:paraId="4ED4DF82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310457EB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78F56DE" w14:textId="6D2EB2AF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27588">
              <w:rPr>
                <w:b/>
                <w:color w:val="FFFFFF" w:themeColor="background1"/>
              </w:rPr>
              <w:t xml:space="preserve"> Nr. 13</w:t>
            </w:r>
          </w:p>
        </w:tc>
      </w:tr>
      <w:tr w:rsidR="00883AD4" w14:paraId="4BE96F6F" w14:textId="77777777" w:rsidTr="005B2988">
        <w:tc>
          <w:tcPr>
            <w:tcW w:w="2264" w:type="dxa"/>
          </w:tcPr>
          <w:p w14:paraId="0EADA0F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360538B0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015C95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57E6CA3D" w14:textId="4B4D628A" w:rsidR="00883AD4" w:rsidRDefault="00427588" w:rsidP="005B2988">
            <w:r>
              <w:t>2.6</w:t>
            </w:r>
          </w:p>
        </w:tc>
      </w:tr>
      <w:tr w:rsidR="00883AD4" w14:paraId="7F54632F" w14:textId="77777777" w:rsidTr="005B2988">
        <w:tc>
          <w:tcPr>
            <w:tcW w:w="2264" w:type="dxa"/>
          </w:tcPr>
          <w:p w14:paraId="5564E27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A51EE91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439EEA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4D84EBBC" w14:textId="72CA3154" w:rsidR="00883AD4" w:rsidRDefault="00427588" w:rsidP="005B2988">
            <w:r>
              <w:t>Abnahme Fachkonzept</w:t>
            </w:r>
          </w:p>
        </w:tc>
      </w:tr>
      <w:tr w:rsidR="00883AD4" w14:paraId="7F2A7EE9" w14:textId="77777777" w:rsidTr="005B2988">
        <w:tc>
          <w:tcPr>
            <w:tcW w:w="2264" w:type="dxa"/>
          </w:tcPr>
          <w:p w14:paraId="636E04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EB90B33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BEF680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A7615AD" w14:textId="77777777" w:rsidR="00883AD4" w:rsidRDefault="00883AD4" w:rsidP="005B2988">
            <w:r>
              <w:t>LFH</w:t>
            </w:r>
          </w:p>
        </w:tc>
      </w:tr>
      <w:tr w:rsidR="00883AD4" w14:paraId="113837F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C53B48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241202B" w14:textId="3389DF6F" w:rsidR="00883AD4" w:rsidRDefault="00427588" w:rsidP="005B2988">
            <w:r>
              <w:t>Jonas Alder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77BE0E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66F91C6" w14:textId="77777777" w:rsidR="00883AD4" w:rsidRDefault="00883AD4" w:rsidP="005B2988">
            <w:r>
              <w:t>LFH</w:t>
            </w:r>
          </w:p>
        </w:tc>
      </w:tr>
      <w:tr w:rsidR="00883AD4" w14:paraId="1E21A9E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D85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65650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0BF7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D10FE" w14:textId="77777777" w:rsidR="00883AD4" w:rsidRDefault="00883AD4" w:rsidP="005B2988"/>
        </w:tc>
      </w:tr>
      <w:tr w:rsidR="00883AD4" w14:paraId="45F0BE43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0C80D82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E2933A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FBFDA5F" w14:textId="35C7DA0A" w:rsidR="00883AD4" w:rsidRDefault="00427588" w:rsidP="005B2988">
            <w:r>
              <w:t>Die LFH nimmt das überarbeitete Fachkonzept ab.</w:t>
            </w:r>
          </w:p>
        </w:tc>
      </w:tr>
      <w:tr w:rsidR="00883AD4" w14:paraId="77E4A3B6" w14:textId="77777777" w:rsidTr="005B2988">
        <w:tc>
          <w:tcPr>
            <w:tcW w:w="9056" w:type="dxa"/>
            <w:gridSpan w:val="4"/>
          </w:tcPr>
          <w:p w14:paraId="4DB01A1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EFC645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9697D66" w14:textId="60DE288C" w:rsidR="00883AD4" w:rsidRDefault="00427588" w:rsidP="005B2988">
            <w:r>
              <w:t>Die LFH nimmt das überarbeitete Fachkonzept ab.</w:t>
            </w:r>
          </w:p>
        </w:tc>
      </w:tr>
      <w:tr w:rsidR="00883AD4" w14:paraId="65070E8D" w14:textId="77777777" w:rsidTr="005B2988">
        <w:tc>
          <w:tcPr>
            <w:tcW w:w="9056" w:type="dxa"/>
            <w:gridSpan w:val="4"/>
          </w:tcPr>
          <w:p w14:paraId="33A1E62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0BC489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AC633C1" w14:textId="77777777" w:rsidR="00883AD4" w:rsidRDefault="00883AD4" w:rsidP="005B2988"/>
        </w:tc>
      </w:tr>
      <w:tr w:rsidR="00883AD4" w14:paraId="20951ECC" w14:textId="77777777" w:rsidTr="005B2988">
        <w:tc>
          <w:tcPr>
            <w:tcW w:w="9056" w:type="dxa"/>
            <w:gridSpan w:val="4"/>
          </w:tcPr>
          <w:p w14:paraId="523A45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76CC4EB6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2D609DF" w14:textId="79D352B2" w:rsidR="00883AD4" w:rsidRDefault="00FF72B3" w:rsidP="00FF72B3">
            <w:pPr>
              <w:pStyle w:val="Listenabsatz"/>
              <w:numPr>
                <w:ilvl w:val="0"/>
                <w:numId w:val="43"/>
              </w:numPr>
            </w:pPr>
            <w:r>
              <w:t>Die LFH will noch mehr Änderungen haben.</w:t>
            </w:r>
          </w:p>
          <w:p w14:paraId="41ABE094" w14:textId="3535ED27" w:rsidR="00FF72B3" w:rsidRDefault="00FF72B3" w:rsidP="00FF72B3">
            <w:pPr>
              <w:pStyle w:val="Listenabsatz"/>
              <w:numPr>
                <w:ilvl w:val="0"/>
                <w:numId w:val="43"/>
              </w:numPr>
            </w:pPr>
            <w:r>
              <w:t>Die LFH antwortet nicht</w:t>
            </w:r>
          </w:p>
          <w:p w14:paraId="13CB3C13" w14:textId="70D7D0EC" w:rsidR="00FF72B3" w:rsidRDefault="00FF72B3" w:rsidP="00FF72B3">
            <w:pPr>
              <w:pStyle w:val="Listenabsatz"/>
              <w:numPr>
                <w:ilvl w:val="0"/>
                <w:numId w:val="43"/>
              </w:numPr>
            </w:pPr>
            <w:r>
              <w:t>Die LFH antwortet langsam.</w:t>
            </w:r>
          </w:p>
        </w:tc>
      </w:tr>
      <w:tr w:rsidR="00883AD4" w14:paraId="24239C1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4839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9323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8333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1602E" w14:textId="77777777" w:rsidR="00883AD4" w:rsidRDefault="00883AD4" w:rsidP="005B2988"/>
        </w:tc>
      </w:tr>
      <w:tr w:rsidR="00883AD4" w14:paraId="3C1E25A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5277D2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6F97C30" w14:textId="77777777" w:rsidR="00883AD4" w:rsidRDefault="00883AD4" w:rsidP="005B2988"/>
        </w:tc>
      </w:tr>
      <w:tr w:rsidR="00883AD4" w14:paraId="01B44EFF" w14:textId="77777777" w:rsidTr="005B2988">
        <w:tc>
          <w:tcPr>
            <w:tcW w:w="2264" w:type="dxa"/>
          </w:tcPr>
          <w:p w14:paraId="6B97B7A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66CA9A1" w14:textId="45C66098" w:rsidR="00883AD4" w:rsidRDefault="00427588" w:rsidP="005B2988">
            <w:r>
              <w:t>Fachkonzept</w:t>
            </w:r>
          </w:p>
        </w:tc>
      </w:tr>
      <w:tr w:rsidR="00883AD4" w14:paraId="7C6C830A" w14:textId="77777777" w:rsidTr="005B2988">
        <w:tc>
          <w:tcPr>
            <w:tcW w:w="2264" w:type="dxa"/>
          </w:tcPr>
          <w:p w14:paraId="7D47476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328A3DAA" w14:textId="667489F9" w:rsidR="00883AD4" w:rsidRDefault="00427588" w:rsidP="005B2988">
            <w:r>
              <w:t>Schriftliche Bestätigung der Abnahme</w:t>
            </w:r>
          </w:p>
        </w:tc>
      </w:tr>
      <w:tr w:rsidR="00883AD4" w14:paraId="7F61240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9EC002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1DCDE89A" w14:textId="77777777" w:rsidR="00883AD4" w:rsidRDefault="00883AD4" w:rsidP="005B2988"/>
        </w:tc>
      </w:tr>
      <w:tr w:rsidR="00883AD4" w14:paraId="4218BB8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AFF05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A424A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FF05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41E3B" w14:textId="77777777" w:rsidR="00883AD4" w:rsidRDefault="00883AD4" w:rsidP="005B2988"/>
        </w:tc>
      </w:tr>
      <w:tr w:rsidR="00883AD4" w14:paraId="1CC2BEE6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9DF6B9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B2F13CA" w14:textId="248F2CA1" w:rsidR="00883AD4" w:rsidRDefault="00070FA0" w:rsidP="005B2988">
            <w:r>
              <w:t>23.11.2013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816EBF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26877A5" w14:textId="07D994D9" w:rsidR="00883AD4" w:rsidRDefault="00070FA0" w:rsidP="005B2988">
            <w:r>
              <w:t>2.5</w:t>
            </w:r>
          </w:p>
        </w:tc>
      </w:tr>
      <w:tr w:rsidR="00883AD4" w14:paraId="5B1745E3" w14:textId="77777777" w:rsidTr="005B2988">
        <w:tc>
          <w:tcPr>
            <w:tcW w:w="2264" w:type="dxa"/>
          </w:tcPr>
          <w:p w14:paraId="76223BB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A5ADF16" w14:textId="23AFDAE8" w:rsidR="00883AD4" w:rsidRDefault="00070FA0" w:rsidP="005B2988">
            <w:r>
              <w:t>1 PT</w:t>
            </w:r>
          </w:p>
        </w:tc>
        <w:tc>
          <w:tcPr>
            <w:tcW w:w="2266" w:type="dxa"/>
          </w:tcPr>
          <w:p w14:paraId="2B2D1A9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7C621D9F" w14:textId="3D3C449A" w:rsidR="00883AD4" w:rsidRDefault="00B120E1" w:rsidP="005B2988">
            <w:r>
              <w:t>3.1</w:t>
            </w:r>
          </w:p>
        </w:tc>
      </w:tr>
      <w:tr w:rsidR="00883AD4" w14:paraId="2CBCC1DC" w14:textId="77777777" w:rsidTr="005B2988">
        <w:tc>
          <w:tcPr>
            <w:tcW w:w="2264" w:type="dxa"/>
          </w:tcPr>
          <w:p w14:paraId="26E0E95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D635F5B" w14:textId="2C6DB586" w:rsidR="00883AD4" w:rsidRDefault="00070FA0" w:rsidP="005B2988">
            <w:r>
              <w:t>23.11.2013</w:t>
            </w:r>
          </w:p>
        </w:tc>
        <w:tc>
          <w:tcPr>
            <w:tcW w:w="2266" w:type="dxa"/>
          </w:tcPr>
          <w:p w14:paraId="084DEFD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0F7C7E7" w14:textId="77777777" w:rsidR="00883AD4" w:rsidRDefault="00883AD4" w:rsidP="005B2988"/>
        </w:tc>
      </w:tr>
      <w:tr w:rsidR="00883AD4" w14:paraId="2456D6F5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065DFB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F43BA82" w14:textId="77777777" w:rsidR="00883AD4" w:rsidRDefault="00883AD4" w:rsidP="005B2988"/>
        </w:tc>
      </w:tr>
      <w:tr w:rsidR="00883AD4" w14:paraId="642C2AD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144A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3397B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0AB5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C9EA3E" w14:textId="77777777" w:rsidR="00883AD4" w:rsidRDefault="00883AD4" w:rsidP="005B2988"/>
        </w:tc>
      </w:tr>
      <w:tr w:rsidR="00883AD4" w14:paraId="2E95737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D7507B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DB52655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98C6F9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BA185C3" w14:textId="77777777" w:rsidR="00883AD4" w:rsidRDefault="00883AD4" w:rsidP="005B2988">
            <w:r>
              <w:t>1.0</w:t>
            </w:r>
          </w:p>
        </w:tc>
      </w:tr>
      <w:tr w:rsidR="00883AD4" w14:paraId="5AABD916" w14:textId="77777777" w:rsidTr="005B2988">
        <w:tc>
          <w:tcPr>
            <w:tcW w:w="2264" w:type="dxa"/>
          </w:tcPr>
          <w:p w14:paraId="367C60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5C984D2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9D50C9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D4FD504" w14:textId="77777777" w:rsidR="00883AD4" w:rsidRDefault="00883AD4" w:rsidP="005B2988">
            <w:r>
              <w:t>04.10.2013</w:t>
            </w:r>
          </w:p>
        </w:tc>
      </w:tr>
    </w:tbl>
    <w:p w14:paraId="4F0913C3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281CA48C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2A48060B" w14:textId="1468C6C4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500D7">
              <w:rPr>
                <w:b/>
                <w:color w:val="FFFFFF" w:themeColor="background1"/>
              </w:rPr>
              <w:t xml:space="preserve"> Nr. 14</w:t>
            </w:r>
          </w:p>
        </w:tc>
      </w:tr>
      <w:tr w:rsidR="00883AD4" w14:paraId="69C6ED7B" w14:textId="77777777" w:rsidTr="005B2988">
        <w:tc>
          <w:tcPr>
            <w:tcW w:w="2264" w:type="dxa"/>
          </w:tcPr>
          <w:p w14:paraId="6DE14C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73EBD74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CF6F7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6989E299" w14:textId="73DEE5DA" w:rsidR="00883AD4" w:rsidRDefault="00CC490B" w:rsidP="005B2988">
            <w:r>
              <w:t>3.1.1</w:t>
            </w:r>
          </w:p>
        </w:tc>
      </w:tr>
      <w:tr w:rsidR="00883AD4" w14:paraId="03BE09EE" w14:textId="77777777" w:rsidTr="005B2988">
        <w:tc>
          <w:tcPr>
            <w:tcW w:w="2264" w:type="dxa"/>
          </w:tcPr>
          <w:p w14:paraId="0F91891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5D44DF11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362E735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2F0C3E48" w14:textId="6FAC94BD" w:rsidR="00883AD4" w:rsidRDefault="00CC490B" w:rsidP="00B120E1">
            <w:r>
              <w:t xml:space="preserve">Datenbank </w:t>
            </w:r>
            <w:r w:rsidR="00B120E1">
              <w:t>implementieren</w:t>
            </w:r>
          </w:p>
        </w:tc>
      </w:tr>
      <w:tr w:rsidR="00883AD4" w14:paraId="3A9A3E1F" w14:textId="77777777" w:rsidTr="005B2988">
        <w:tc>
          <w:tcPr>
            <w:tcW w:w="2264" w:type="dxa"/>
          </w:tcPr>
          <w:p w14:paraId="2C8FA4A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DACBFE3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74A2EC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3F21EF4" w14:textId="77777777" w:rsidR="00883AD4" w:rsidRDefault="00883AD4" w:rsidP="005B2988">
            <w:r>
              <w:t>LFH</w:t>
            </w:r>
          </w:p>
        </w:tc>
      </w:tr>
      <w:tr w:rsidR="00883AD4" w14:paraId="160EC2F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A4E100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FCA353D" w14:textId="07499122" w:rsidR="00883AD4" w:rsidRDefault="00066AAE" w:rsidP="005B2988">
            <w:r>
              <w:t>Patrick Bösch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7B69245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BA362B7" w14:textId="77777777" w:rsidR="00883AD4" w:rsidRDefault="00883AD4" w:rsidP="005B2988">
            <w:r>
              <w:t>LFH</w:t>
            </w:r>
          </w:p>
        </w:tc>
      </w:tr>
      <w:tr w:rsidR="00883AD4" w14:paraId="2303659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9AE2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B121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2DDB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0A6FF" w14:textId="77777777" w:rsidR="00883AD4" w:rsidRDefault="00883AD4" w:rsidP="005B2988"/>
        </w:tc>
      </w:tr>
      <w:tr w:rsidR="00883AD4" w14:paraId="1B611847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45D53B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0307725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6ED273E" w14:textId="2267F200" w:rsidR="00883AD4" w:rsidRDefault="00CC490B" w:rsidP="005B2988">
            <w:r>
              <w:t>Das SQL Script wird aufgrund des ERM erstellt</w:t>
            </w:r>
          </w:p>
        </w:tc>
      </w:tr>
      <w:tr w:rsidR="00883AD4" w14:paraId="4E057094" w14:textId="77777777" w:rsidTr="005B2988">
        <w:tc>
          <w:tcPr>
            <w:tcW w:w="9056" w:type="dxa"/>
            <w:gridSpan w:val="4"/>
          </w:tcPr>
          <w:p w14:paraId="4FBAD83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DCE7EA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1BCA9E5" w14:textId="4AD302DB" w:rsidR="00883AD4" w:rsidRDefault="00B120E1" w:rsidP="005B2988">
            <w:r>
              <w:t>Die Datenbank kann mittels eines SQL Scripts erstellt werden.</w:t>
            </w:r>
          </w:p>
        </w:tc>
      </w:tr>
      <w:tr w:rsidR="00883AD4" w14:paraId="4B8194AC" w14:textId="77777777" w:rsidTr="005B2988">
        <w:tc>
          <w:tcPr>
            <w:tcW w:w="9056" w:type="dxa"/>
            <w:gridSpan w:val="4"/>
          </w:tcPr>
          <w:p w14:paraId="75DD729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11B7A34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5315C88" w14:textId="77777777" w:rsidR="00883AD4" w:rsidRDefault="00883AD4" w:rsidP="005B2988"/>
        </w:tc>
      </w:tr>
      <w:tr w:rsidR="00883AD4" w14:paraId="03ED7423" w14:textId="77777777" w:rsidTr="005B2988">
        <w:tc>
          <w:tcPr>
            <w:tcW w:w="9056" w:type="dxa"/>
            <w:gridSpan w:val="4"/>
          </w:tcPr>
          <w:p w14:paraId="4CFF946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0BA19B94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478D1D15" w14:textId="77777777" w:rsidR="00883AD4" w:rsidRDefault="00883AD4" w:rsidP="005B2988"/>
        </w:tc>
      </w:tr>
      <w:tr w:rsidR="00883AD4" w14:paraId="198C113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DA344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4C53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E89A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387C3" w14:textId="77777777" w:rsidR="00883AD4" w:rsidRDefault="00883AD4" w:rsidP="005B2988"/>
        </w:tc>
      </w:tr>
      <w:tr w:rsidR="00883AD4" w14:paraId="4807BE5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D7E43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FEAA6A4" w14:textId="77777777" w:rsidR="00883AD4" w:rsidRDefault="00883AD4" w:rsidP="005B2988"/>
        </w:tc>
      </w:tr>
      <w:tr w:rsidR="00883AD4" w14:paraId="4690B499" w14:textId="77777777" w:rsidTr="005B2988">
        <w:tc>
          <w:tcPr>
            <w:tcW w:w="2264" w:type="dxa"/>
          </w:tcPr>
          <w:p w14:paraId="6C1DE47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1D3D49F" w14:textId="388D2A45" w:rsidR="00883AD4" w:rsidRDefault="0045529A" w:rsidP="005B2988">
            <w:r>
              <w:t>Fachkonzept</w:t>
            </w:r>
          </w:p>
        </w:tc>
      </w:tr>
      <w:tr w:rsidR="00883AD4" w14:paraId="5F9B8BB8" w14:textId="77777777" w:rsidTr="005B2988">
        <w:tc>
          <w:tcPr>
            <w:tcW w:w="2264" w:type="dxa"/>
          </w:tcPr>
          <w:p w14:paraId="386D2D7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4F753C6A" w14:textId="1A9B6678" w:rsidR="00883AD4" w:rsidRDefault="0045529A" w:rsidP="005B2988">
            <w:r>
              <w:t>SQL-Script</w:t>
            </w:r>
          </w:p>
        </w:tc>
      </w:tr>
      <w:tr w:rsidR="00883AD4" w14:paraId="5881869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D4BEA2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1463ECD6" w14:textId="77777777" w:rsidR="00883AD4" w:rsidRDefault="00883AD4" w:rsidP="005B2988"/>
        </w:tc>
      </w:tr>
      <w:tr w:rsidR="00883AD4" w14:paraId="3F41D0E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1609B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F21F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47105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BC7EE" w14:textId="77777777" w:rsidR="00883AD4" w:rsidRDefault="00883AD4" w:rsidP="005B2988"/>
        </w:tc>
      </w:tr>
      <w:tr w:rsidR="00883AD4" w14:paraId="253EE85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AF6EBE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DC5D909" w14:textId="196EDE64" w:rsidR="00883AD4" w:rsidRDefault="0045529A" w:rsidP="005B2988">
            <w:r>
              <w:t>13.11.2013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A24045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2C83250" w14:textId="1C21707D" w:rsidR="00883AD4" w:rsidRDefault="00B120E1" w:rsidP="005B2988">
            <w:r>
              <w:t>2.6</w:t>
            </w:r>
          </w:p>
        </w:tc>
      </w:tr>
      <w:tr w:rsidR="00883AD4" w14:paraId="0C9EFF50" w14:textId="77777777" w:rsidTr="005B2988">
        <w:tc>
          <w:tcPr>
            <w:tcW w:w="2264" w:type="dxa"/>
          </w:tcPr>
          <w:p w14:paraId="79639A0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7D18211B" w14:textId="4D566CA8" w:rsidR="00883AD4" w:rsidRDefault="0045529A" w:rsidP="005B2988">
            <w:r>
              <w:t>2 PT</w:t>
            </w:r>
          </w:p>
        </w:tc>
        <w:tc>
          <w:tcPr>
            <w:tcW w:w="2266" w:type="dxa"/>
          </w:tcPr>
          <w:p w14:paraId="21BAF5A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C6FEB35" w14:textId="36D47875" w:rsidR="00883AD4" w:rsidRDefault="009F128A" w:rsidP="005B2988">
            <w:r>
              <w:t>3.2, 3.3, 3.4</w:t>
            </w:r>
          </w:p>
        </w:tc>
      </w:tr>
      <w:tr w:rsidR="00883AD4" w14:paraId="27D851A6" w14:textId="77777777" w:rsidTr="005B2988">
        <w:tc>
          <w:tcPr>
            <w:tcW w:w="2264" w:type="dxa"/>
          </w:tcPr>
          <w:p w14:paraId="4AB556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29BA2227" w14:textId="07934A11" w:rsidR="00883AD4" w:rsidRDefault="0045529A" w:rsidP="005B2988">
            <w:r>
              <w:t>14.11.2013</w:t>
            </w:r>
          </w:p>
        </w:tc>
        <w:tc>
          <w:tcPr>
            <w:tcW w:w="2266" w:type="dxa"/>
          </w:tcPr>
          <w:p w14:paraId="64BCEA4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E74F498" w14:textId="77777777" w:rsidR="00883AD4" w:rsidRDefault="00883AD4" w:rsidP="005B2988"/>
        </w:tc>
      </w:tr>
      <w:tr w:rsidR="00883AD4" w14:paraId="5CCBEEF5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0C10C6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9055648" w14:textId="77777777" w:rsidR="00883AD4" w:rsidRDefault="00883AD4" w:rsidP="005B2988"/>
        </w:tc>
      </w:tr>
      <w:tr w:rsidR="00883AD4" w14:paraId="4780A8E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B0EF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8D02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710A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6F3B9" w14:textId="77777777" w:rsidR="00883AD4" w:rsidRDefault="00883AD4" w:rsidP="005B2988"/>
        </w:tc>
      </w:tr>
      <w:tr w:rsidR="00883AD4" w14:paraId="69E32F7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DDC24D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17F4405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A6158D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399446F" w14:textId="77777777" w:rsidR="00883AD4" w:rsidRDefault="00883AD4" w:rsidP="005B2988">
            <w:r>
              <w:t>1.0</w:t>
            </w:r>
          </w:p>
        </w:tc>
      </w:tr>
      <w:tr w:rsidR="00883AD4" w14:paraId="170209E2" w14:textId="77777777" w:rsidTr="005B2988">
        <w:tc>
          <w:tcPr>
            <w:tcW w:w="2264" w:type="dxa"/>
          </w:tcPr>
          <w:p w14:paraId="4BA1AE1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14A0A6D6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22D2A9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49C7F4AA" w14:textId="77777777" w:rsidR="00883AD4" w:rsidRDefault="00883AD4" w:rsidP="005B2988">
            <w:r>
              <w:t>04.10.2013</w:t>
            </w:r>
          </w:p>
        </w:tc>
      </w:tr>
    </w:tbl>
    <w:p w14:paraId="2D6FD653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1C7B47A5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367E0B10" w14:textId="129E12BD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500D7">
              <w:rPr>
                <w:b/>
                <w:color w:val="FFFFFF" w:themeColor="background1"/>
              </w:rPr>
              <w:t xml:space="preserve"> Nr .15</w:t>
            </w:r>
          </w:p>
        </w:tc>
      </w:tr>
      <w:tr w:rsidR="00883AD4" w14:paraId="29E8F662" w14:textId="77777777" w:rsidTr="005B2988">
        <w:tc>
          <w:tcPr>
            <w:tcW w:w="2264" w:type="dxa"/>
          </w:tcPr>
          <w:p w14:paraId="40784ED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6274ABDF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0F285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62EC9A51" w14:textId="1B312907" w:rsidR="00883AD4" w:rsidRDefault="00066AAE" w:rsidP="005B2988">
            <w:r>
              <w:t>3.2.1.1</w:t>
            </w:r>
          </w:p>
        </w:tc>
      </w:tr>
      <w:tr w:rsidR="00883AD4" w14:paraId="7BE51AF0" w14:textId="77777777" w:rsidTr="005B2988">
        <w:tc>
          <w:tcPr>
            <w:tcW w:w="2264" w:type="dxa"/>
          </w:tcPr>
          <w:p w14:paraId="6940E91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A3AE8E0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4104CB3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6FF3ED57" w14:textId="47FFA4CB" w:rsidR="00883AD4" w:rsidRDefault="00066AAE" w:rsidP="005B2988">
            <w:r>
              <w:t>Online Katalog Liste</w:t>
            </w:r>
          </w:p>
        </w:tc>
      </w:tr>
      <w:tr w:rsidR="00883AD4" w14:paraId="6C5BC067" w14:textId="77777777" w:rsidTr="005B2988">
        <w:tc>
          <w:tcPr>
            <w:tcW w:w="2264" w:type="dxa"/>
          </w:tcPr>
          <w:p w14:paraId="1F475E9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00505B3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BB8700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DADB73E" w14:textId="77777777" w:rsidR="00883AD4" w:rsidRDefault="00883AD4" w:rsidP="005B2988">
            <w:r>
              <w:t>LFH</w:t>
            </w:r>
          </w:p>
        </w:tc>
      </w:tr>
      <w:tr w:rsidR="00883AD4" w14:paraId="20E25C1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6F12B6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3D1BBFC0" w14:textId="3561E2E1" w:rsidR="00883AD4" w:rsidRDefault="00066AAE" w:rsidP="005B2988">
            <w:r>
              <w:t>Jonas Alder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6C9809B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FB9403E" w14:textId="77777777" w:rsidR="00883AD4" w:rsidRDefault="00883AD4" w:rsidP="005B2988">
            <w:r>
              <w:t>LFH</w:t>
            </w:r>
          </w:p>
        </w:tc>
      </w:tr>
      <w:tr w:rsidR="00883AD4" w14:paraId="48EC6B6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4E3A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CF82E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E631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8D1F09" w14:textId="77777777" w:rsidR="00883AD4" w:rsidRDefault="00883AD4" w:rsidP="005B2988"/>
        </w:tc>
      </w:tr>
      <w:tr w:rsidR="00883AD4" w14:paraId="3FB146CA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30E0EB5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7F11E00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EF59997" w14:textId="2C516C17" w:rsidR="00883AD4" w:rsidRDefault="00066AAE" w:rsidP="005B2988">
            <w:r>
              <w:t>Die Produkte werden in einer Übersicht im Shop dargestellt.</w:t>
            </w:r>
          </w:p>
        </w:tc>
      </w:tr>
      <w:tr w:rsidR="00883AD4" w14:paraId="29783752" w14:textId="77777777" w:rsidTr="005B2988">
        <w:tc>
          <w:tcPr>
            <w:tcW w:w="9056" w:type="dxa"/>
            <w:gridSpan w:val="4"/>
          </w:tcPr>
          <w:p w14:paraId="6BCCC39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069C61FE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3EF18F0" w14:textId="4AAC84AC" w:rsidR="00883AD4" w:rsidRDefault="00066AAE" w:rsidP="005B2988">
            <w:r>
              <w:t>Die Übersicht der Produkte im Shop ist implementiert</w:t>
            </w:r>
          </w:p>
        </w:tc>
      </w:tr>
      <w:tr w:rsidR="00883AD4" w14:paraId="09D1CD57" w14:textId="77777777" w:rsidTr="005B2988">
        <w:tc>
          <w:tcPr>
            <w:tcW w:w="9056" w:type="dxa"/>
            <w:gridSpan w:val="4"/>
          </w:tcPr>
          <w:p w14:paraId="3868069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504BAF2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0BF2718" w14:textId="77777777" w:rsidR="00883AD4" w:rsidRDefault="00883AD4" w:rsidP="005B2988"/>
        </w:tc>
      </w:tr>
      <w:tr w:rsidR="00883AD4" w14:paraId="47DA0975" w14:textId="77777777" w:rsidTr="005B2988">
        <w:tc>
          <w:tcPr>
            <w:tcW w:w="9056" w:type="dxa"/>
            <w:gridSpan w:val="4"/>
          </w:tcPr>
          <w:p w14:paraId="028BCA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17A442A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12A9A70C" w14:textId="77777777" w:rsidR="00883AD4" w:rsidRDefault="00883AD4" w:rsidP="005B2988"/>
        </w:tc>
      </w:tr>
      <w:tr w:rsidR="00883AD4" w14:paraId="4D68DB3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5B9B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1FBF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2B265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9BC48" w14:textId="77777777" w:rsidR="00883AD4" w:rsidRDefault="00883AD4" w:rsidP="005B2988"/>
        </w:tc>
      </w:tr>
      <w:tr w:rsidR="00883AD4" w14:paraId="06535B6B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AAF9F2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E78AB60" w14:textId="77777777" w:rsidR="00883AD4" w:rsidRDefault="00883AD4" w:rsidP="005B2988"/>
        </w:tc>
      </w:tr>
      <w:tr w:rsidR="00883AD4" w14:paraId="3418BD5D" w14:textId="77777777" w:rsidTr="005B2988">
        <w:tc>
          <w:tcPr>
            <w:tcW w:w="2264" w:type="dxa"/>
          </w:tcPr>
          <w:p w14:paraId="46E6CDA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1F6D02FF" w14:textId="576A9DEA" w:rsidR="00883AD4" w:rsidRDefault="00066AAE" w:rsidP="005B2988">
            <w:r>
              <w:t>Fachkonzept</w:t>
            </w:r>
          </w:p>
        </w:tc>
      </w:tr>
      <w:tr w:rsidR="00883AD4" w14:paraId="123BAC80" w14:textId="77777777" w:rsidTr="005B2988">
        <w:tc>
          <w:tcPr>
            <w:tcW w:w="2264" w:type="dxa"/>
          </w:tcPr>
          <w:p w14:paraId="342572A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1BAB35CD" w14:textId="77777777" w:rsidR="00883AD4" w:rsidRDefault="00883AD4" w:rsidP="005B2988"/>
        </w:tc>
      </w:tr>
      <w:tr w:rsidR="00883AD4" w14:paraId="2CF49322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65578B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8054352" w14:textId="77777777" w:rsidR="00883AD4" w:rsidRDefault="00883AD4" w:rsidP="005B2988"/>
        </w:tc>
      </w:tr>
      <w:tr w:rsidR="00883AD4" w14:paraId="3ACD2E76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D39D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1F48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DB0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64CCD" w14:textId="77777777" w:rsidR="00883AD4" w:rsidRDefault="00883AD4" w:rsidP="005B2988"/>
        </w:tc>
      </w:tr>
      <w:tr w:rsidR="00883AD4" w14:paraId="44C864A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C7C447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65BCD77" w14:textId="3038F546" w:rsidR="00883AD4" w:rsidRDefault="00066AAE" w:rsidP="005B2988">
            <w:r>
              <w:t>15.11.2013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AE643A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EBDDCB2" w14:textId="2C507AB1" w:rsidR="00883AD4" w:rsidRDefault="00066AAE" w:rsidP="005B2988">
            <w:r>
              <w:t>3.1</w:t>
            </w:r>
          </w:p>
        </w:tc>
      </w:tr>
      <w:tr w:rsidR="00883AD4" w14:paraId="01CC58BE" w14:textId="77777777" w:rsidTr="005B2988">
        <w:tc>
          <w:tcPr>
            <w:tcW w:w="2264" w:type="dxa"/>
          </w:tcPr>
          <w:p w14:paraId="56C9C87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61C2B64" w14:textId="14263B0D" w:rsidR="00883AD4" w:rsidRDefault="00066AAE" w:rsidP="005B2988">
            <w:r>
              <w:t>2 PT</w:t>
            </w:r>
          </w:p>
        </w:tc>
        <w:tc>
          <w:tcPr>
            <w:tcW w:w="2266" w:type="dxa"/>
          </w:tcPr>
          <w:p w14:paraId="51B94A9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C700DC0" w14:textId="50D9547C" w:rsidR="00883AD4" w:rsidRDefault="003072E4" w:rsidP="005B2988">
            <w:r>
              <w:t>3.2.1.3</w:t>
            </w:r>
          </w:p>
        </w:tc>
      </w:tr>
      <w:tr w:rsidR="00883AD4" w14:paraId="75785F0B" w14:textId="77777777" w:rsidTr="005B2988">
        <w:tc>
          <w:tcPr>
            <w:tcW w:w="2264" w:type="dxa"/>
          </w:tcPr>
          <w:p w14:paraId="17752A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04E36A38" w14:textId="19B4132E" w:rsidR="00883AD4" w:rsidRDefault="00066AAE" w:rsidP="005B2988">
            <w:r>
              <w:t>16.11.2013</w:t>
            </w:r>
          </w:p>
        </w:tc>
        <w:tc>
          <w:tcPr>
            <w:tcW w:w="2266" w:type="dxa"/>
          </w:tcPr>
          <w:p w14:paraId="236EA5F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66E18A02" w14:textId="77777777" w:rsidR="00883AD4" w:rsidRDefault="00883AD4" w:rsidP="005B2988"/>
        </w:tc>
      </w:tr>
      <w:tr w:rsidR="00883AD4" w14:paraId="132EAB02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5E30D8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128BAB13" w14:textId="77777777" w:rsidR="00883AD4" w:rsidRDefault="00883AD4" w:rsidP="005B2988"/>
        </w:tc>
      </w:tr>
      <w:tr w:rsidR="00883AD4" w14:paraId="1A85525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31A9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EA79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6FCB7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E1982" w14:textId="77777777" w:rsidR="00883AD4" w:rsidRDefault="00883AD4" w:rsidP="005B2988"/>
        </w:tc>
      </w:tr>
      <w:tr w:rsidR="00883AD4" w14:paraId="26B0C96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7B3A8D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26141E2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82945A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2620D9B" w14:textId="77777777" w:rsidR="00883AD4" w:rsidRDefault="00883AD4" w:rsidP="005B2988">
            <w:r>
              <w:t>1.0</w:t>
            </w:r>
          </w:p>
        </w:tc>
      </w:tr>
      <w:tr w:rsidR="00883AD4" w14:paraId="778CCEDD" w14:textId="77777777" w:rsidTr="005B2988">
        <w:tc>
          <w:tcPr>
            <w:tcW w:w="2264" w:type="dxa"/>
          </w:tcPr>
          <w:p w14:paraId="672B42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01B3FF2E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151433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58C0446" w14:textId="77777777" w:rsidR="00883AD4" w:rsidRDefault="00883AD4" w:rsidP="005B2988">
            <w:r>
              <w:t>04.10.2013</w:t>
            </w:r>
          </w:p>
        </w:tc>
      </w:tr>
    </w:tbl>
    <w:p w14:paraId="6FE8E187" w14:textId="77777777" w:rsidR="00883AD4" w:rsidRDefault="00883AD4" w:rsidP="00883AD4">
      <w:pPr>
        <w:tabs>
          <w:tab w:val="left" w:pos="1540"/>
        </w:tabs>
      </w:pPr>
    </w:p>
    <w:p w14:paraId="5420F1F3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DE71A64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0EEEE580" w14:textId="5541A5B7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500D7">
              <w:rPr>
                <w:b/>
                <w:color w:val="FFFFFF" w:themeColor="background1"/>
              </w:rPr>
              <w:t xml:space="preserve"> Nr. 16</w:t>
            </w:r>
          </w:p>
        </w:tc>
      </w:tr>
      <w:tr w:rsidR="00883AD4" w14:paraId="00FC4E78" w14:textId="77777777" w:rsidTr="005B2988">
        <w:tc>
          <w:tcPr>
            <w:tcW w:w="2264" w:type="dxa"/>
          </w:tcPr>
          <w:p w14:paraId="25EC65B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905F86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517CE6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D571639" w14:textId="1AFA4573" w:rsidR="00883AD4" w:rsidRDefault="00BE6D65" w:rsidP="005B2988">
            <w:r>
              <w:t>3.2.1.2</w:t>
            </w:r>
          </w:p>
        </w:tc>
      </w:tr>
      <w:tr w:rsidR="00883AD4" w14:paraId="43913EF6" w14:textId="77777777" w:rsidTr="005B2988">
        <w:tc>
          <w:tcPr>
            <w:tcW w:w="2264" w:type="dxa"/>
          </w:tcPr>
          <w:p w14:paraId="6A5B093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417C6E19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D989D7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42DD6C51" w14:textId="0E471589" w:rsidR="00883AD4" w:rsidRDefault="00BE6D65" w:rsidP="005B2988">
            <w:r>
              <w:t>Online Katalog Detail</w:t>
            </w:r>
          </w:p>
        </w:tc>
      </w:tr>
      <w:tr w:rsidR="00883AD4" w14:paraId="3F6FC5EC" w14:textId="77777777" w:rsidTr="005B2988">
        <w:tc>
          <w:tcPr>
            <w:tcW w:w="2264" w:type="dxa"/>
          </w:tcPr>
          <w:p w14:paraId="36292D8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64C526F4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A74495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A2E5B41" w14:textId="77777777" w:rsidR="00883AD4" w:rsidRDefault="00883AD4" w:rsidP="005B2988">
            <w:r>
              <w:t>LFH</w:t>
            </w:r>
          </w:p>
        </w:tc>
      </w:tr>
      <w:tr w:rsidR="00883AD4" w14:paraId="74940319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E08CB7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2739C07" w14:textId="4D3F0B00" w:rsidR="00883AD4" w:rsidRDefault="00BE6D65" w:rsidP="005B2988">
            <w:r>
              <w:t>Jonas Alder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5835B10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ED53662" w14:textId="77777777" w:rsidR="00883AD4" w:rsidRDefault="00883AD4" w:rsidP="005B2988">
            <w:r>
              <w:t>LFH</w:t>
            </w:r>
          </w:p>
        </w:tc>
      </w:tr>
      <w:tr w:rsidR="00883AD4" w14:paraId="5F224CF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7CA7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E54B2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4366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83CD4" w14:textId="77777777" w:rsidR="00883AD4" w:rsidRDefault="00883AD4" w:rsidP="005B2988"/>
        </w:tc>
      </w:tr>
      <w:tr w:rsidR="00883AD4" w14:paraId="11641774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41EF38D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209BFC4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7E468F9" w14:textId="5811EA8E" w:rsidR="00883AD4" w:rsidRDefault="00BE6D65" w:rsidP="005B2988">
            <w:r>
              <w:t>Die Produkte werden in der Detailmaske angezeigt.</w:t>
            </w:r>
          </w:p>
        </w:tc>
      </w:tr>
      <w:tr w:rsidR="00883AD4" w14:paraId="1F70EA02" w14:textId="77777777" w:rsidTr="005B2988">
        <w:tc>
          <w:tcPr>
            <w:tcW w:w="9056" w:type="dxa"/>
            <w:gridSpan w:val="4"/>
          </w:tcPr>
          <w:p w14:paraId="1B296E1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F3196D1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9CE020D" w14:textId="426035DC" w:rsidR="00883AD4" w:rsidRDefault="00BE6D65" w:rsidP="005B2988">
            <w:r>
              <w:t>Die Detailseite der Produkte ist implementiert.</w:t>
            </w:r>
          </w:p>
        </w:tc>
      </w:tr>
      <w:tr w:rsidR="00883AD4" w14:paraId="732F4648" w14:textId="77777777" w:rsidTr="005B2988">
        <w:tc>
          <w:tcPr>
            <w:tcW w:w="9056" w:type="dxa"/>
            <w:gridSpan w:val="4"/>
          </w:tcPr>
          <w:p w14:paraId="2C73D7E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B84136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7A83848" w14:textId="77777777" w:rsidR="00883AD4" w:rsidRDefault="00883AD4" w:rsidP="005B2988"/>
        </w:tc>
      </w:tr>
      <w:tr w:rsidR="00883AD4" w14:paraId="359598D9" w14:textId="77777777" w:rsidTr="005B2988">
        <w:tc>
          <w:tcPr>
            <w:tcW w:w="9056" w:type="dxa"/>
            <w:gridSpan w:val="4"/>
          </w:tcPr>
          <w:p w14:paraId="64E80F0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202B6E37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471588BC" w14:textId="77777777" w:rsidR="00883AD4" w:rsidRDefault="00883AD4" w:rsidP="005B2988"/>
        </w:tc>
      </w:tr>
      <w:tr w:rsidR="00883AD4" w14:paraId="11A5C23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2FE64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1473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70A7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25B8" w14:textId="77777777" w:rsidR="00883AD4" w:rsidRDefault="00883AD4" w:rsidP="005B2988"/>
        </w:tc>
      </w:tr>
      <w:tr w:rsidR="00883AD4" w14:paraId="762A89C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F1763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F590BE7" w14:textId="77777777" w:rsidR="00883AD4" w:rsidRDefault="00883AD4" w:rsidP="005B2988"/>
        </w:tc>
      </w:tr>
      <w:tr w:rsidR="00883AD4" w14:paraId="06E97D7B" w14:textId="77777777" w:rsidTr="005B2988">
        <w:tc>
          <w:tcPr>
            <w:tcW w:w="2264" w:type="dxa"/>
          </w:tcPr>
          <w:p w14:paraId="58F3716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0E525091" w14:textId="7FFEFE74" w:rsidR="00883AD4" w:rsidRDefault="00BE6D65" w:rsidP="005B2988">
            <w:r>
              <w:t>Fachkonzept</w:t>
            </w:r>
          </w:p>
        </w:tc>
      </w:tr>
      <w:tr w:rsidR="00883AD4" w14:paraId="13C1588A" w14:textId="77777777" w:rsidTr="005B2988">
        <w:tc>
          <w:tcPr>
            <w:tcW w:w="2264" w:type="dxa"/>
          </w:tcPr>
          <w:p w14:paraId="467F910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6EAAB7B" w14:textId="77777777" w:rsidR="00883AD4" w:rsidRDefault="00883AD4" w:rsidP="005B2988"/>
        </w:tc>
      </w:tr>
      <w:tr w:rsidR="00883AD4" w14:paraId="59A848B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B6E6B3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61408F3" w14:textId="77777777" w:rsidR="00883AD4" w:rsidRDefault="00883AD4" w:rsidP="005B2988"/>
        </w:tc>
      </w:tr>
      <w:tr w:rsidR="00883AD4" w14:paraId="01746AC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B5B2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558A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735A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1C44C" w14:textId="77777777" w:rsidR="00883AD4" w:rsidRDefault="00883AD4" w:rsidP="005B2988"/>
        </w:tc>
      </w:tr>
      <w:tr w:rsidR="00883AD4" w14:paraId="452B771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A3145F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F55B6E5" w14:textId="7474978E" w:rsidR="00883AD4" w:rsidRDefault="00BE6D65" w:rsidP="005B2988">
            <w:r>
              <w:t>16.11.2013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1656744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DB71EF6" w14:textId="2C0461A9" w:rsidR="00883AD4" w:rsidRDefault="00BE6D65" w:rsidP="005B2988">
            <w:r>
              <w:t>3.1</w:t>
            </w:r>
          </w:p>
        </w:tc>
      </w:tr>
      <w:tr w:rsidR="00883AD4" w14:paraId="49E263B1" w14:textId="77777777" w:rsidTr="005B2988">
        <w:tc>
          <w:tcPr>
            <w:tcW w:w="2264" w:type="dxa"/>
          </w:tcPr>
          <w:p w14:paraId="2F83ADC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9AD9223" w14:textId="37E726AF" w:rsidR="00883AD4" w:rsidRDefault="00BE6D65" w:rsidP="005B2988">
            <w:r>
              <w:t>2 PT</w:t>
            </w:r>
          </w:p>
        </w:tc>
        <w:tc>
          <w:tcPr>
            <w:tcW w:w="2266" w:type="dxa"/>
          </w:tcPr>
          <w:p w14:paraId="42CC3E6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3083C326" w14:textId="3F236DFB" w:rsidR="00883AD4" w:rsidRDefault="00BE6D65" w:rsidP="005B2988">
            <w:r>
              <w:t>3.5</w:t>
            </w:r>
          </w:p>
        </w:tc>
      </w:tr>
      <w:tr w:rsidR="00883AD4" w14:paraId="6B201C72" w14:textId="77777777" w:rsidTr="005B2988">
        <w:tc>
          <w:tcPr>
            <w:tcW w:w="2264" w:type="dxa"/>
          </w:tcPr>
          <w:p w14:paraId="0D1763C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55C9BE5" w14:textId="39C3EA68" w:rsidR="00883AD4" w:rsidRDefault="00BE6D65" w:rsidP="005B2988">
            <w:r>
              <w:t>17.11.2013</w:t>
            </w:r>
          </w:p>
        </w:tc>
        <w:tc>
          <w:tcPr>
            <w:tcW w:w="2266" w:type="dxa"/>
          </w:tcPr>
          <w:p w14:paraId="5CD573A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03C30193" w14:textId="77777777" w:rsidR="00883AD4" w:rsidRDefault="00883AD4" w:rsidP="005B2988"/>
        </w:tc>
      </w:tr>
      <w:tr w:rsidR="00883AD4" w14:paraId="041A773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9F03C8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04EA4F1" w14:textId="77777777" w:rsidR="00883AD4" w:rsidRDefault="00883AD4" w:rsidP="005B2988"/>
        </w:tc>
      </w:tr>
      <w:tr w:rsidR="00883AD4" w14:paraId="36D022C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5D0FC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38DC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3CE0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30914" w14:textId="77777777" w:rsidR="00883AD4" w:rsidRDefault="00883AD4" w:rsidP="005B2988"/>
        </w:tc>
      </w:tr>
      <w:tr w:rsidR="00883AD4" w14:paraId="4C41DC3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9D1FB7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7A8C44C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07F56B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02DE89F" w14:textId="77777777" w:rsidR="00883AD4" w:rsidRDefault="00883AD4" w:rsidP="005B2988">
            <w:r>
              <w:t>1.0</w:t>
            </w:r>
          </w:p>
        </w:tc>
      </w:tr>
      <w:tr w:rsidR="00883AD4" w14:paraId="100AD34B" w14:textId="77777777" w:rsidTr="005B2988">
        <w:tc>
          <w:tcPr>
            <w:tcW w:w="2264" w:type="dxa"/>
          </w:tcPr>
          <w:p w14:paraId="15A9727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098DBDB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33722D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15419556" w14:textId="77777777" w:rsidR="00883AD4" w:rsidRDefault="00883AD4" w:rsidP="005B2988">
            <w:r>
              <w:t>04.10.2013</w:t>
            </w:r>
          </w:p>
        </w:tc>
      </w:tr>
    </w:tbl>
    <w:p w14:paraId="0A58AFED" w14:textId="77777777" w:rsidR="00883AD4" w:rsidRDefault="00883AD4" w:rsidP="00883AD4">
      <w:pPr>
        <w:tabs>
          <w:tab w:val="left" w:pos="1540"/>
        </w:tabs>
      </w:pPr>
    </w:p>
    <w:p w14:paraId="0761DC1C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2334EBB6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045DCD0" w14:textId="527F3B24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500D7">
              <w:rPr>
                <w:b/>
                <w:color w:val="FFFFFF" w:themeColor="background1"/>
              </w:rPr>
              <w:t xml:space="preserve"> Nr. 17</w:t>
            </w:r>
          </w:p>
        </w:tc>
      </w:tr>
      <w:tr w:rsidR="00883AD4" w14:paraId="134D3879" w14:textId="77777777" w:rsidTr="005B2988">
        <w:tc>
          <w:tcPr>
            <w:tcW w:w="2264" w:type="dxa"/>
          </w:tcPr>
          <w:p w14:paraId="404357E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290B20D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40B9B3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3C4DE4BF" w14:textId="0695F085" w:rsidR="00883AD4" w:rsidRDefault="00BE6D65" w:rsidP="005B2988">
            <w:r>
              <w:t>3.2.1.3</w:t>
            </w:r>
          </w:p>
        </w:tc>
      </w:tr>
      <w:tr w:rsidR="00883AD4" w14:paraId="616B867C" w14:textId="77777777" w:rsidTr="005B2988">
        <w:tc>
          <w:tcPr>
            <w:tcW w:w="2264" w:type="dxa"/>
          </w:tcPr>
          <w:p w14:paraId="147C3F9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D9F6DB2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84045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04B9A7EB" w14:textId="4138D8E9" w:rsidR="00883AD4" w:rsidRDefault="00BE6D65" w:rsidP="005B2988">
            <w:r>
              <w:t>Online Katalog Suche</w:t>
            </w:r>
          </w:p>
        </w:tc>
      </w:tr>
      <w:tr w:rsidR="00883AD4" w14:paraId="089E56F4" w14:textId="77777777" w:rsidTr="005B2988">
        <w:tc>
          <w:tcPr>
            <w:tcW w:w="2264" w:type="dxa"/>
          </w:tcPr>
          <w:p w14:paraId="7513320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7C729DAA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41777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3477D4A" w14:textId="77777777" w:rsidR="00883AD4" w:rsidRDefault="00883AD4" w:rsidP="005B2988">
            <w:r>
              <w:t>LFH</w:t>
            </w:r>
          </w:p>
        </w:tc>
      </w:tr>
      <w:tr w:rsidR="00883AD4" w14:paraId="1FCF35B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D7A84A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040462D" w14:textId="63CBF9B9" w:rsidR="00883AD4" w:rsidRDefault="004500D7" w:rsidP="005B2988">
            <w:r>
              <w:t>Jonas Alder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5CD0EC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615DD14" w14:textId="77777777" w:rsidR="00883AD4" w:rsidRDefault="00883AD4" w:rsidP="005B2988">
            <w:r>
              <w:t>LFH</w:t>
            </w:r>
          </w:p>
        </w:tc>
      </w:tr>
      <w:tr w:rsidR="00883AD4" w14:paraId="7D733F6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D559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9A26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9135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74E4B" w14:textId="77777777" w:rsidR="00883AD4" w:rsidRDefault="00883AD4" w:rsidP="005B2988"/>
        </w:tc>
      </w:tr>
      <w:tr w:rsidR="00883AD4" w14:paraId="1AA01FD8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4953458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6EF30892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BF27159" w14:textId="58B02E7B" w:rsidR="00883AD4" w:rsidRDefault="00BE6D65" w:rsidP="005B2988">
            <w:r>
              <w:t>Produkte können im Katalog gesucht werden.</w:t>
            </w:r>
          </w:p>
        </w:tc>
      </w:tr>
      <w:tr w:rsidR="00883AD4" w14:paraId="21B6B12D" w14:textId="77777777" w:rsidTr="005B2988">
        <w:tc>
          <w:tcPr>
            <w:tcW w:w="9056" w:type="dxa"/>
            <w:gridSpan w:val="4"/>
          </w:tcPr>
          <w:p w14:paraId="7C9CAD7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40FA3E7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8B7DF30" w14:textId="23FEC3BF" w:rsidR="00883AD4" w:rsidRDefault="00BE6D65" w:rsidP="005B2988">
            <w:r>
              <w:t>Die Produkte können durchsucht werden und das Ergebnis kann über die Liste dargestellt werden.</w:t>
            </w:r>
          </w:p>
        </w:tc>
      </w:tr>
      <w:tr w:rsidR="00883AD4" w14:paraId="7B8EE50E" w14:textId="77777777" w:rsidTr="005B2988">
        <w:tc>
          <w:tcPr>
            <w:tcW w:w="9056" w:type="dxa"/>
            <w:gridSpan w:val="4"/>
          </w:tcPr>
          <w:p w14:paraId="5B3AD87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92E1A6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3F64126" w14:textId="77777777" w:rsidR="00883AD4" w:rsidRDefault="00883AD4" w:rsidP="005B2988"/>
        </w:tc>
      </w:tr>
      <w:tr w:rsidR="00883AD4" w14:paraId="52ECB033" w14:textId="77777777" w:rsidTr="005B2988">
        <w:tc>
          <w:tcPr>
            <w:tcW w:w="9056" w:type="dxa"/>
            <w:gridSpan w:val="4"/>
          </w:tcPr>
          <w:p w14:paraId="48B7EC2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251E084C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D30684C" w14:textId="77777777" w:rsidR="00883AD4" w:rsidRDefault="00883AD4" w:rsidP="005B2988"/>
        </w:tc>
      </w:tr>
      <w:tr w:rsidR="00883AD4" w14:paraId="6C7F62E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1198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D730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2168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7FE9C" w14:textId="77777777" w:rsidR="00883AD4" w:rsidRDefault="00883AD4" w:rsidP="005B2988"/>
        </w:tc>
      </w:tr>
      <w:tr w:rsidR="00883AD4" w14:paraId="0A4D360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E02865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71E8C7FD" w14:textId="77777777" w:rsidR="00883AD4" w:rsidRDefault="00883AD4" w:rsidP="005B2988"/>
        </w:tc>
      </w:tr>
      <w:tr w:rsidR="00883AD4" w14:paraId="13EF197E" w14:textId="77777777" w:rsidTr="005B2988">
        <w:tc>
          <w:tcPr>
            <w:tcW w:w="2264" w:type="dxa"/>
          </w:tcPr>
          <w:p w14:paraId="4F1DE9B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499C8034" w14:textId="7FA833C0" w:rsidR="00883AD4" w:rsidRDefault="00BE6D65" w:rsidP="005B2988">
            <w:r>
              <w:t>Fachkonzept</w:t>
            </w:r>
          </w:p>
        </w:tc>
      </w:tr>
      <w:tr w:rsidR="00883AD4" w14:paraId="29F50CD7" w14:textId="77777777" w:rsidTr="005B2988">
        <w:tc>
          <w:tcPr>
            <w:tcW w:w="2264" w:type="dxa"/>
          </w:tcPr>
          <w:p w14:paraId="56B1BF0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7BF96718" w14:textId="77777777" w:rsidR="00883AD4" w:rsidRDefault="00883AD4" w:rsidP="005B2988"/>
        </w:tc>
      </w:tr>
      <w:tr w:rsidR="00883AD4" w14:paraId="4390CB1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8FA572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6EED5E6" w14:textId="77777777" w:rsidR="00883AD4" w:rsidRDefault="00883AD4" w:rsidP="005B2988"/>
        </w:tc>
      </w:tr>
      <w:tr w:rsidR="00883AD4" w14:paraId="6D6F3ED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D33C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78EF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46C6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E8634" w14:textId="77777777" w:rsidR="00883AD4" w:rsidRDefault="00883AD4" w:rsidP="005B2988"/>
        </w:tc>
      </w:tr>
      <w:tr w:rsidR="00883AD4" w14:paraId="35B7EE3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FCBE3E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BF1F3C0" w14:textId="581DAFAF" w:rsidR="00883AD4" w:rsidRDefault="002D4460" w:rsidP="005B2988">
            <w:r>
              <w:t>18.11.2013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C20CB6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1278F7A" w14:textId="65FDE0C4" w:rsidR="00883AD4" w:rsidRDefault="002D4460" w:rsidP="005B2988">
            <w:r>
              <w:t>3.2.1.1</w:t>
            </w:r>
          </w:p>
        </w:tc>
      </w:tr>
      <w:tr w:rsidR="00883AD4" w14:paraId="71BE4181" w14:textId="77777777" w:rsidTr="005B2988">
        <w:tc>
          <w:tcPr>
            <w:tcW w:w="2264" w:type="dxa"/>
          </w:tcPr>
          <w:p w14:paraId="6C39DA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028C57ED" w14:textId="05E9B926" w:rsidR="00883AD4" w:rsidRDefault="002D4460" w:rsidP="005B2988">
            <w:r>
              <w:t>1 PT</w:t>
            </w:r>
          </w:p>
        </w:tc>
        <w:tc>
          <w:tcPr>
            <w:tcW w:w="2266" w:type="dxa"/>
          </w:tcPr>
          <w:p w14:paraId="5D15C4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270E7C2B" w14:textId="57A49E70" w:rsidR="00883AD4" w:rsidRDefault="002D4460" w:rsidP="005B2988">
            <w:r>
              <w:t>3.5</w:t>
            </w:r>
          </w:p>
        </w:tc>
      </w:tr>
      <w:tr w:rsidR="00883AD4" w14:paraId="014368DF" w14:textId="77777777" w:rsidTr="005B2988">
        <w:tc>
          <w:tcPr>
            <w:tcW w:w="2264" w:type="dxa"/>
          </w:tcPr>
          <w:p w14:paraId="2AE3E16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034C24A3" w14:textId="7270A1D8" w:rsidR="00883AD4" w:rsidRDefault="002D4460" w:rsidP="005B2988">
            <w:r>
              <w:t>19.11.2013</w:t>
            </w:r>
          </w:p>
        </w:tc>
        <w:tc>
          <w:tcPr>
            <w:tcW w:w="2266" w:type="dxa"/>
          </w:tcPr>
          <w:p w14:paraId="1B26355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3DA1AD0" w14:textId="77777777" w:rsidR="00883AD4" w:rsidRDefault="00883AD4" w:rsidP="005B2988"/>
        </w:tc>
      </w:tr>
      <w:tr w:rsidR="00883AD4" w14:paraId="4FD74CC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21AD52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A7118F6" w14:textId="77777777" w:rsidR="00883AD4" w:rsidRDefault="00883AD4" w:rsidP="005B2988"/>
        </w:tc>
      </w:tr>
      <w:tr w:rsidR="00883AD4" w14:paraId="5697E5A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9415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CEDC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A4A6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50EDC" w14:textId="77777777" w:rsidR="00883AD4" w:rsidRDefault="00883AD4" w:rsidP="005B2988"/>
        </w:tc>
      </w:tr>
      <w:tr w:rsidR="00883AD4" w14:paraId="348B672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C52792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2FDE70B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19554B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8E06B90" w14:textId="77777777" w:rsidR="00883AD4" w:rsidRDefault="00883AD4" w:rsidP="005B2988">
            <w:r>
              <w:t>1.0</w:t>
            </w:r>
          </w:p>
        </w:tc>
      </w:tr>
      <w:tr w:rsidR="00883AD4" w14:paraId="3F3A6E2D" w14:textId="77777777" w:rsidTr="005B2988">
        <w:tc>
          <w:tcPr>
            <w:tcW w:w="2264" w:type="dxa"/>
          </w:tcPr>
          <w:p w14:paraId="6301216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3D6C3FC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CD734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6718D89A" w14:textId="77777777" w:rsidR="00883AD4" w:rsidRDefault="00883AD4" w:rsidP="005B2988">
            <w:r>
              <w:t>04.10.2013</w:t>
            </w:r>
          </w:p>
        </w:tc>
      </w:tr>
    </w:tbl>
    <w:p w14:paraId="3FA19335" w14:textId="77777777" w:rsidR="00883AD4" w:rsidRDefault="00883AD4" w:rsidP="00883AD4">
      <w:pPr>
        <w:tabs>
          <w:tab w:val="left" w:pos="1540"/>
        </w:tabs>
      </w:pPr>
    </w:p>
    <w:p w14:paraId="34993072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19F38020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73E4573C" w14:textId="760CAFDD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500D7">
              <w:rPr>
                <w:b/>
                <w:color w:val="FFFFFF" w:themeColor="background1"/>
              </w:rPr>
              <w:t xml:space="preserve"> Nr. 18</w:t>
            </w:r>
          </w:p>
        </w:tc>
      </w:tr>
      <w:tr w:rsidR="00883AD4" w14:paraId="683EAC6F" w14:textId="77777777" w:rsidTr="005B2988">
        <w:tc>
          <w:tcPr>
            <w:tcW w:w="2264" w:type="dxa"/>
          </w:tcPr>
          <w:p w14:paraId="2D8711A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31BE3A0C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69C59F2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5D783964" w14:textId="23380A4C" w:rsidR="00883AD4" w:rsidRDefault="004500D7" w:rsidP="005B2988">
            <w:r>
              <w:t>3.2.2.1</w:t>
            </w:r>
          </w:p>
        </w:tc>
      </w:tr>
      <w:tr w:rsidR="00883AD4" w14:paraId="610C6A45" w14:textId="77777777" w:rsidTr="005B2988">
        <w:tc>
          <w:tcPr>
            <w:tcW w:w="2264" w:type="dxa"/>
          </w:tcPr>
          <w:p w14:paraId="476A08D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49E33817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2CEBA57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6737C1A3" w14:textId="37EFCD9E" w:rsidR="00883AD4" w:rsidRDefault="004500D7" w:rsidP="005B2988">
            <w:r>
              <w:t>Registration</w:t>
            </w:r>
          </w:p>
        </w:tc>
      </w:tr>
      <w:tr w:rsidR="00883AD4" w14:paraId="57FA8F33" w14:textId="77777777" w:rsidTr="005B2988">
        <w:tc>
          <w:tcPr>
            <w:tcW w:w="2264" w:type="dxa"/>
          </w:tcPr>
          <w:p w14:paraId="3455D40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5BB3C6CA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ADE20B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69973C1" w14:textId="77777777" w:rsidR="00883AD4" w:rsidRDefault="00883AD4" w:rsidP="005B2988">
            <w:r>
              <w:t>LFH</w:t>
            </w:r>
          </w:p>
        </w:tc>
      </w:tr>
      <w:tr w:rsidR="00883AD4" w14:paraId="0DA77A1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2547A6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3DE9C52C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4C3E02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1F0CAFA" w14:textId="77777777" w:rsidR="00883AD4" w:rsidRDefault="00883AD4" w:rsidP="005B2988">
            <w:r>
              <w:t>LFH</w:t>
            </w:r>
          </w:p>
        </w:tc>
      </w:tr>
      <w:tr w:rsidR="00883AD4" w14:paraId="5DE1BD3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0390B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3641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4B03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D7DA61" w14:textId="77777777" w:rsidR="00883AD4" w:rsidRDefault="00883AD4" w:rsidP="005B2988"/>
        </w:tc>
      </w:tr>
      <w:tr w:rsidR="00883AD4" w14:paraId="185EF2D9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3825ACB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79094E02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D971B91" w14:textId="05AFEF3C" w:rsidR="00883AD4" w:rsidRDefault="004500D7" w:rsidP="005B2988">
            <w:r>
              <w:t>Ein Besucher kann sich im Shop System registrieren.</w:t>
            </w:r>
          </w:p>
        </w:tc>
      </w:tr>
      <w:tr w:rsidR="00883AD4" w14:paraId="7F376CF7" w14:textId="77777777" w:rsidTr="005B2988">
        <w:tc>
          <w:tcPr>
            <w:tcW w:w="9056" w:type="dxa"/>
            <w:gridSpan w:val="4"/>
          </w:tcPr>
          <w:p w14:paraId="750295B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4A808066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C5C42EF" w14:textId="49797330" w:rsidR="00883AD4" w:rsidRDefault="004500D7" w:rsidP="005B2988">
            <w:r>
              <w:t>Der Registrierungsprozess ist implementiert.</w:t>
            </w:r>
          </w:p>
        </w:tc>
      </w:tr>
      <w:tr w:rsidR="00883AD4" w14:paraId="7E1D2544" w14:textId="77777777" w:rsidTr="005B2988">
        <w:tc>
          <w:tcPr>
            <w:tcW w:w="9056" w:type="dxa"/>
            <w:gridSpan w:val="4"/>
          </w:tcPr>
          <w:p w14:paraId="3ECA9E0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7C3F4E6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F2BA0C8" w14:textId="77777777" w:rsidR="00883AD4" w:rsidRDefault="00883AD4" w:rsidP="005B2988"/>
        </w:tc>
      </w:tr>
      <w:tr w:rsidR="00883AD4" w14:paraId="4943F217" w14:textId="77777777" w:rsidTr="005B2988">
        <w:tc>
          <w:tcPr>
            <w:tcW w:w="9056" w:type="dxa"/>
            <w:gridSpan w:val="4"/>
          </w:tcPr>
          <w:p w14:paraId="0396BF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9594D31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4EAB3692" w14:textId="77777777" w:rsidR="00883AD4" w:rsidRDefault="00883AD4" w:rsidP="005B2988"/>
        </w:tc>
      </w:tr>
      <w:tr w:rsidR="00883AD4" w14:paraId="5DF5B3F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3159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FEB9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DE05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A527D3" w14:textId="77777777" w:rsidR="00883AD4" w:rsidRDefault="00883AD4" w:rsidP="005B2988"/>
        </w:tc>
      </w:tr>
      <w:tr w:rsidR="00883AD4" w14:paraId="1222C9AC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6064DF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2AEAF0C0" w14:textId="77777777" w:rsidR="00883AD4" w:rsidRDefault="00883AD4" w:rsidP="005B2988"/>
        </w:tc>
      </w:tr>
      <w:tr w:rsidR="00883AD4" w14:paraId="0BF18189" w14:textId="77777777" w:rsidTr="005B2988">
        <w:tc>
          <w:tcPr>
            <w:tcW w:w="2264" w:type="dxa"/>
          </w:tcPr>
          <w:p w14:paraId="5B9F8FB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135A5813" w14:textId="5344E096" w:rsidR="00883AD4" w:rsidRDefault="004500D7" w:rsidP="005B2988">
            <w:r>
              <w:t>Fachkonzept</w:t>
            </w:r>
          </w:p>
        </w:tc>
      </w:tr>
      <w:tr w:rsidR="00883AD4" w14:paraId="6BEFB1CA" w14:textId="77777777" w:rsidTr="005B2988">
        <w:tc>
          <w:tcPr>
            <w:tcW w:w="2264" w:type="dxa"/>
          </w:tcPr>
          <w:p w14:paraId="4B0313D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01C6230" w14:textId="77777777" w:rsidR="00883AD4" w:rsidRDefault="00883AD4" w:rsidP="005B2988"/>
        </w:tc>
      </w:tr>
      <w:tr w:rsidR="00883AD4" w14:paraId="5F4B1FB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58470D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4EAD070" w14:textId="77777777" w:rsidR="00883AD4" w:rsidRDefault="00883AD4" w:rsidP="005B2988"/>
        </w:tc>
      </w:tr>
      <w:tr w:rsidR="00883AD4" w14:paraId="7193467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CB72D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C115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10D5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9B64B" w14:textId="77777777" w:rsidR="00883AD4" w:rsidRDefault="00883AD4" w:rsidP="005B2988"/>
        </w:tc>
      </w:tr>
      <w:tr w:rsidR="00883AD4" w14:paraId="6BD98512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A0340A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9D46FE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55D6E3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FEE810C" w14:textId="6EAB5A8A" w:rsidR="00883AD4" w:rsidRDefault="004500D7" w:rsidP="005B2988">
            <w:r>
              <w:t>3.1</w:t>
            </w:r>
          </w:p>
        </w:tc>
      </w:tr>
      <w:tr w:rsidR="00883AD4" w14:paraId="2706B816" w14:textId="77777777" w:rsidTr="005B2988">
        <w:tc>
          <w:tcPr>
            <w:tcW w:w="2264" w:type="dxa"/>
          </w:tcPr>
          <w:p w14:paraId="12D2E9F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40668E42" w14:textId="5FC39EAE" w:rsidR="00883AD4" w:rsidRDefault="004500D7" w:rsidP="005B2988">
            <w:r>
              <w:t>2 PT</w:t>
            </w:r>
          </w:p>
        </w:tc>
        <w:tc>
          <w:tcPr>
            <w:tcW w:w="2266" w:type="dxa"/>
          </w:tcPr>
          <w:p w14:paraId="396C588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0C8D6274" w14:textId="7F56A873" w:rsidR="00883AD4" w:rsidRDefault="004500D7" w:rsidP="00C00B8E">
            <w:r>
              <w:t>3.</w:t>
            </w:r>
            <w:r w:rsidR="00C00B8E">
              <w:t>2.2.2</w:t>
            </w:r>
          </w:p>
        </w:tc>
      </w:tr>
      <w:tr w:rsidR="00883AD4" w14:paraId="580C1AB4" w14:textId="77777777" w:rsidTr="005B2988">
        <w:tc>
          <w:tcPr>
            <w:tcW w:w="2264" w:type="dxa"/>
          </w:tcPr>
          <w:p w14:paraId="47D0E37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33B2D393" w14:textId="77777777" w:rsidR="00883AD4" w:rsidRDefault="00883AD4" w:rsidP="005B2988"/>
        </w:tc>
        <w:tc>
          <w:tcPr>
            <w:tcW w:w="2266" w:type="dxa"/>
          </w:tcPr>
          <w:p w14:paraId="6E6B809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D315163" w14:textId="77777777" w:rsidR="00883AD4" w:rsidRDefault="00883AD4" w:rsidP="005B2988"/>
        </w:tc>
      </w:tr>
      <w:tr w:rsidR="00883AD4" w14:paraId="0E5BF5F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369602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C99ABAD" w14:textId="77777777" w:rsidR="00883AD4" w:rsidRDefault="00883AD4" w:rsidP="005B2988"/>
        </w:tc>
      </w:tr>
      <w:tr w:rsidR="00883AD4" w14:paraId="2DF8636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7268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E965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A343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F232" w14:textId="77777777" w:rsidR="00883AD4" w:rsidRDefault="00883AD4" w:rsidP="005B2988"/>
        </w:tc>
      </w:tr>
      <w:tr w:rsidR="00883AD4" w14:paraId="0321339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D0AF86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8E977C5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FA471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2B41F49" w14:textId="77777777" w:rsidR="00883AD4" w:rsidRDefault="00883AD4" w:rsidP="005B2988">
            <w:r>
              <w:t>1.0</w:t>
            </w:r>
          </w:p>
        </w:tc>
      </w:tr>
      <w:tr w:rsidR="00883AD4" w14:paraId="7A180143" w14:textId="77777777" w:rsidTr="005B2988">
        <w:tc>
          <w:tcPr>
            <w:tcW w:w="2264" w:type="dxa"/>
          </w:tcPr>
          <w:p w14:paraId="2BC4523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592CA3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B64A6B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2F5C117F" w14:textId="77777777" w:rsidR="00883AD4" w:rsidRDefault="00883AD4" w:rsidP="005B2988">
            <w:r>
              <w:t>04.10.2013</w:t>
            </w:r>
          </w:p>
        </w:tc>
      </w:tr>
    </w:tbl>
    <w:p w14:paraId="05F5562A" w14:textId="77777777" w:rsidR="00883AD4" w:rsidRDefault="00883AD4" w:rsidP="00883AD4">
      <w:pPr>
        <w:tabs>
          <w:tab w:val="left" w:pos="1540"/>
        </w:tabs>
      </w:pPr>
    </w:p>
    <w:p w14:paraId="2FF72F3F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98B9429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38DC6140" w14:textId="31F416E0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4500D7">
              <w:rPr>
                <w:b/>
                <w:color w:val="FFFFFF" w:themeColor="background1"/>
              </w:rPr>
              <w:t xml:space="preserve"> Nr .19</w:t>
            </w:r>
          </w:p>
        </w:tc>
      </w:tr>
      <w:tr w:rsidR="00883AD4" w14:paraId="363700B6" w14:textId="77777777" w:rsidTr="005B2988">
        <w:tc>
          <w:tcPr>
            <w:tcW w:w="2264" w:type="dxa"/>
          </w:tcPr>
          <w:p w14:paraId="7ABFE6C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F0519C4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1BA33F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0F687AAD" w14:textId="01DDB84D" w:rsidR="00883AD4" w:rsidRDefault="004500D7" w:rsidP="005B2988">
            <w:r>
              <w:t>3.2.2.2</w:t>
            </w:r>
          </w:p>
        </w:tc>
      </w:tr>
      <w:tr w:rsidR="00883AD4" w14:paraId="6A91D7C5" w14:textId="77777777" w:rsidTr="005B2988">
        <w:tc>
          <w:tcPr>
            <w:tcW w:w="2264" w:type="dxa"/>
          </w:tcPr>
          <w:p w14:paraId="772312F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79C820D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A35F63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3333F02E" w14:textId="7C1E4BFE" w:rsidR="00883AD4" w:rsidRDefault="004500D7" w:rsidP="005B2988">
            <w:r>
              <w:t>Login</w:t>
            </w:r>
          </w:p>
        </w:tc>
      </w:tr>
      <w:tr w:rsidR="00883AD4" w14:paraId="17524FE0" w14:textId="77777777" w:rsidTr="005B2988">
        <w:tc>
          <w:tcPr>
            <w:tcW w:w="2264" w:type="dxa"/>
          </w:tcPr>
          <w:p w14:paraId="780F903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81C33D3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3CFCCE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995EA82" w14:textId="77777777" w:rsidR="00883AD4" w:rsidRDefault="00883AD4" w:rsidP="005B2988">
            <w:r>
              <w:t>LFH</w:t>
            </w:r>
          </w:p>
        </w:tc>
      </w:tr>
      <w:tr w:rsidR="00883AD4" w14:paraId="44BBF4C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BCF054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009C0B7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7133237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1E47727" w14:textId="77777777" w:rsidR="00883AD4" w:rsidRDefault="00883AD4" w:rsidP="005B2988">
            <w:r>
              <w:t>LFH</w:t>
            </w:r>
          </w:p>
        </w:tc>
      </w:tr>
      <w:tr w:rsidR="00883AD4" w14:paraId="7291700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B29F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5221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901C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B6F993" w14:textId="77777777" w:rsidR="00883AD4" w:rsidRDefault="00883AD4" w:rsidP="005B2988"/>
        </w:tc>
      </w:tr>
      <w:tr w:rsidR="00883AD4" w14:paraId="537D5417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0832DB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1E1CE40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A0FE04F" w14:textId="31563E18" w:rsidR="00883AD4" w:rsidRDefault="004500D7" w:rsidP="005B2988">
            <w:r>
              <w:t>Der User kann sich am Webshop System anmelden</w:t>
            </w:r>
          </w:p>
        </w:tc>
      </w:tr>
      <w:tr w:rsidR="00883AD4" w14:paraId="1970B82D" w14:textId="77777777" w:rsidTr="005B2988">
        <w:tc>
          <w:tcPr>
            <w:tcW w:w="9056" w:type="dxa"/>
            <w:gridSpan w:val="4"/>
          </w:tcPr>
          <w:p w14:paraId="5564DCA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4CC29C2E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45645DB" w14:textId="5498EB12" w:rsidR="00883AD4" w:rsidRDefault="004500D7" w:rsidP="005B2988">
            <w:r>
              <w:t>Der User kann sich erfolgreich am Shop System anmelden.</w:t>
            </w:r>
          </w:p>
        </w:tc>
      </w:tr>
      <w:tr w:rsidR="00883AD4" w14:paraId="33A5E9FA" w14:textId="77777777" w:rsidTr="005B2988">
        <w:tc>
          <w:tcPr>
            <w:tcW w:w="9056" w:type="dxa"/>
            <w:gridSpan w:val="4"/>
          </w:tcPr>
          <w:p w14:paraId="60EE5E5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52B3674D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F0DE266" w14:textId="77777777" w:rsidR="00883AD4" w:rsidRDefault="00883AD4" w:rsidP="005B2988"/>
        </w:tc>
      </w:tr>
      <w:tr w:rsidR="00883AD4" w14:paraId="50106BA9" w14:textId="77777777" w:rsidTr="005B2988">
        <w:tc>
          <w:tcPr>
            <w:tcW w:w="9056" w:type="dxa"/>
            <w:gridSpan w:val="4"/>
          </w:tcPr>
          <w:p w14:paraId="478EE5B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7431A3B5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20FF10BB" w14:textId="77777777" w:rsidR="00883AD4" w:rsidRDefault="00883AD4" w:rsidP="005B2988"/>
        </w:tc>
      </w:tr>
      <w:tr w:rsidR="00883AD4" w14:paraId="2601539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2456D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E250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EC9B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C70D5" w14:textId="77777777" w:rsidR="00883AD4" w:rsidRDefault="00883AD4" w:rsidP="005B2988"/>
        </w:tc>
      </w:tr>
      <w:tr w:rsidR="00883AD4" w14:paraId="6A88971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BF0281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673EAD3B" w14:textId="77777777" w:rsidR="00883AD4" w:rsidRDefault="00883AD4" w:rsidP="005B2988"/>
        </w:tc>
      </w:tr>
      <w:tr w:rsidR="00883AD4" w14:paraId="0A8A31A5" w14:textId="77777777" w:rsidTr="005B2988">
        <w:tc>
          <w:tcPr>
            <w:tcW w:w="2264" w:type="dxa"/>
          </w:tcPr>
          <w:p w14:paraId="1518FA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7A618723" w14:textId="097EEEE7" w:rsidR="00883AD4" w:rsidRDefault="004500D7" w:rsidP="005B2988">
            <w:r>
              <w:t>Fachkonzept</w:t>
            </w:r>
          </w:p>
        </w:tc>
      </w:tr>
      <w:tr w:rsidR="00883AD4" w14:paraId="47022D89" w14:textId="77777777" w:rsidTr="005B2988">
        <w:tc>
          <w:tcPr>
            <w:tcW w:w="2264" w:type="dxa"/>
          </w:tcPr>
          <w:p w14:paraId="729F380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6134F0AE" w14:textId="77777777" w:rsidR="00883AD4" w:rsidRDefault="00883AD4" w:rsidP="005B2988"/>
        </w:tc>
      </w:tr>
      <w:tr w:rsidR="00883AD4" w14:paraId="4335E17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999B0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825F507" w14:textId="77777777" w:rsidR="00883AD4" w:rsidRDefault="00883AD4" w:rsidP="005B2988"/>
        </w:tc>
      </w:tr>
      <w:tr w:rsidR="00883AD4" w14:paraId="7B3F5CF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7567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5DE57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8908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C2DA1" w14:textId="77777777" w:rsidR="00883AD4" w:rsidRDefault="00883AD4" w:rsidP="005B2988"/>
        </w:tc>
      </w:tr>
      <w:tr w:rsidR="00883AD4" w14:paraId="6E19D0F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8DF5E8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C3959C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7F36C64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36112C4" w14:textId="55815606" w:rsidR="00883AD4" w:rsidRDefault="004500D7" w:rsidP="005B2988">
            <w:r>
              <w:t>3.2.2.1</w:t>
            </w:r>
          </w:p>
        </w:tc>
      </w:tr>
      <w:tr w:rsidR="00883AD4" w14:paraId="256BC840" w14:textId="77777777" w:rsidTr="005B2988">
        <w:tc>
          <w:tcPr>
            <w:tcW w:w="2264" w:type="dxa"/>
          </w:tcPr>
          <w:p w14:paraId="6F72F6B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286E9F1F" w14:textId="3F8E69E5" w:rsidR="00883AD4" w:rsidRDefault="004500D7" w:rsidP="005B2988">
            <w:r>
              <w:t>1 PT</w:t>
            </w:r>
          </w:p>
        </w:tc>
        <w:tc>
          <w:tcPr>
            <w:tcW w:w="2266" w:type="dxa"/>
          </w:tcPr>
          <w:p w14:paraId="36DB325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2280C47" w14:textId="2E8862E0" w:rsidR="00883AD4" w:rsidRDefault="00926755" w:rsidP="005B2988">
            <w:r>
              <w:t>3.2.2.3</w:t>
            </w:r>
          </w:p>
        </w:tc>
      </w:tr>
      <w:tr w:rsidR="00883AD4" w14:paraId="2776C5B0" w14:textId="77777777" w:rsidTr="005B2988">
        <w:tc>
          <w:tcPr>
            <w:tcW w:w="2264" w:type="dxa"/>
          </w:tcPr>
          <w:p w14:paraId="32EE0B8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713D106F" w14:textId="77777777" w:rsidR="00883AD4" w:rsidRDefault="00883AD4" w:rsidP="005B2988"/>
        </w:tc>
        <w:tc>
          <w:tcPr>
            <w:tcW w:w="2266" w:type="dxa"/>
          </w:tcPr>
          <w:p w14:paraId="4EAC5CB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456DFC59" w14:textId="77777777" w:rsidR="00883AD4" w:rsidRDefault="00883AD4" w:rsidP="005B2988"/>
        </w:tc>
      </w:tr>
      <w:tr w:rsidR="00883AD4" w14:paraId="29A1123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28AC5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0BD4F88" w14:textId="77777777" w:rsidR="00883AD4" w:rsidRDefault="00883AD4" w:rsidP="005B2988"/>
        </w:tc>
      </w:tr>
      <w:tr w:rsidR="00883AD4" w14:paraId="4A7F13C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447A8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E8AB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CE60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24A74" w14:textId="77777777" w:rsidR="00883AD4" w:rsidRDefault="00883AD4" w:rsidP="005B2988"/>
        </w:tc>
      </w:tr>
      <w:tr w:rsidR="00883AD4" w14:paraId="54557F19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82709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CA224D1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36B4DE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6995B6E" w14:textId="77777777" w:rsidR="00883AD4" w:rsidRDefault="00883AD4" w:rsidP="005B2988">
            <w:r>
              <w:t>1.0</w:t>
            </w:r>
          </w:p>
        </w:tc>
      </w:tr>
      <w:tr w:rsidR="00883AD4" w14:paraId="7AFC9A69" w14:textId="77777777" w:rsidTr="005B2988">
        <w:tc>
          <w:tcPr>
            <w:tcW w:w="2264" w:type="dxa"/>
          </w:tcPr>
          <w:p w14:paraId="6EF9D0C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00CA3A7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93152C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24415F95" w14:textId="77777777" w:rsidR="00883AD4" w:rsidRDefault="00883AD4" w:rsidP="005B2988">
            <w:r>
              <w:t>04.10.2013</w:t>
            </w:r>
          </w:p>
        </w:tc>
      </w:tr>
    </w:tbl>
    <w:p w14:paraId="47BCB2B1" w14:textId="77777777" w:rsidR="00883AD4" w:rsidRDefault="00883AD4" w:rsidP="00883AD4">
      <w:pPr>
        <w:tabs>
          <w:tab w:val="left" w:pos="1540"/>
        </w:tabs>
      </w:pPr>
    </w:p>
    <w:p w14:paraId="2D201694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31FDC0FE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430F0348" w14:textId="6EDABD43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772E11">
              <w:rPr>
                <w:b/>
                <w:color w:val="FFFFFF" w:themeColor="background1"/>
              </w:rPr>
              <w:t xml:space="preserve"> Nr. 20</w:t>
            </w:r>
          </w:p>
        </w:tc>
      </w:tr>
      <w:tr w:rsidR="00883AD4" w14:paraId="6122A97C" w14:textId="77777777" w:rsidTr="005B2988">
        <w:tc>
          <w:tcPr>
            <w:tcW w:w="2264" w:type="dxa"/>
          </w:tcPr>
          <w:p w14:paraId="6EE18FF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E5CB957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263F2AE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605CBF45" w14:textId="6657C946" w:rsidR="00883AD4" w:rsidRDefault="00C93675" w:rsidP="005B2988">
            <w:r>
              <w:t>3.2.2.3</w:t>
            </w:r>
          </w:p>
        </w:tc>
      </w:tr>
      <w:tr w:rsidR="00883AD4" w14:paraId="11B887D8" w14:textId="77777777" w:rsidTr="005B2988">
        <w:tc>
          <w:tcPr>
            <w:tcW w:w="2264" w:type="dxa"/>
          </w:tcPr>
          <w:p w14:paraId="09CCD7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27C168B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3D79998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7D03B15F" w14:textId="50D16EDA" w:rsidR="00883AD4" w:rsidRDefault="00C93675" w:rsidP="005B2988">
            <w:r>
              <w:t>Profilansicht</w:t>
            </w:r>
          </w:p>
        </w:tc>
      </w:tr>
      <w:tr w:rsidR="00883AD4" w14:paraId="3389D16F" w14:textId="77777777" w:rsidTr="005B2988">
        <w:tc>
          <w:tcPr>
            <w:tcW w:w="2264" w:type="dxa"/>
          </w:tcPr>
          <w:p w14:paraId="6F40268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B13310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A4CE30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72AEB605" w14:textId="77777777" w:rsidR="00883AD4" w:rsidRDefault="00883AD4" w:rsidP="005B2988">
            <w:r>
              <w:t>LFH</w:t>
            </w:r>
          </w:p>
        </w:tc>
      </w:tr>
      <w:tr w:rsidR="00883AD4" w14:paraId="02F7FA9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9344D4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685F209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0BA3418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1158E12" w14:textId="77777777" w:rsidR="00883AD4" w:rsidRDefault="00883AD4" w:rsidP="005B2988">
            <w:r>
              <w:t>LFH</w:t>
            </w:r>
          </w:p>
        </w:tc>
      </w:tr>
      <w:tr w:rsidR="00883AD4" w14:paraId="55DBA3C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5599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A841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A6AE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4061F" w14:textId="77777777" w:rsidR="00883AD4" w:rsidRDefault="00883AD4" w:rsidP="005B2988"/>
        </w:tc>
      </w:tr>
      <w:tr w:rsidR="00883AD4" w14:paraId="2C665DD9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6628202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05A9C52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E2B13F6" w14:textId="0D9674AB" w:rsidR="00883AD4" w:rsidRDefault="00C93675" w:rsidP="005B2988">
            <w:r>
              <w:t>Der Benutzer kann sein Online Profil anschauen</w:t>
            </w:r>
          </w:p>
        </w:tc>
      </w:tr>
      <w:tr w:rsidR="00883AD4" w14:paraId="1363DC81" w14:textId="77777777" w:rsidTr="005B2988">
        <w:tc>
          <w:tcPr>
            <w:tcW w:w="9056" w:type="dxa"/>
            <w:gridSpan w:val="4"/>
          </w:tcPr>
          <w:p w14:paraId="5CFDE5C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5197930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90F0DF6" w14:textId="600684EF" w:rsidR="00883AD4" w:rsidRDefault="00C93675" w:rsidP="005B2988">
            <w:r>
              <w:t>Das Shop System ermöglicht dem eingeloggten User die Ansicht des Online Profils.</w:t>
            </w:r>
          </w:p>
        </w:tc>
      </w:tr>
      <w:tr w:rsidR="00883AD4" w14:paraId="42041EA5" w14:textId="77777777" w:rsidTr="005B2988">
        <w:tc>
          <w:tcPr>
            <w:tcW w:w="9056" w:type="dxa"/>
            <w:gridSpan w:val="4"/>
          </w:tcPr>
          <w:p w14:paraId="3EF116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4E636F8D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31882EC" w14:textId="77777777" w:rsidR="00883AD4" w:rsidRDefault="00883AD4" w:rsidP="005B2988"/>
        </w:tc>
      </w:tr>
      <w:tr w:rsidR="00883AD4" w14:paraId="4702153E" w14:textId="77777777" w:rsidTr="005B2988">
        <w:tc>
          <w:tcPr>
            <w:tcW w:w="9056" w:type="dxa"/>
            <w:gridSpan w:val="4"/>
          </w:tcPr>
          <w:p w14:paraId="57BB49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331F75BF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35F5D5FF" w14:textId="77777777" w:rsidR="00883AD4" w:rsidRDefault="00883AD4" w:rsidP="005B2988"/>
        </w:tc>
      </w:tr>
      <w:tr w:rsidR="00883AD4" w14:paraId="027E809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4FF9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F4B6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D9E8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7FD55" w14:textId="77777777" w:rsidR="00883AD4" w:rsidRDefault="00883AD4" w:rsidP="005B2988"/>
        </w:tc>
      </w:tr>
      <w:tr w:rsidR="00883AD4" w14:paraId="42A953A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A1905F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3D06A309" w14:textId="77777777" w:rsidR="00883AD4" w:rsidRDefault="00883AD4" w:rsidP="005B2988"/>
        </w:tc>
      </w:tr>
      <w:tr w:rsidR="00883AD4" w14:paraId="66083164" w14:textId="77777777" w:rsidTr="005B2988">
        <w:tc>
          <w:tcPr>
            <w:tcW w:w="2264" w:type="dxa"/>
          </w:tcPr>
          <w:p w14:paraId="74FA2CA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C8F71A9" w14:textId="589BA561" w:rsidR="00883AD4" w:rsidRDefault="00772E11" w:rsidP="005B2988">
            <w:r>
              <w:t>Fachkonzept</w:t>
            </w:r>
          </w:p>
        </w:tc>
      </w:tr>
      <w:tr w:rsidR="00883AD4" w14:paraId="0C1C46D9" w14:textId="77777777" w:rsidTr="005B2988">
        <w:tc>
          <w:tcPr>
            <w:tcW w:w="2264" w:type="dxa"/>
          </w:tcPr>
          <w:p w14:paraId="635BB0B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4F97C2E2" w14:textId="77777777" w:rsidR="00883AD4" w:rsidRDefault="00883AD4" w:rsidP="005B2988"/>
        </w:tc>
      </w:tr>
      <w:tr w:rsidR="00883AD4" w14:paraId="278CE5E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3D6B82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F631797" w14:textId="77777777" w:rsidR="00883AD4" w:rsidRDefault="00883AD4" w:rsidP="005B2988"/>
        </w:tc>
      </w:tr>
      <w:tr w:rsidR="00883AD4" w14:paraId="6EF0F69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BC36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64180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23D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3F1AB8" w14:textId="77777777" w:rsidR="00883AD4" w:rsidRDefault="00883AD4" w:rsidP="005B2988"/>
        </w:tc>
      </w:tr>
      <w:tr w:rsidR="00883AD4" w14:paraId="07CFFF1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D30A82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EAF4A3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65BEF1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93DED93" w14:textId="01F60189" w:rsidR="00883AD4" w:rsidRDefault="00B16589" w:rsidP="005B2988">
            <w:r>
              <w:t>3.2.2.2</w:t>
            </w:r>
          </w:p>
        </w:tc>
      </w:tr>
      <w:tr w:rsidR="00883AD4" w14:paraId="0ACA0545" w14:textId="77777777" w:rsidTr="005B2988">
        <w:tc>
          <w:tcPr>
            <w:tcW w:w="2264" w:type="dxa"/>
          </w:tcPr>
          <w:p w14:paraId="517AC5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E02B072" w14:textId="1D60B66B" w:rsidR="00883AD4" w:rsidRDefault="00772E11" w:rsidP="005B2988">
            <w:r>
              <w:t>1 PT</w:t>
            </w:r>
          </w:p>
        </w:tc>
        <w:tc>
          <w:tcPr>
            <w:tcW w:w="2266" w:type="dxa"/>
          </w:tcPr>
          <w:p w14:paraId="7837EB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4653C61" w14:textId="49FA1B27" w:rsidR="00883AD4" w:rsidRDefault="00B16589" w:rsidP="005B2988">
            <w:r>
              <w:t>3.5</w:t>
            </w:r>
          </w:p>
        </w:tc>
      </w:tr>
      <w:tr w:rsidR="00883AD4" w14:paraId="1D40DD07" w14:textId="77777777" w:rsidTr="005B2988">
        <w:tc>
          <w:tcPr>
            <w:tcW w:w="2264" w:type="dxa"/>
          </w:tcPr>
          <w:p w14:paraId="0338EC1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39C67896" w14:textId="77777777" w:rsidR="00883AD4" w:rsidRDefault="00883AD4" w:rsidP="005B2988"/>
        </w:tc>
        <w:tc>
          <w:tcPr>
            <w:tcW w:w="2266" w:type="dxa"/>
          </w:tcPr>
          <w:p w14:paraId="0E0CF5D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2407122" w14:textId="77777777" w:rsidR="00883AD4" w:rsidRDefault="00883AD4" w:rsidP="005B2988"/>
        </w:tc>
      </w:tr>
      <w:tr w:rsidR="00883AD4" w14:paraId="7144A31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C6C077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7667934" w14:textId="77777777" w:rsidR="00883AD4" w:rsidRDefault="00883AD4" w:rsidP="005B2988"/>
        </w:tc>
      </w:tr>
      <w:tr w:rsidR="00883AD4" w14:paraId="5E5F0086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1BC7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7041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055D8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28040" w14:textId="77777777" w:rsidR="00883AD4" w:rsidRDefault="00883AD4" w:rsidP="005B2988"/>
        </w:tc>
      </w:tr>
      <w:tr w:rsidR="00883AD4" w14:paraId="71DAB96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DA3F67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632E848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A05DC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DF101B2" w14:textId="77777777" w:rsidR="00883AD4" w:rsidRDefault="00883AD4" w:rsidP="005B2988">
            <w:r>
              <w:t>1.0</w:t>
            </w:r>
          </w:p>
        </w:tc>
      </w:tr>
      <w:tr w:rsidR="00883AD4" w14:paraId="6488E649" w14:textId="77777777" w:rsidTr="005B2988">
        <w:tc>
          <w:tcPr>
            <w:tcW w:w="2264" w:type="dxa"/>
          </w:tcPr>
          <w:p w14:paraId="6F07263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0051F39C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2FB633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611B0482" w14:textId="77777777" w:rsidR="00883AD4" w:rsidRDefault="00883AD4" w:rsidP="005B2988">
            <w:r>
              <w:t>04.10.2013</w:t>
            </w:r>
          </w:p>
        </w:tc>
      </w:tr>
    </w:tbl>
    <w:p w14:paraId="72F77068" w14:textId="77777777" w:rsidR="00883AD4" w:rsidRDefault="00883AD4" w:rsidP="00883AD4">
      <w:pPr>
        <w:tabs>
          <w:tab w:val="left" w:pos="1540"/>
        </w:tabs>
      </w:pPr>
    </w:p>
    <w:p w14:paraId="19A04995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1891465C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3533A016" w14:textId="524BA585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330698">
              <w:rPr>
                <w:b/>
                <w:color w:val="FFFFFF" w:themeColor="background1"/>
              </w:rPr>
              <w:t xml:space="preserve"> Nr. 21</w:t>
            </w:r>
          </w:p>
        </w:tc>
      </w:tr>
      <w:tr w:rsidR="00883AD4" w14:paraId="51B3DBB1" w14:textId="77777777" w:rsidTr="005B2988">
        <w:tc>
          <w:tcPr>
            <w:tcW w:w="2264" w:type="dxa"/>
          </w:tcPr>
          <w:p w14:paraId="1844ED2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74A875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137322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6D8CE82C" w14:textId="0F388705" w:rsidR="00883AD4" w:rsidRDefault="00013D1F" w:rsidP="005B2988">
            <w:r>
              <w:t>3.2.2.4</w:t>
            </w:r>
          </w:p>
        </w:tc>
      </w:tr>
      <w:tr w:rsidR="00883AD4" w14:paraId="155BBE35" w14:textId="77777777" w:rsidTr="005B2988">
        <w:tc>
          <w:tcPr>
            <w:tcW w:w="2264" w:type="dxa"/>
          </w:tcPr>
          <w:p w14:paraId="7BFFEA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23E510FF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25C9BA6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47013BB1" w14:textId="06A084E4" w:rsidR="00883AD4" w:rsidRDefault="00013D1F" w:rsidP="005B2988">
            <w:r>
              <w:t>Profildaten bearbeiten</w:t>
            </w:r>
          </w:p>
        </w:tc>
      </w:tr>
      <w:tr w:rsidR="00883AD4" w14:paraId="01F08286" w14:textId="77777777" w:rsidTr="005B2988">
        <w:tc>
          <w:tcPr>
            <w:tcW w:w="2264" w:type="dxa"/>
          </w:tcPr>
          <w:p w14:paraId="7B9CC6F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488A48D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C19998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7D24A590" w14:textId="77777777" w:rsidR="00883AD4" w:rsidRDefault="00883AD4" w:rsidP="005B2988">
            <w:r>
              <w:t>LFH</w:t>
            </w:r>
          </w:p>
        </w:tc>
      </w:tr>
      <w:tr w:rsidR="00883AD4" w14:paraId="7CFEEF3B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2CBEFE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4BE29C2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6E54EFF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B865F32" w14:textId="77777777" w:rsidR="00883AD4" w:rsidRDefault="00883AD4" w:rsidP="005B2988">
            <w:r>
              <w:t>LFH</w:t>
            </w:r>
          </w:p>
        </w:tc>
      </w:tr>
      <w:tr w:rsidR="00883AD4" w14:paraId="35AA01A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CA41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0EC2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FE15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5A725" w14:textId="77777777" w:rsidR="00883AD4" w:rsidRDefault="00883AD4" w:rsidP="005B2988"/>
        </w:tc>
      </w:tr>
      <w:tr w:rsidR="00883AD4" w14:paraId="1475D4BB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60EE50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D34848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76EB579" w14:textId="5716C989" w:rsidR="00883AD4" w:rsidRDefault="00013D1F" w:rsidP="005B2988">
            <w:r>
              <w:t>Der Benutzer kann seine Profilinformationen bearbeiten</w:t>
            </w:r>
          </w:p>
        </w:tc>
      </w:tr>
      <w:tr w:rsidR="00883AD4" w14:paraId="2B42C129" w14:textId="77777777" w:rsidTr="005B2988">
        <w:tc>
          <w:tcPr>
            <w:tcW w:w="9056" w:type="dxa"/>
            <w:gridSpan w:val="4"/>
          </w:tcPr>
          <w:p w14:paraId="22CCF0E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E00B72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AF9034F" w14:textId="203E7B24" w:rsidR="00883AD4" w:rsidRDefault="00013D1F" w:rsidP="005B2988">
            <w:r>
              <w:t>Das System ermöglicht es dem eingeloggten Benutzer seine Profildaten zu editieren.</w:t>
            </w:r>
          </w:p>
        </w:tc>
      </w:tr>
      <w:tr w:rsidR="00883AD4" w14:paraId="137B8440" w14:textId="77777777" w:rsidTr="005B2988">
        <w:tc>
          <w:tcPr>
            <w:tcW w:w="9056" w:type="dxa"/>
            <w:gridSpan w:val="4"/>
          </w:tcPr>
          <w:p w14:paraId="7C7E47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3830C85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48D34D7" w14:textId="77777777" w:rsidR="00883AD4" w:rsidRDefault="00883AD4" w:rsidP="005B2988"/>
        </w:tc>
      </w:tr>
      <w:tr w:rsidR="00883AD4" w14:paraId="7DE56A77" w14:textId="77777777" w:rsidTr="005B2988">
        <w:tc>
          <w:tcPr>
            <w:tcW w:w="9056" w:type="dxa"/>
            <w:gridSpan w:val="4"/>
          </w:tcPr>
          <w:p w14:paraId="4281855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55E11FA0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5324DD7" w14:textId="77777777" w:rsidR="00883AD4" w:rsidRDefault="00883AD4" w:rsidP="005B2988"/>
        </w:tc>
      </w:tr>
      <w:tr w:rsidR="00883AD4" w14:paraId="1378F13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713E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2F8B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DBFA4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DCE1C" w14:textId="77777777" w:rsidR="00883AD4" w:rsidRDefault="00883AD4" w:rsidP="005B2988"/>
        </w:tc>
      </w:tr>
      <w:tr w:rsidR="00883AD4" w14:paraId="0EA56A9B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1CAE4A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7FB2EFC6" w14:textId="77777777" w:rsidR="00883AD4" w:rsidRDefault="00883AD4" w:rsidP="005B2988"/>
        </w:tc>
      </w:tr>
      <w:tr w:rsidR="00883AD4" w14:paraId="3259D999" w14:textId="77777777" w:rsidTr="005B2988">
        <w:tc>
          <w:tcPr>
            <w:tcW w:w="2264" w:type="dxa"/>
          </w:tcPr>
          <w:p w14:paraId="7AF7708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01A50267" w14:textId="370D13E4" w:rsidR="00883AD4" w:rsidRDefault="00330698" w:rsidP="005B2988">
            <w:r>
              <w:t>Fachkonzept</w:t>
            </w:r>
          </w:p>
        </w:tc>
      </w:tr>
      <w:tr w:rsidR="00883AD4" w14:paraId="43DBE756" w14:textId="77777777" w:rsidTr="005B2988">
        <w:tc>
          <w:tcPr>
            <w:tcW w:w="2264" w:type="dxa"/>
          </w:tcPr>
          <w:p w14:paraId="3BFD948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0A38E5FE" w14:textId="77777777" w:rsidR="00883AD4" w:rsidRDefault="00883AD4" w:rsidP="005B2988"/>
        </w:tc>
      </w:tr>
      <w:tr w:rsidR="00883AD4" w14:paraId="6C92EF0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646B29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13D6D32" w14:textId="77777777" w:rsidR="00883AD4" w:rsidRDefault="00883AD4" w:rsidP="005B2988"/>
        </w:tc>
      </w:tr>
      <w:tr w:rsidR="00883AD4" w14:paraId="7FAD035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9C86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9C28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7935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8C97EB" w14:textId="77777777" w:rsidR="00883AD4" w:rsidRDefault="00883AD4" w:rsidP="005B2988"/>
        </w:tc>
      </w:tr>
      <w:tr w:rsidR="00883AD4" w14:paraId="37595D4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B66DD5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445B19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20B9B72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FB53FB3" w14:textId="0BC0EC1F" w:rsidR="00883AD4" w:rsidRDefault="00330698" w:rsidP="005B2988">
            <w:r>
              <w:t>3.2.2.3</w:t>
            </w:r>
          </w:p>
        </w:tc>
      </w:tr>
      <w:tr w:rsidR="00883AD4" w14:paraId="7EBB9775" w14:textId="77777777" w:rsidTr="005B2988">
        <w:tc>
          <w:tcPr>
            <w:tcW w:w="2264" w:type="dxa"/>
          </w:tcPr>
          <w:p w14:paraId="7A5CC09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535633FB" w14:textId="3F86507B" w:rsidR="00883AD4" w:rsidRDefault="00330698" w:rsidP="005B2988">
            <w:r>
              <w:t>2 PT</w:t>
            </w:r>
          </w:p>
        </w:tc>
        <w:tc>
          <w:tcPr>
            <w:tcW w:w="2266" w:type="dxa"/>
          </w:tcPr>
          <w:p w14:paraId="2D15023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A02F69D" w14:textId="032F1005" w:rsidR="00883AD4" w:rsidRDefault="00330698" w:rsidP="005B2988">
            <w:r>
              <w:t>3.5</w:t>
            </w:r>
          </w:p>
        </w:tc>
      </w:tr>
      <w:tr w:rsidR="00883AD4" w14:paraId="59C11B7B" w14:textId="77777777" w:rsidTr="005B2988">
        <w:tc>
          <w:tcPr>
            <w:tcW w:w="2264" w:type="dxa"/>
          </w:tcPr>
          <w:p w14:paraId="7DAE6D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279B3843" w14:textId="77777777" w:rsidR="00883AD4" w:rsidRDefault="00883AD4" w:rsidP="005B2988"/>
        </w:tc>
        <w:tc>
          <w:tcPr>
            <w:tcW w:w="2266" w:type="dxa"/>
          </w:tcPr>
          <w:p w14:paraId="08CA2B6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4EEF9F5A" w14:textId="77777777" w:rsidR="00883AD4" w:rsidRDefault="00883AD4" w:rsidP="005B2988"/>
        </w:tc>
      </w:tr>
      <w:tr w:rsidR="00883AD4" w14:paraId="4090E88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0482B1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BA97F99" w14:textId="77777777" w:rsidR="00883AD4" w:rsidRDefault="00883AD4" w:rsidP="005B2988"/>
        </w:tc>
      </w:tr>
      <w:tr w:rsidR="00883AD4" w14:paraId="3F17C25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6262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006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B65AA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01CA6" w14:textId="77777777" w:rsidR="00883AD4" w:rsidRDefault="00883AD4" w:rsidP="005B2988"/>
        </w:tc>
      </w:tr>
      <w:tr w:rsidR="00883AD4" w14:paraId="76B443F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D86E8E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BA2D931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172E16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F3DF387" w14:textId="77777777" w:rsidR="00883AD4" w:rsidRDefault="00883AD4" w:rsidP="005B2988">
            <w:r>
              <w:t>1.0</w:t>
            </w:r>
          </w:p>
        </w:tc>
      </w:tr>
      <w:tr w:rsidR="00883AD4" w14:paraId="00A7A36B" w14:textId="77777777" w:rsidTr="005B2988">
        <w:tc>
          <w:tcPr>
            <w:tcW w:w="2264" w:type="dxa"/>
          </w:tcPr>
          <w:p w14:paraId="7CA0D38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40DFD47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5E6746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50D7754" w14:textId="77777777" w:rsidR="00883AD4" w:rsidRDefault="00883AD4" w:rsidP="005B2988">
            <w:r>
              <w:t>04.10.2013</w:t>
            </w:r>
          </w:p>
        </w:tc>
      </w:tr>
    </w:tbl>
    <w:p w14:paraId="3A34E171" w14:textId="77777777" w:rsidR="00883AD4" w:rsidRDefault="00883AD4" w:rsidP="00883AD4">
      <w:pPr>
        <w:tabs>
          <w:tab w:val="left" w:pos="1540"/>
        </w:tabs>
      </w:pPr>
    </w:p>
    <w:p w14:paraId="19B96DEB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03277018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79BA8258" w14:textId="3B19C00D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330698">
              <w:rPr>
                <w:b/>
                <w:color w:val="FFFFFF" w:themeColor="background1"/>
              </w:rPr>
              <w:t xml:space="preserve"> Nr. 22</w:t>
            </w:r>
          </w:p>
        </w:tc>
      </w:tr>
      <w:tr w:rsidR="00883AD4" w14:paraId="33FAE085" w14:textId="77777777" w:rsidTr="005B2988">
        <w:tc>
          <w:tcPr>
            <w:tcW w:w="2264" w:type="dxa"/>
          </w:tcPr>
          <w:p w14:paraId="1B04019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03BDD288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2442594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0673F7A" w14:textId="1ECA4F29" w:rsidR="00883AD4" w:rsidRDefault="00330698" w:rsidP="005B2988">
            <w:r>
              <w:t>3.2.2.5</w:t>
            </w:r>
          </w:p>
        </w:tc>
      </w:tr>
      <w:tr w:rsidR="00883AD4" w14:paraId="7414EA94" w14:textId="77777777" w:rsidTr="005B2988">
        <w:tc>
          <w:tcPr>
            <w:tcW w:w="2264" w:type="dxa"/>
          </w:tcPr>
          <w:p w14:paraId="3A8426C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AD19A87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6222A3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77BBA0CE" w14:textId="77E95A5F" w:rsidR="00883AD4" w:rsidRDefault="008D3275" w:rsidP="005B2988">
            <w:r>
              <w:t>Transaktionsverlauf</w:t>
            </w:r>
          </w:p>
        </w:tc>
      </w:tr>
      <w:tr w:rsidR="00883AD4" w14:paraId="7E640EBE" w14:textId="77777777" w:rsidTr="005B2988">
        <w:tc>
          <w:tcPr>
            <w:tcW w:w="2264" w:type="dxa"/>
          </w:tcPr>
          <w:p w14:paraId="617837C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5C000164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742331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11AEEA6D" w14:textId="77777777" w:rsidR="00883AD4" w:rsidRDefault="00883AD4" w:rsidP="005B2988">
            <w:r>
              <w:t>LFH</w:t>
            </w:r>
          </w:p>
        </w:tc>
      </w:tr>
      <w:tr w:rsidR="00883AD4" w14:paraId="10E5483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F9683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C358A83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1D0F84C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765A12E" w14:textId="77777777" w:rsidR="00883AD4" w:rsidRDefault="00883AD4" w:rsidP="005B2988">
            <w:r>
              <w:t>LFH</w:t>
            </w:r>
          </w:p>
        </w:tc>
      </w:tr>
      <w:tr w:rsidR="00883AD4" w14:paraId="6BA7CDB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102C0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64F1A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57FA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DD52B" w14:textId="77777777" w:rsidR="00883AD4" w:rsidRDefault="00883AD4" w:rsidP="005B2988"/>
        </w:tc>
      </w:tr>
      <w:tr w:rsidR="00883AD4" w14:paraId="62FA9AEC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1F8C43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44E3D6F6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3162DB2" w14:textId="4E3CE952" w:rsidR="00883AD4" w:rsidRDefault="008D3275" w:rsidP="005B2988">
            <w:r>
              <w:t>Der eingeloggte Benutzer kann seine bisherigen Bestellungen anschauen.</w:t>
            </w:r>
          </w:p>
        </w:tc>
      </w:tr>
      <w:tr w:rsidR="00883AD4" w14:paraId="53A51E9F" w14:textId="77777777" w:rsidTr="005B2988">
        <w:tc>
          <w:tcPr>
            <w:tcW w:w="9056" w:type="dxa"/>
            <w:gridSpan w:val="4"/>
          </w:tcPr>
          <w:p w14:paraId="73BA784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624DA5D1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094AA15" w14:textId="48B00123" w:rsidR="00883AD4" w:rsidRDefault="008D3275" w:rsidP="0092065F">
            <w:r>
              <w:t xml:space="preserve">Das System ermöglicht es dem eingeloggten Benutzer seine bisherigen Bestellungen </w:t>
            </w:r>
            <w:r w:rsidR="0092065F">
              <w:t>einzusehen.</w:t>
            </w:r>
          </w:p>
        </w:tc>
      </w:tr>
      <w:tr w:rsidR="00883AD4" w14:paraId="29C075E7" w14:textId="77777777" w:rsidTr="005B2988">
        <w:tc>
          <w:tcPr>
            <w:tcW w:w="9056" w:type="dxa"/>
            <w:gridSpan w:val="4"/>
          </w:tcPr>
          <w:p w14:paraId="57DF39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2FE563C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777F456" w14:textId="77777777" w:rsidR="00883AD4" w:rsidRDefault="00883AD4" w:rsidP="005B2988"/>
        </w:tc>
      </w:tr>
      <w:tr w:rsidR="00883AD4" w14:paraId="232C2B6E" w14:textId="77777777" w:rsidTr="005B2988">
        <w:tc>
          <w:tcPr>
            <w:tcW w:w="9056" w:type="dxa"/>
            <w:gridSpan w:val="4"/>
          </w:tcPr>
          <w:p w14:paraId="0E31AFA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8664D21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08AD04F" w14:textId="77777777" w:rsidR="00883AD4" w:rsidRDefault="00883AD4" w:rsidP="005B2988"/>
        </w:tc>
      </w:tr>
      <w:tr w:rsidR="00883AD4" w14:paraId="7CF3CC6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9AA2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F178B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15A3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02B8E" w14:textId="77777777" w:rsidR="00883AD4" w:rsidRDefault="00883AD4" w:rsidP="005B2988"/>
        </w:tc>
      </w:tr>
      <w:tr w:rsidR="00883AD4" w14:paraId="7AD405E9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FF5D29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049C4A1E" w14:textId="77777777" w:rsidR="00883AD4" w:rsidRDefault="00883AD4" w:rsidP="005B2988"/>
        </w:tc>
      </w:tr>
      <w:tr w:rsidR="00883AD4" w14:paraId="3AD70A36" w14:textId="77777777" w:rsidTr="005B2988">
        <w:tc>
          <w:tcPr>
            <w:tcW w:w="2264" w:type="dxa"/>
          </w:tcPr>
          <w:p w14:paraId="32F3B18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49ED976D" w14:textId="587EB78F" w:rsidR="00883AD4" w:rsidRDefault="0092065F" w:rsidP="005B2988">
            <w:r>
              <w:t>Fachkonzept</w:t>
            </w:r>
          </w:p>
        </w:tc>
      </w:tr>
      <w:tr w:rsidR="00883AD4" w14:paraId="4CF2FF2E" w14:textId="77777777" w:rsidTr="005B2988">
        <w:tc>
          <w:tcPr>
            <w:tcW w:w="2264" w:type="dxa"/>
          </w:tcPr>
          <w:p w14:paraId="66AF9C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7A1D3123" w14:textId="77777777" w:rsidR="00883AD4" w:rsidRDefault="00883AD4" w:rsidP="005B2988"/>
        </w:tc>
      </w:tr>
      <w:tr w:rsidR="00883AD4" w14:paraId="4C86369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1345E1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10AF5D7" w14:textId="77777777" w:rsidR="00883AD4" w:rsidRDefault="00883AD4" w:rsidP="005B2988"/>
        </w:tc>
      </w:tr>
      <w:tr w:rsidR="00883AD4" w14:paraId="22A675E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E9E21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93DAB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A34B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5E81C" w14:textId="77777777" w:rsidR="00883AD4" w:rsidRDefault="00883AD4" w:rsidP="005B2988"/>
        </w:tc>
      </w:tr>
      <w:tr w:rsidR="00883AD4" w14:paraId="48A2117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7050E4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802B0C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2A45D35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3C85CEF" w14:textId="22DDA1B9" w:rsidR="00883AD4" w:rsidRDefault="0092065F" w:rsidP="005B2988">
            <w:r>
              <w:t>3.1</w:t>
            </w:r>
          </w:p>
        </w:tc>
      </w:tr>
      <w:tr w:rsidR="00883AD4" w14:paraId="320BBFD8" w14:textId="77777777" w:rsidTr="005B2988">
        <w:tc>
          <w:tcPr>
            <w:tcW w:w="2264" w:type="dxa"/>
          </w:tcPr>
          <w:p w14:paraId="0C85F25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09AF4FE6" w14:textId="1054DE37" w:rsidR="00883AD4" w:rsidRDefault="0092065F" w:rsidP="005B2988">
            <w:r>
              <w:t>1</w:t>
            </w:r>
          </w:p>
        </w:tc>
        <w:tc>
          <w:tcPr>
            <w:tcW w:w="2266" w:type="dxa"/>
          </w:tcPr>
          <w:p w14:paraId="2598DEE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74AD2906" w14:textId="2B920376" w:rsidR="00883AD4" w:rsidRDefault="0092065F" w:rsidP="005B2988">
            <w:r>
              <w:t>3.5</w:t>
            </w:r>
          </w:p>
        </w:tc>
      </w:tr>
      <w:tr w:rsidR="00883AD4" w14:paraId="735BCE81" w14:textId="77777777" w:rsidTr="005B2988">
        <w:tc>
          <w:tcPr>
            <w:tcW w:w="2264" w:type="dxa"/>
          </w:tcPr>
          <w:p w14:paraId="07CB94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2803C388" w14:textId="77777777" w:rsidR="00883AD4" w:rsidRDefault="00883AD4" w:rsidP="005B2988"/>
        </w:tc>
        <w:tc>
          <w:tcPr>
            <w:tcW w:w="2266" w:type="dxa"/>
          </w:tcPr>
          <w:p w14:paraId="3370EF2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0E948916" w14:textId="77777777" w:rsidR="00883AD4" w:rsidRDefault="00883AD4" w:rsidP="005B2988"/>
        </w:tc>
      </w:tr>
      <w:tr w:rsidR="00883AD4" w14:paraId="114FCD1E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40E2FF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F51D471" w14:textId="77777777" w:rsidR="00883AD4" w:rsidRDefault="00883AD4" w:rsidP="005B2988"/>
        </w:tc>
      </w:tr>
      <w:tr w:rsidR="00883AD4" w14:paraId="7EE1BCA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CB81D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AFFD8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F4CA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CD705" w14:textId="77777777" w:rsidR="00883AD4" w:rsidRDefault="00883AD4" w:rsidP="005B2988"/>
        </w:tc>
      </w:tr>
      <w:tr w:rsidR="00883AD4" w14:paraId="4D35DBB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50FF4D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031AF28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D1968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2C8D23A" w14:textId="77777777" w:rsidR="00883AD4" w:rsidRDefault="00883AD4" w:rsidP="005B2988">
            <w:r>
              <w:t>1.0</w:t>
            </w:r>
          </w:p>
        </w:tc>
      </w:tr>
      <w:tr w:rsidR="00883AD4" w14:paraId="7C44F558" w14:textId="77777777" w:rsidTr="005B2988">
        <w:tc>
          <w:tcPr>
            <w:tcW w:w="2264" w:type="dxa"/>
          </w:tcPr>
          <w:p w14:paraId="263B548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4D2760DD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ABBEE9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16BD6E80" w14:textId="77777777" w:rsidR="00883AD4" w:rsidRDefault="00883AD4" w:rsidP="005B2988">
            <w:r>
              <w:t>04.10.2013</w:t>
            </w:r>
          </w:p>
        </w:tc>
      </w:tr>
    </w:tbl>
    <w:p w14:paraId="7C8530CB" w14:textId="77777777" w:rsidR="00883AD4" w:rsidRDefault="00883AD4" w:rsidP="00883AD4">
      <w:pPr>
        <w:tabs>
          <w:tab w:val="left" w:pos="1540"/>
        </w:tabs>
      </w:pPr>
    </w:p>
    <w:p w14:paraId="1CADD775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3687B419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42F52C8" w14:textId="6B4C98EC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92782C">
              <w:rPr>
                <w:b/>
                <w:color w:val="FFFFFF" w:themeColor="background1"/>
              </w:rPr>
              <w:t xml:space="preserve"> Nr. 23</w:t>
            </w:r>
          </w:p>
        </w:tc>
      </w:tr>
      <w:tr w:rsidR="00883AD4" w14:paraId="22FB6E1C" w14:textId="77777777" w:rsidTr="005B2988">
        <w:tc>
          <w:tcPr>
            <w:tcW w:w="2264" w:type="dxa"/>
          </w:tcPr>
          <w:p w14:paraId="0F14FD1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333D7B26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58AA31F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44B2C9E" w14:textId="78034AF3" w:rsidR="00883AD4" w:rsidRDefault="0092782C" w:rsidP="005B2988">
            <w:r>
              <w:t>3.2.3.1</w:t>
            </w:r>
          </w:p>
        </w:tc>
      </w:tr>
      <w:tr w:rsidR="00883AD4" w14:paraId="64658CDC" w14:textId="77777777" w:rsidTr="005B2988">
        <w:tc>
          <w:tcPr>
            <w:tcW w:w="2264" w:type="dxa"/>
          </w:tcPr>
          <w:p w14:paraId="22BBF14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F24FB9B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8D51A9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526AC071" w14:textId="3E92B89D" w:rsidR="00883AD4" w:rsidRDefault="0092782C" w:rsidP="005B2988">
            <w:r>
              <w:t>Produkt hinzufügen</w:t>
            </w:r>
          </w:p>
        </w:tc>
      </w:tr>
      <w:tr w:rsidR="00883AD4" w14:paraId="4C06FA20" w14:textId="77777777" w:rsidTr="005B2988">
        <w:tc>
          <w:tcPr>
            <w:tcW w:w="2264" w:type="dxa"/>
          </w:tcPr>
          <w:p w14:paraId="26D9BDA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A4D481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1D3A2C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3F196365" w14:textId="77777777" w:rsidR="00883AD4" w:rsidRDefault="00883AD4" w:rsidP="005B2988">
            <w:r>
              <w:t>LFH</w:t>
            </w:r>
          </w:p>
        </w:tc>
      </w:tr>
      <w:tr w:rsidR="00883AD4" w14:paraId="4C3A49C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2B66EB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BC19108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7BE5CF1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A46E134" w14:textId="77777777" w:rsidR="00883AD4" w:rsidRDefault="00883AD4" w:rsidP="005B2988">
            <w:r>
              <w:t>LFH</w:t>
            </w:r>
          </w:p>
        </w:tc>
      </w:tr>
      <w:tr w:rsidR="00883AD4" w14:paraId="25BAA1F6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2C3DFD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2FAB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7FB7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25FF29" w14:textId="77777777" w:rsidR="00883AD4" w:rsidRDefault="00883AD4" w:rsidP="005B2988"/>
        </w:tc>
      </w:tr>
      <w:tr w:rsidR="00883AD4" w14:paraId="60DC9327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03E41A9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4E27834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90634E2" w14:textId="1DC12A31" w:rsidR="00883AD4" w:rsidRDefault="0092782C" w:rsidP="005B2988">
            <w:r>
              <w:t>Ein Produkt wird dem Warenkorb hinzugefügt.</w:t>
            </w:r>
          </w:p>
        </w:tc>
      </w:tr>
      <w:tr w:rsidR="00883AD4" w14:paraId="465FD411" w14:textId="77777777" w:rsidTr="005B2988">
        <w:tc>
          <w:tcPr>
            <w:tcW w:w="9056" w:type="dxa"/>
            <w:gridSpan w:val="4"/>
          </w:tcPr>
          <w:p w14:paraId="5CE488C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6853CD0D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5577C98" w14:textId="167C5466" w:rsidR="00883AD4" w:rsidRDefault="0092782C" w:rsidP="005B2988">
            <w:r>
              <w:t>Ein Produkt kann dem Warenkorb hinzugefügt werden.</w:t>
            </w:r>
          </w:p>
        </w:tc>
      </w:tr>
      <w:tr w:rsidR="00883AD4" w14:paraId="5EEF1FF6" w14:textId="77777777" w:rsidTr="005B2988">
        <w:tc>
          <w:tcPr>
            <w:tcW w:w="9056" w:type="dxa"/>
            <w:gridSpan w:val="4"/>
          </w:tcPr>
          <w:p w14:paraId="71EE52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16ECDB82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6AA1B7A" w14:textId="77777777" w:rsidR="00883AD4" w:rsidRDefault="00883AD4" w:rsidP="005B2988"/>
        </w:tc>
      </w:tr>
      <w:tr w:rsidR="00883AD4" w14:paraId="0102A0AB" w14:textId="77777777" w:rsidTr="005B2988">
        <w:tc>
          <w:tcPr>
            <w:tcW w:w="9056" w:type="dxa"/>
            <w:gridSpan w:val="4"/>
          </w:tcPr>
          <w:p w14:paraId="17ADC8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42D98E88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CDA6ECD" w14:textId="77777777" w:rsidR="00883AD4" w:rsidRDefault="00883AD4" w:rsidP="005B2988"/>
        </w:tc>
      </w:tr>
      <w:tr w:rsidR="00883AD4" w14:paraId="66824FC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DD77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7FC4D2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EAF4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68AAA" w14:textId="77777777" w:rsidR="00883AD4" w:rsidRDefault="00883AD4" w:rsidP="005B2988"/>
        </w:tc>
      </w:tr>
      <w:tr w:rsidR="00883AD4" w14:paraId="5A29D93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03AA1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454F438" w14:textId="77777777" w:rsidR="00883AD4" w:rsidRDefault="00883AD4" w:rsidP="005B2988"/>
        </w:tc>
      </w:tr>
      <w:tr w:rsidR="00883AD4" w14:paraId="66AAC62F" w14:textId="77777777" w:rsidTr="005B2988">
        <w:tc>
          <w:tcPr>
            <w:tcW w:w="2264" w:type="dxa"/>
          </w:tcPr>
          <w:p w14:paraId="127E06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07C333E6" w14:textId="08B9EFA5" w:rsidR="00883AD4" w:rsidRDefault="001E7757" w:rsidP="005B2988">
            <w:r>
              <w:t>Fach</w:t>
            </w:r>
            <w:r w:rsidR="0092782C">
              <w:t>konzept</w:t>
            </w:r>
          </w:p>
        </w:tc>
      </w:tr>
      <w:tr w:rsidR="00883AD4" w14:paraId="46613C4D" w14:textId="77777777" w:rsidTr="005B2988">
        <w:tc>
          <w:tcPr>
            <w:tcW w:w="2264" w:type="dxa"/>
          </w:tcPr>
          <w:p w14:paraId="4081EB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33F81BE" w14:textId="77777777" w:rsidR="00883AD4" w:rsidRDefault="00883AD4" w:rsidP="005B2988"/>
        </w:tc>
      </w:tr>
      <w:tr w:rsidR="00883AD4" w14:paraId="161AD494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B532D7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104F43E" w14:textId="77777777" w:rsidR="00883AD4" w:rsidRDefault="00883AD4" w:rsidP="005B2988"/>
        </w:tc>
      </w:tr>
      <w:tr w:rsidR="00883AD4" w14:paraId="64A138B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9F46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00F31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9DE7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86ED9" w14:textId="77777777" w:rsidR="00883AD4" w:rsidRDefault="00883AD4" w:rsidP="005B2988"/>
        </w:tc>
      </w:tr>
      <w:tr w:rsidR="00883AD4" w14:paraId="3CCE2C2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809EC6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FBEBAB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630D675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441D67D" w14:textId="3994F03C" w:rsidR="00883AD4" w:rsidRDefault="0092782C" w:rsidP="005B2988">
            <w:r>
              <w:t>3.1</w:t>
            </w:r>
          </w:p>
        </w:tc>
      </w:tr>
      <w:tr w:rsidR="00883AD4" w14:paraId="627D9A17" w14:textId="77777777" w:rsidTr="005B2988">
        <w:tc>
          <w:tcPr>
            <w:tcW w:w="2264" w:type="dxa"/>
          </w:tcPr>
          <w:p w14:paraId="4C80136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8763F32" w14:textId="3ABE822E" w:rsidR="00883AD4" w:rsidRDefault="0092782C" w:rsidP="005B2988">
            <w:r>
              <w:t>2 PT</w:t>
            </w:r>
          </w:p>
        </w:tc>
        <w:tc>
          <w:tcPr>
            <w:tcW w:w="2266" w:type="dxa"/>
          </w:tcPr>
          <w:p w14:paraId="1B63520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C4DDF55" w14:textId="626477D8" w:rsidR="00883AD4" w:rsidRDefault="0092782C" w:rsidP="005B2988">
            <w:r>
              <w:t>3.2.3.2</w:t>
            </w:r>
          </w:p>
        </w:tc>
      </w:tr>
      <w:tr w:rsidR="00883AD4" w14:paraId="6595B2E1" w14:textId="77777777" w:rsidTr="005B2988">
        <w:tc>
          <w:tcPr>
            <w:tcW w:w="2264" w:type="dxa"/>
          </w:tcPr>
          <w:p w14:paraId="078D58D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49727CC" w14:textId="77777777" w:rsidR="00883AD4" w:rsidRDefault="00883AD4" w:rsidP="005B2988"/>
        </w:tc>
        <w:tc>
          <w:tcPr>
            <w:tcW w:w="2266" w:type="dxa"/>
          </w:tcPr>
          <w:p w14:paraId="45DE8D3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05DC0AC4" w14:textId="77777777" w:rsidR="00883AD4" w:rsidRDefault="00883AD4" w:rsidP="005B2988"/>
        </w:tc>
      </w:tr>
      <w:tr w:rsidR="00883AD4" w14:paraId="0B842E2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AFC4BF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BFBF21D" w14:textId="77777777" w:rsidR="00883AD4" w:rsidRDefault="00883AD4" w:rsidP="005B2988"/>
        </w:tc>
      </w:tr>
      <w:tr w:rsidR="00883AD4" w14:paraId="3B6CAAB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AA1E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1BC5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3098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17B87" w14:textId="77777777" w:rsidR="00883AD4" w:rsidRDefault="00883AD4" w:rsidP="005B2988"/>
        </w:tc>
      </w:tr>
      <w:tr w:rsidR="00883AD4" w14:paraId="404B74AB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2DDB23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E0B380F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F725AE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1157C39" w14:textId="77777777" w:rsidR="00883AD4" w:rsidRDefault="00883AD4" w:rsidP="005B2988">
            <w:r>
              <w:t>1.0</w:t>
            </w:r>
          </w:p>
        </w:tc>
      </w:tr>
      <w:tr w:rsidR="00883AD4" w14:paraId="62FA5677" w14:textId="77777777" w:rsidTr="005B2988">
        <w:tc>
          <w:tcPr>
            <w:tcW w:w="2264" w:type="dxa"/>
          </w:tcPr>
          <w:p w14:paraId="29C7956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8BC06C8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05D097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C41CA4A" w14:textId="77777777" w:rsidR="00883AD4" w:rsidRDefault="00883AD4" w:rsidP="005B2988">
            <w:r>
              <w:t>04.10.2013</w:t>
            </w:r>
          </w:p>
        </w:tc>
      </w:tr>
    </w:tbl>
    <w:p w14:paraId="38D40E6A" w14:textId="77777777" w:rsidR="00883AD4" w:rsidRDefault="00883AD4" w:rsidP="00883AD4">
      <w:pPr>
        <w:tabs>
          <w:tab w:val="left" w:pos="1540"/>
        </w:tabs>
      </w:pPr>
    </w:p>
    <w:p w14:paraId="3A39C3A9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D04572E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5140B5A" w14:textId="50D4BA83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C31365">
              <w:rPr>
                <w:b/>
                <w:color w:val="FFFFFF" w:themeColor="background1"/>
              </w:rPr>
              <w:t xml:space="preserve"> Nr. 24</w:t>
            </w:r>
          </w:p>
        </w:tc>
      </w:tr>
      <w:tr w:rsidR="00883AD4" w14:paraId="6E1780C7" w14:textId="77777777" w:rsidTr="005B2988">
        <w:tc>
          <w:tcPr>
            <w:tcW w:w="2264" w:type="dxa"/>
          </w:tcPr>
          <w:p w14:paraId="2A91779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9A5F40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5E8FD3B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4EBAC4AA" w14:textId="0C0405B7" w:rsidR="00883AD4" w:rsidRDefault="00C31365" w:rsidP="005B2988">
            <w:r>
              <w:t>3.2.3.2</w:t>
            </w:r>
          </w:p>
        </w:tc>
      </w:tr>
      <w:tr w:rsidR="00883AD4" w14:paraId="5AA9615D" w14:textId="77777777" w:rsidTr="005B2988">
        <w:tc>
          <w:tcPr>
            <w:tcW w:w="2264" w:type="dxa"/>
          </w:tcPr>
          <w:p w14:paraId="16B4360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A895508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218FC70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23D26CEC" w14:textId="115BF3F5" w:rsidR="00883AD4" w:rsidRDefault="00C31365" w:rsidP="00C31365">
            <w:pPr>
              <w:jc w:val="left"/>
            </w:pPr>
            <w:r>
              <w:t>Editieren von Produkten</w:t>
            </w:r>
          </w:p>
        </w:tc>
      </w:tr>
      <w:tr w:rsidR="00883AD4" w14:paraId="64F465D4" w14:textId="77777777" w:rsidTr="005B2988">
        <w:tc>
          <w:tcPr>
            <w:tcW w:w="2264" w:type="dxa"/>
          </w:tcPr>
          <w:p w14:paraId="2F091F8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C0A4EDD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280343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0B5F600C" w14:textId="77777777" w:rsidR="00883AD4" w:rsidRDefault="00883AD4" w:rsidP="005B2988">
            <w:r>
              <w:t>LFH</w:t>
            </w:r>
          </w:p>
        </w:tc>
      </w:tr>
      <w:tr w:rsidR="00883AD4" w14:paraId="04344C1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EF373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C91FD70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77B4763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61293071" w14:textId="77777777" w:rsidR="00883AD4" w:rsidRDefault="00883AD4" w:rsidP="005B2988">
            <w:r>
              <w:t>LFH</w:t>
            </w:r>
          </w:p>
        </w:tc>
      </w:tr>
      <w:tr w:rsidR="00883AD4" w14:paraId="10B6F823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7336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B6FE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0ABF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1DB4E" w14:textId="77777777" w:rsidR="00883AD4" w:rsidRDefault="00883AD4" w:rsidP="005B2988"/>
        </w:tc>
      </w:tr>
      <w:tr w:rsidR="00883AD4" w14:paraId="5574206C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659FE0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79FDF5B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30CB80F" w14:textId="0FAAB382" w:rsidR="00883AD4" w:rsidRDefault="00C31365" w:rsidP="005B2988">
            <w:r>
              <w:t>Hinzugefügte Produkte können entfernt oder die Anzahl verändert werden.</w:t>
            </w:r>
          </w:p>
        </w:tc>
      </w:tr>
      <w:tr w:rsidR="00883AD4" w14:paraId="7BCB0999" w14:textId="77777777" w:rsidTr="005B2988">
        <w:tc>
          <w:tcPr>
            <w:tcW w:w="9056" w:type="dxa"/>
            <w:gridSpan w:val="4"/>
          </w:tcPr>
          <w:p w14:paraId="1EC80DE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18531EC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73C1DE1" w14:textId="22B529DE" w:rsidR="00883AD4" w:rsidRDefault="00C31365" w:rsidP="005B2988">
            <w:r>
              <w:t>Das System erlaubt es bei den Produkten im Warenkorb die Anzahl zu verändern bzw. die Produkte aus dem Warenkorb zu entfernen.</w:t>
            </w:r>
          </w:p>
        </w:tc>
      </w:tr>
      <w:tr w:rsidR="00883AD4" w14:paraId="2186D8F5" w14:textId="77777777" w:rsidTr="005B2988">
        <w:tc>
          <w:tcPr>
            <w:tcW w:w="9056" w:type="dxa"/>
            <w:gridSpan w:val="4"/>
          </w:tcPr>
          <w:p w14:paraId="47D06A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5B8DAA3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D3DEBD8" w14:textId="77777777" w:rsidR="00883AD4" w:rsidRDefault="00883AD4" w:rsidP="005B2988"/>
        </w:tc>
      </w:tr>
      <w:tr w:rsidR="00883AD4" w14:paraId="3CF6E959" w14:textId="77777777" w:rsidTr="005B2988">
        <w:tc>
          <w:tcPr>
            <w:tcW w:w="9056" w:type="dxa"/>
            <w:gridSpan w:val="4"/>
          </w:tcPr>
          <w:p w14:paraId="64C6E2C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5681A02E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762DB3D" w14:textId="77777777" w:rsidR="00883AD4" w:rsidRDefault="00883AD4" w:rsidP="005B2988"/>
        </w:tc>
      </w:tr>
      <w:tr w:rsidR="00883AD4" w14:paraId="531A660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EAE99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F25E2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D308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ACA2A" w14:textId="77777777" w:rsidR="00883AD4" w:rsidRDefault="00883AD4" w:rsidP="005B2988"/>
        </w:tc>
      </w:tr>
      <w:tr w:rsidR="00883AD4" w14:paraId="06623DAC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6C9F4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7CC0AAB8" w14:textId="77777777" w:rsidR="00883AD4" w:rsidRDefault="00883AD4" w:rsidP="005B2988"/>
        </w:tc>
      </w:tr>
      <w:tr w:rsidR="00883AD4" w14:paraId="5AB2EF77" w14:textId="77777777" w:rsidTr="005B2988">
        <w:tc>
          <w:tcPr>
            <w:tcW w:w="2264" w:type="dxa"/>
          </w:tcPr>
          <w:p w14:paraId="01E4A77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BF90148" w14:textId="2244D640" w:rsidR="00883AD4" w:rsidRDefault="001E7757" w:rsidP="005B2988">
            <w:r>
              <w:t>Fachkonzept</w:t>
            </w:r>
          </w:p>
        </w:tc>
      </w:tr>
      <w:tr w:rsidR="00883AD4" w14:paraId="75502590" w14:textId="77777777" w:rsidTr="005B2988">
        <w:tc>
          <w:tcPr>
            <w:tcW w:w="2264" w:type="dxa"/>
          </w:tcPr>
          <w:p w14:paraId="1D997D9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47345F9" w14:textId="77777777" w:rsidR="00883AD4" w:rsidRDefault="00883AD4" w:rsidP="005B2988"/>
        </w:tc>
      </w:tr>
      <w:tr w:rsidR="00883AD4" w14:paraId="0242E949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EBE09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B8A4340" w14:textId="77777777" w:rsidR="00883AD4" w:rsidRDefault="00883AD4" w:rsidP="005B2988"/>
        </w:tc>
      </w:tr>
      <w:tr w:rsidR="00883AD4" w14:paraId="6B6A890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C52E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49F3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DD0A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AB3A5" w14:textId="77777777" w:rsidR="00883AD4" w:rsidRDefault="00883AD4" w:rsidP="005B2988"/>
        </w:tc>
      </w:tr>
      <w:tr w:rsidR="00883AD4" w14:paraId="7F8EE96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1177AF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CD5B3E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1D63216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F050B49" w14:textId="2AACCEA6" w:rsidR="00883AD4" w:rsidRDefault="001E7757" w:rsidP="005B2988">
            <w:r>
              <w:t>3.2.3.1</w:t>
            </w:r>
          </w:p>
        </w:tc>
      </w:tr>
      <w:tr w:rsidR="00883AD4" w14:paraId="1DD8F2B5" w14:textId="77777777" w:rsidTr="005B2988">
        <w:tc>
          <w:tcPr>
            <w:tcW w:w="2264" w:type="dxa"/>
          </w:tcPr>
          <w:p w14:paraId="289DE8D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4CF97B42" w14:textId="1B13E080" w:rsidR="00883AD4" w:rsidRDefault="00C31365" w:rsidP="005B2988">
            <w:r>
              <w:t>1 PT</w:t>
            </w:r>
          </w:p>
        </w:tc>
        <w:tc>
          <w:tcPr>
            <w:tcW w:w="2266" w:type="dxa"/>
          </w:tcPr>
          <w:p w14:paraId="19FA6A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36E582D5" w14:textId="428072B2" w:rsidR="00883AD4" w:rsidRDefault="001E7757" w:rsidP="005B2988">
            <w:r>
              <w:t>3.5</w:t>
            </w:r>
          </w:p>
        </w:tc>
      </w:tr>
      <w:tr w:rsidR="00883AD4" w14:paraId="5007B679" w14:textId="77777777" w:rsidTr="005B2988">
        <w:tc>
          <w:tcPr>
            <w:tcW w:w="2264" w:type="dxa"/>
          </w:tcPr>
          <w:p w14:paraId="26E3CE9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0C7A341B" w14:textId="77777777" w:rsidR="00883AD4" w:rsidRDefault="00883AD4" w:rsidP="005B2988"/>
        </w:tc>
        <w:tc>
          <w:tcPr>
            <w:tcW w:w="2266" w:type="dxa"/>
          </w:tcPr>
          <w:p w14:paraId="472DA5D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D3FB4CB" w14:textId="77777777" w:rsidR="00883AD4" w:rsidRDefault="00883AD4" w:rsidP="005B2988"/>
        </w:tc>
      </w:tr>
      <w:tr w:rsidR="00883AD4" w14:paraId="68B89E6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2F01AE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04596D7" w14:textId="77777777" w:rsidR="00883AD4" w:rsidRDefault="00883AD4" w:rsidP="005B2988"/>
        </w:tc>
      </w:tr>
      <w:tr w:rsidR="00883AD4" w14:paraId="378360F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1CFA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710C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3B927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E8F7D" w14:textId="77777777" w:rsidR="00883AD4" w:rsidRDefault="00883AD4" w:rsidP="005B2988"/>
        </w:tc>
      </w:tr>
      <w:tr w:rsidR="00883AD4" w14:paraId="045F2549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62C94B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751086B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ABCBA9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54F7597" w14:textId="77777777" w:rsidR="00883AD4" w:rsidRDefault="00883AD4" w:rsidP="005B2988">
            <w:r>
              <w:t>1.0</w:t>
            </w:r>
          </w:p>
        </w:tc>
      </w:tr>
      <w:tr w:rsidR="00883AD4" w14:paraId="72126C9B" w14:textId="77777777" w:rsidTr="005B2988">
        <w:tc>
          <w:tcPr>
            <w:tcW w:w="2264" w:type="dxa"/>
          </w:tcPr>
          <w:p w14:paraId="512605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3AB5E6B1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F5FEA6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4DAFF337" w14:textId="77777777" w:rsidR="00883AD4" w:rsidRDefault="00883AD4" w:rsidP="005B2988">
            <w:r>
              <w:t>04.10.2013</w:t>
            </w:r>
          </w:p>
        </w:tc>
      </w:tr>
    </w:tbl>
    <w:p w14:paraId="118C25CB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38E1D5D2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48928AC0" w14:textId="7426E754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D1312C">
              <w:rPr>
                <w:b/>
                <w:color w:val="FFFFFF" w:themeColor="background1"/>
              </w:rPr>
              <w:t xml:space="preserve"> Nr. 25</w:t>
            </w:r>
          </w:p>
        </w:tc>
      </w:tr>
      <w:tr w:rsidR="00883AD4" w14:paraId="1803A29D" w14:textId="77777777" w:rsidTr="005B2988">
        <w:tc>
          <w:tcPr>
            <w:tcW w:w="2264" w:type="dxa"/>
          </w:tcPr>
          <w:p w14:paraId="4AD4AC9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BEEB5E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6FC5924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098A419C" w14:textId="66B2373A" w:rsidR="00883AD4" w:rsidRDefault="007E14CE" w:rsidP="005B2988">
            <w:r>
              <w:t>3.2.3.3</w:t>
            </w:r>
          </w:p>
        </w:tc>
      </w:tr>
      <w:tr w:rsidR="00883AD4" w14:paraId="7F342968" w14:textId="77777777" w:rsidTr="005B2988">
        <w:tc>
          <w:tcPr>
            <w:tcW w:w="2264" w:type="dxa"/>
          </w:tcPr>
          <w:p w14:paraId="5E82299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428172EC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7B229A0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797B0322" w14:textId="038187D3" w:rsidR="00883AD4" w:rsidRDefault="001E7757" w:rsidP="005B2988">
            <w:r>
              <w:t>Bestellen</w:t>
            </w:r>
          </w:p>
        </w:tc>
      </w:tr>
      <w:tr w:rsidR="00883AD4" w14:paraId="2D47FCB6" w14:textId="77777777" w:rsidTr="005B2988">
        <w:tc>
          <w:tcPr>
            <w:tcW w:w="2264" w:type="dxa"/>
          </w:tcPr>
          <w:p w14:paraId="0F2576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B50AE47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13AB28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3DF0176" w14:textId="77777777" w:rsidR="00883AD4" w:rsidRDefault="00883AD4" w:rsidP="005B2988">
            <w:r>
              <w:t>LFH</w:t>
            </w:r>
          </w:p>
        </w:tc>
      </w:tr>
      <w:tr w:rsidR="00883AD4" w14:paraId="7E44C5D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DB69AB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15A856C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28BD4E6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174F0C1" w14:textId="77777777" w:rsidR="00883AD4" w:rsidRDefault="00883AD4" w:rsidP="005B2988">
            <w:r>
              <w:t>LFH</w:t>
            </w:r>
          </w:p>
        </w:tc>
      </w:tr>
      <w:tr w:rsidR="00883AD4" w14:paraId="731F4D2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6F65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054B3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2334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5DF2B" w14:textId="77777777" w:rsidR="00883AD4" w:rsidRDefault="00883AD4" w:rsidP="005B2988"/>
        </w:tc>
      </w:tr>
      <w:tr w:rsidR="00883AD4" w14:paraId="5BB33D74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12E0F8B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4CCCF3A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6498055" w14:textId="1B446B24" w:rsidR="00883AD4" w:rsidRDefault="001E7757" w:rsidP="005B2988">
            <w:r>
              <w:t>Der Benutzer kann den Warenkorb bestellen.</w:t>
            </w:r>
          </w:p>
        </w:tc>
      </w:tr>
      <w:tr w:rsidR="00883AD4" w14:paraId="7F2FA682" w14:textId="77777777" w:rsidTr="005B2988">
        <w:tc>
          <w:tcPr>
            <w:tcW w:w="9056" w:type="dxa"/>
            <w:gridSpan w:val="4"/>
          </w:tcPr>
          <w:p w14:paraId="6DAC1F0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2CE10A2C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213CE5F" w14:textId="33B622C6" w:rsidR="00883AD4" w:rsidRDefault="001E7757" w:rsidP="0002727D">
            <w:r>
              <w:t>Der Benutzer kann den I</w:t>
            </w:r>
            <w:r w:rsidR="0002727D">
              <w:t>nhalt eines Warenkorbs bestellen</w:t>
            </w:r>
            <w:r>
              <w:t>.</w:t>
            </w:r>
          </w:p>
        </w:tc>
      </w:tr>
      <w:tr w:rsidR="00883AD4" w14:paraId="2B8B3206" w14:textId="77777777" w:rsidTr="005B2988">
        <w:tc>
          <w:tcPr>
            <w:tcW w:w="9056" w:type="dxa"/>
            <w:gridSpan w:val="4"/>
          </w:tcPr>
          <w:p w14:paraId="505016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395C4F0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60ADA10" w14:textId="77777777" w:rsidR="00883AD4" w:rsidRDefault="00883AD4" w:rsidP="005B2988"/>
        </w:tc>
      </w:tr>
      <w:tr w:rsidR="00883AD4" w14:paraId="2AD7FA83" w14:textId="77777777" w:rsidTr="005B2988">
        <w:tc>
          <w:tcPr>
            <w:tcW w:w="9056" w:type="dxa"/>
            <w:gridSpan w:val="4"/>
          </w:tcPr>
          <w:p w14:paraId="2550E11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60A29C8F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3AB22E2F" w14:textId="77777777" w:rsidR="00883AD4" w:rsidRDefault="00883AD4" w:rsidP="005B2988"/>
        </w:tc>
      </w:tr>
      <w:tr w:rsidR="00883AD4" w14:paraId="2B7EF79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D11D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820A3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DF6A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7B6FDB" w14:textId="77777777" w:rsidR="00883AD4" w:rsidRDefault="00883AD4" w:rsidP="005B2988"/>
        </w:tc>
      </w:tr>
      <w:tr w:rsidR="00883AD4" w14:paraId="3059612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0ECCC7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76DF4E9" w14:textId="77777777" w:rsidR="00883AD4" w:rsidRDefault="00883AD4" w:rsidP="005B2988"/>
        </w:tc>
      </w:tr>
      <w:tr w:rsidR="00883AD4" w14:paraId="4C8A723A" w14:textId="77777777" w:rsidTr="005B2988">
        <w:tc>
          <w:tcPr>
            <w:tcW w:w="2264" w:type="dxa"/>
          </w:tcPr>
          <w:p w14:paraId="6FF07B6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77BA98F2" w14:textId="45DC0787" w:rsidR="00883AD4" w:rsidRDefault="001E7757" w:rsidP="005B2988">
            <w:r>
              <w:t>Fachkonzept</w:t>
            </w:r>
          </w:p>
        </w:tc>
      </w:tr>
      <w:tr w:rsidR="00883AD4" w14:paraId="75802775" w14:textId="77777777" w:rsidTr="005B2988">
        <w:tc>
          <w:tcPr>
            <w:tcW w:w="2264" w:type="dxa"/>
          </w:tcPr>
          <w:p w14:paraId="764CEDB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00486CBC" w14:textId="77777777" w:rsidR="00883AD4" w:rsidRDefault="00883AD4" w:rsidP="005B2988"/>
        </w:tc>
      </w:tr>
      <w:tr w:rsidR="00883AD4" w14:paraId="683B3D44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076B86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58E1EA9" w14:textId="77777777" w:rsidR="00883AD4" w:rsidRDefault="00883AD4" w:rsidP="005B2988"/>
        </w:tc>
      </w:tr>
      <w:tr w:rsidR="00883AD4" w14:paraId="35105203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AA4DE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BFFA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0B3D8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41CC4" w14:textId="77777777" w:rsidR="00883AD4" w:rsidRDefault="00883AD4" w:rsidP="005B2988"/>
        </w:tc>
      </w:tr>
      <w:tr w:rsidR="00883AD4" w14:paraId="2AC131F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E27098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AA4F14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34C9395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6A889F5" w14:textId="62681AA9" w:rsidR="00883AD4" w:rsidRDefault="001E7757" w:rsidP="005B2988">
            <w:r>
              <w:t>3.2.3.1</w:t>
            </w:r>
          </w:p>
        </w:tc>
      </w:tr>
      <w:tr w:rsidR="00883AD4" w14:paraId="26DBDDCA" w14:textId="77777777" w:rsidTr="005B2988">
        <w:tc>
          <w:tcPr>
            <w:tcW w:w="2264" w:type="dxa"/>
          </w:tcPr>
          <w:p w14:paraId="50A62F1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26949D8" w14:textId="25199B50" w:rsidR="00883AD4" w:rsidRDefault="001E7757" w:rsidP="005B2988">
            <w:r>
              <w:t>2 PT</w:t>
            </w:r>
          </w:p>
        </w:tc>
        <w:tc>
          <w:tcPr>
            <w:tcW w:w="2266" w:type="dxa"/>
          </w:tcPr>
          <w:p w14:paraId="6C4297B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51C2524B" w14:textId="0A0E7F07" w:rsidR="00883AD4" w:rsidRDefault="0002727D" w:rsidP="0002727D">
            <w:pPr>
              <w:tabs>
                <w:tab w:val="center" w:pos="1024"/>
              </w:tabs>
            </w:pPr>
            <w:r>
              <w:t>3.2.4</w:t>
            </w:r>
          </w:p>
        </w:tc>
      </w:tr>
      <w:tr w:rsidR="00883AD4" w14:paraId="7197FE7C" w14:textId="77777777" w:rsidTr="005B2988">
        <w:tc>
          <w:tcPr>
            <w:tcW w:w="2264" w:type="dxa"/>
          </w:tcPr>
          <w:p w14:paraId="5BD860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6F551F6" w14:textId="77777777" w:rsidR="00883AD4" w:rsidRDefault="00883AD4" w:rsidP="005B2988"/>
        </w:tc>
        <w:tc>
          <w:tcPr>
            <w:tcW w:w="2266" w:type="dxa"/>
          </w:tcPr>
          <w:p w14:paraId="5C56081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6B81E76C" w14:textId="77777777" w:rsidR="00883AD4" w:rsidRDefault="00883AD4" w:rsidP="005B2988"/>
        </w:tc>
      </w:tr>
      <w:tr w:rsidR="00883AD4" w14:paraId="7B7C17E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F0ADC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EC3756A" w14:textId="77777777" w:rsidR="00883AD4" w:rsidRDefault="00883AD4" w:rsidP="005B2988"/>
        </w:tc>
      </w:tr>
      <w:tr w:rsidR="00883AD4" w14:paraId="56CA0F9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D11A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8B9B9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C10B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962A5" w14:textId="77777777" w:rsidR="00883AD4" w:rsidRDefault="00883AD4" w:rsidP="005B2988"/>
        </w:tc>
      </w:tr>
      <w:tr w:rsidR="00883AD4" w14:paraId="1D1BE3D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0C4B7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5BE74F8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69A1E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19C1D46" w14:textId="77777777" w:rsidR="00883AD4" w:rsidRDefault="00883AD4" w:rsidP="005B2988">
            <w:r>
              <w:t>1.0</w:t>
            </w:r>
          </w:p>
        </w:tc>
      </w:tr>
      <w:tr w:rsidR="00883AD4" w14:paraId="4FEFCC64" w14:textId="77777777" w:rsidTr="005B2988">
        <w:tc>
          <w:tcPr>
            <w:tcW w:w="2264" w:type="dxa"/>
          </w:tcPr>
          <w:p w14:paraId="5201828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1EF96ECE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21C8EA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7C9A8BBD" w14:textId="77777777" w:rsidR="00883AD4" w:rsidRDefault="00883AD4" w:rsidP="005B2988">
            <w:r>
              <w:t>04.10.2013</w:t>
            </w:r>
          </w:p>
        </w:tc>
      </w:tr>
    </w:tbl>
    <w:p w14:paraId="3D81068C" w14:textId="77777777" w:rsidR="00883AD4" w:rsidRDefault="00883AD4" w:rsidP="00883AD4">
      <w:pPr>
        <w:tabs>
          <w:tab w:val="left" w:pos="1540"/>
        </w:tabs>
      </w:pPr>
    </w:p>
    <w:p w14:paraId="19E50A1E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6569C597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02C1F1E6" w14:textId="13856CE4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D1312C">
              <w:rPr>
                <w:b/>
                <w:color w:val="FFFFFF" w:themeColor="background1"/>
              </w:rPr>
              <w:t xml:space="preserve"> Nr. 26</w:t>
            </w:r>
          </w:p>
        </w:tc>
      </w:tr>
      <w:tr w:rsidR="00883AD4" w14:paraId="25A2B0BA" w14:textId="77777777" w:rsidTr="005B2988">
        <w:tc>
          <w:tcPr>
            <w:tcW w:w="2264" w:type="dxa"/>
          </w:tcPr>
          <w:p w14:paraId="25CE252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074E85E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500340C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7D80774" w14:textId="73A93C76" w:rsidR="00883AD4" w:rsidRDefault="0002727D" w:rsidP="005B2988">
            <w:r>
              <w:t>3.2.4.1</w:t>
            </w:r>
          </w:p>
        </w:tc>
      </w:tr>
      <w:tr w:rsidR="00883AD4" w14:paraId="3A27C009" w14:textId="77777777" w:rsidTr="005B2988">
        <w:tc>
          <w:tcPr>
            <w:tcW w:w="2264" w:type="dxa"/>
          </w:tcPr>
          <w:p w14:paraId="6D62A34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C1E3D6B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2F272A4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0C8DE21A" w14:textId="3E8175AD" w:rsidR="00883AD4" w:rsidRDefault="0002727D" w:rsidP="005B2988">
            <w:r>
              <w:t>Rechnung</w:t>
            </w:r>
          </w:p>
        </w:tc>
      </w:tr>
      <w:tr w:rsidR="00883AD4" w14:paraId="61D1A61D" w14:textId="77777777" w:rsidTr="005B2988">
        <w:tc>
          <w:tcPr>
            <w:tcW w:w="2264" w:type="dxa"/>
          </w:tcPr>
          <w:p w14:paraId="21FEE2C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4A4EA70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66AEDB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0F2D8EF2" w14:textId="77777777" w:rsidR="00883AD4" w:rsidRDefault="00883AD4" w:rsidP="005B2988">
            <w:r>
              <w:t>LFH</w:t>
            </w:r>
          </w:p>
        </w:tc>
      </w:tr>
      <w:tr w:rsidR="00883AD4" w14:paraId="2201498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2DE9C5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11FE44E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6F86817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6219942" w14:textId="77777777" w:rsidR="00883AD4" w:rsidRDefault="00883AD4" w:rsidP="005B2988">
            <w:r>
              <w:t>LFH</w:t>
            </w:r>
          </w:p>
        </w:tc>
      </w:tr>
      <w:tr w:rsidR="00883AD4" w14:paraId="1AECB42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E7DA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D6958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3488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2B093" w14:textId="77777777" w:rsidR="00883AD4" w:rsidRDefault="00883AD4" w:rsidP="005B2988"/>
        </w:tc>
      </w:tr>
      <w:tr w:rsidR="00883AD4" w14:paraId="00C91EFB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05C8BB6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6ED4A92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EB63323" w14:textId="078C3C9A" w:rsidR="00883AD4" w:rsidRDefault="0002727D" w:rsidP="005B2988">
            <w:r>
              <w:t>Der Benutzer kann den Warenkorb auf Rechnung bestellen</w:t>
            </w:r>
          </w:p>
        </w:tc>
      </w:tr>
      <w:tr w:rsidR="00883AD4" w14:paraId="4A7067A9" w14:textId="77777777" w:rsidTr="005B2988">
        <w:tc>
          <w:tcPr>
            <w:tcW w:w="9056" w:type="dxa"/>
            <w:gridSpan w:val="4"/>
          </w:tcPr>
          <w:p w14:paraId="6F69D72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682D9BA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5458C8B" w14:textId="692BD5E8" w:rsidR="00883AD4" w:rsidRDefault="0002727D" w:rsidP="005B2988">
            <w:r>
              <w:t>Der Benutzer hat den Warenkorb bestellt und Rechnung ausgewählt</w:t>
            </w:r>
          </w:p>
        </w:tc>
      </w:tr>
      <w:tr w:rsidR="00883AD4" w14:paraId="266B3524" w14:textId="77777777" w:rsidTr="005B2988">
        <w:tc>
          <w:tcPr>
            <w:tcW w:w="9056" w:type="dxa"/>
            <w:gridSpan w:val="4"/>
          </w:tcPr>
          <w:p w14:paraId="38B8D90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10D2F2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9E27E1E" w14:textId="77777777" w:rsidR="00883AD4" w:rsidRDefault="00883AD4" w:rsidP="005B2988"/>
        </w:tc>
      </w:tr>
      <w:tr w:rsidR="00883AD4" w14:paraId="4F188E11" w14:textId="77777777" w:rsidTr="005B2988">
        <w:tc>
          <w:tcPr>
            <w:tcW w:w="9056" w:type="dxa"/>
            <w:gridSpan w:val="4"/>
          </w:tcPr>
          <w:p w14:paraId="71D68E2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6573FC4C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C0EF904" w14:textId="77777777" w:rsidR="00883AD4" w:rsidRDefault="00883AD4" w:rsidP="005B2988"/>
        </w:tc>
      </w:tr>
      <w:tr w:rsidR="00883AD4" w14:paraId="66248D3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2D48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07F4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0D6F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460DB" w14:textId="77777777" w:rsidR="00883AD4" w:rsidRDefault="00883AD4" w:rsidP="005B2988"/>
        </w:tc>
      </w:tr>
      <w:tr w:rsidR="00883AD4" w14:paraId="5E05297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34996A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9243B56" w14:textId="77777777" w:rsidR="00883AD4" w:rsidRDefault="00883AD4" w:rsidP="005B2988"/>
        </w:tc>
      </w:tr>
      <w:tr w:rsidR="00883AD4" w14:paraId="149788EB" w14:textId="77777777" w:rsidTr="005B2988">
        <w:tc>
          <w:tcPr>
            <w:tcW w:w="2264" w:type="dxa"/>
          </w:tcPr>
          <w:p w14:paraId="071457D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27A3031" w14:textId="51BA161D" w:rsidR="00883AD4" w:rsidRDefault="0002727D" w:rsidP="005B2988">
            <w:r>
              <w:t>Fachkonzept</w:t>
            </w:r>
          </w:p>
        </w:tc>
      </w:tr>
      <w:tr w:rsidR="00883AD4" w14:paraId="5D3820E4" w14:textId="77777777" w:rsidTr="005B2988">
        <w:tc>
          <w:tcPr>
            <w:tcW w:w="2264" w:type="dxa"/>
          </w:tcPr>
          <w:p w14:paraId="146C4CE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19D00AB9" w14:textId="77777777" w:rsidR="00883AD4" w:rsidRDefault="00883AD4" w:rsidP="005B2988"/>
        </w:tc>
      </w:tr>
      <w:tr w:rsidR="00883AD4" w14:paraId="636B5E4A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D52A1D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616CAB4" w14:textId="77777777" w:rsidR="00883AD4" w:rsidRDefault="00883AD4" w:rsidP="005B2988"/>
        </w:tc>
      </w:tr>
      <w:tr w:rsidR="00883AD4" w14:paraId="4D58809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0D235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0732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1E76C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ED75A" w14:textId="77777777" w:rsidR="00883AD4" w:rsidRDefault="00883AD4" w:rsidP="005B2988"/>
        </w:tc>
      </w:tr>
      <w:tr w:rsidR="00883AD4" w14:paraId="3806350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74A2C7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397FA7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087074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D2037B6" w14:textId="75FFDA75" w:rsidR="00883AD4" w:rsidRDefault="0002727D" w:rsidP="005B2988">
            <w:r>
              <w:t>3.2.3.2</w:t>
            </w:r>
          </w:p>
        </w:tc>
      </w:tr>
      <w:tr w:rsidR="00883AD4" w14:paraId="2957C944" w14:textId="77777777" w:rsidTr="005B2988">
        <w:tc>
          <w:tcPr>
            <w:tcW w:w="2264" w:type="dxa"/>
          </w:tcPr>
          <w:p w14:paraId="612D4DA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22098A31" w14:textId="6AEF3637" w:rsidR="00883AD4" w:rsidRDefault="0002727D" w:rsidP="005B2988">
            <w:r>
              <w:t>2 PT</w:t>
            </w:r>
          </w:p>
        </w:tc>
        <w:tc>
          <w:tcPr>
            <w:tcW w:w="2266" w:type="dxa"/>
          </w:tcPr>
          <w:p w14:paraId="630730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25EDA821" w14:textId="736CABB8" w:rsidR="00883AD4" w:rsidRDefault="0002727D" w:rsidP="005B2988">
            <w:r>
              <w:t>3.5</w:t>
            </w:r>
          </w:p>
        </w:tc>
      </w:tr>
      <w:tr w:rsidR="00883AD4" w14:paraId="10FFE69D" w14:textId="77777777" w:rsidTr="005B2988">
        <w:tc>
          <w:tcPr>
            <w:tcW w:w="2264" w:type="dxa"/>
          </w:tcPr>
          <w:p w14:paraId="27D0EFE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5910FBF" w14:textId="77777777" w:rsidR="00883AD4" w:rsidRDefault="00883AD4" w:rsidP="005B2988"/>
        </w:tc>
        <w:tc>
          <w:tcPr>
            <w:tcW w:w="2266" w:type="dxa"/>
          </w:tcPr>
          <w:p w14:paraId="7915D22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552BEBBF" w14:textId="77777777" w:rsidR="00883AD4" w:rsidRDefault="00883AD4" w:rsidP="005B2988"/>
        </w:tc>
      </w:tr>
      <w:tr w:rsidR="00883AD4" w14:paraId="7523EBA9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43EE1E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B6D8F6C" w14:textId="77777777" w:rsidR="00883AD4" w:rsidRDefault="00883AD4" w:rsidP="005B2988"/>
        </w:tc>
      </w:tr>
      <w:tr w:rsidR="00883AD4" w14:paraId="66CEA40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4B2E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E8C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3438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1CB3C" w14:textId="77777777" w:rsidR="00883AD4" w:rsidRDefault="00883AD4" w:rsidP="005B2988"/>
        </w:tc>
      </w:tr>
      <w:tr w:rsidR="00883AD4" w14:paraId="2687E629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07845B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1183449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89A991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DEF75D3" w14:textId="77777777" w:rsidR="00883AD4" w:rsidRDefault="00883AD4" w:rsidP="005B2988">
            <w:r>
              <w:t>1.0</w:t>
            </w:r>
          </w:p>
        </w:tc>
      </w:tr>
      <w:tr w:rsidR="00883AD4" w14:paraId="7F10C887" w14:textId="77777777" w:rsidTr="005B2988">
        <w:tc>
          <w:tcPr>
            <w:tcW w:w="2264" w:type="dxa"/>
          </w:tcPr>
          <w:p w14:paraId="469589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71D4BF02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9B0B6C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B5FA383" w14:textId="77777777" w:rsidR="00883AD4" w:rsidRDefault="00883AD4" w:rsidP="005B2988">
            <w:r>
              <w:t>04.10.2013</w:t>
            </w:r>
          </w:p>
        </w:tc>
      </w:tr>
    </w:tbl>
    <w:p w14:paraId="41E9F17B" w14:textId="77777777" w:rsidR="00883AD4" w:rsidRDefault="00883AD4" w:rsidP="00883AD4">
      <w:pPr>
        <w:tabs>
          <w:tab w:val="left" w:pos="1540"/>
        </w:tabs>
      </w:pPr>
    </w:p>
    <w:p w14:paraId="46E1E110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B1ED43E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6283F36F" w14:textId="00AF258C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D1312C">
              <w:rPr>
                <w:b/>
                <w:color w:val="FFFFFF" w:themeColor="background1"/>
              </w:rPr>
              <w:t xml:space="preserve"> Nr. 27</w:t>
            </w:r>
          </w:p>
        </w:tc>
      </w:tr>
      <w:tr w:rsidR="00883AD4" w14:paraId="4261B1F6" w14:textId="77777777" w:rsidTr="005B2988">
        <w:tc>
          <w:tcPr>
            <w:tcW w:w="2264" w:type="dxa"/>
          </w:tcPr>
          <w:p w14:paraId="68C1567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C1E1A12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09DB096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33042DE6" w14:textId="2B049D5E" w:rsidR="00883AD4" w:rsidRDefault="0002727D" w:rsidP="005B2988">
            <w:r>
              <w:t>3.2.4.2</w:t>
            </w:r>
          </w:p>
        </w:tc>
      </w:tr>
      <w:tr w:rsidR="00883AD4" w14:paraId="10E74610" w14:textId="77777777" w:rsidTr="005B2988">
        <w:tc>
          <w:tcPr>
            <w:tcW w:w="2264" w:type="dxa"/>
          </w:tcPr>
          <w:p w14:paraId="38F5094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2B72AE22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98F1C0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3234066D" w14:textId="6B15EBCC" w:rsidR="00883AD4" w:rsidRDefault="0002727D" w:rsidP="005B2988">
            <w:r>
              <w:t>Vorauskasse</w:t>
            </w:r>
          </w:p>
        </w:tc>
      </w:tr>
      <w:tr w:rsidR="00883AD4" w14:paraId="21AA2AE3" w14:textId="77777777" w:rsidTr="005B2988">
        <w:tc>
          <w:tcPr>
            <w:tcW w:w="2264" w:type="dxa"/>
          </w:tcPr>
          <w:p w14:paraId="13778B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6C378BEC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9FFCF8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5C92C02" w14:textId="77777777" w:rsidR="00883AD4" w:rsidRDefault="00883AD4" w:rsidP="005B2988">
            <w:r>
              <w:t>LFH</w:t>
            </w:r>
          </w:p>
        </w:tc>
      </w:tr>
      <w:tr w:rsidR="00883AD4" w14:paraId="2D2573D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83BF7F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FA5A796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211AF6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280400A" w14:textId="77777777" w:rsidR="00883AD4" w:rsidRDefault="00883AD4" w:rsidP="005B2988">
            <w:r>
              <w:t>LFH</w:t>
            </w:r>
          </w:p>
        </w:tc>
      </w:tr>
      <w:tr w:rsidR="00883AD4" w14:paraId="5696B2F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A898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BBCC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E57D2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FF63F" w14:textId="77777777" w:rsidR="00883AD4" w:rsidRDefault="00883AD4" w:rsidP="005B2988"/>
        </w:tc>
      </w:tr>
      <w:tr w:rsidR="00883AD4" w14:paraId="152503F0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6E5D878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02727D" w14:paraId="5F8FE5D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814C329" w14:textId="76698B6B" w:rsidR="0002727D" w:rsidRDefault="0002727D" w:rsidP="0002727D">
            <w:r>
              <w:t>Der Benutzer kann den Vorauskasse auf Rechnung bestellen</w:t>
            </w:r>
          </w:p>
        </w:tc>
      </w:tr>
      <w:tr w:rsidR="0002727D" w14:paraId="4EF617FA" w14:textId="77777777" w:rsidTr="005B2988">
        <w:tc>
          <w:tcPr>
            <w:tcW w:w="9056" w:type="dxa"/>
            <w:gridSpan w:val="4"/>
          </w:tcPr>
          <w:p w14:paraId="2E71632A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02727D" w14:paraId="4A55518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202A3DE" w14:textId="6A92DA16" w:rsidR="0002727D" w:rsidRDefault="0002727D" w:rsidP="0002727D">
            <w:r>
              <w:t>Der Benutzer hat den Warenkorb bestellt und Vorauskasse ausgewählt</w:t>
            </w:r>
          </w:p>
        </w:tc>
      </w:tr>
      <w:tr w:rsidR="0002727D" w14:paraId="17A108D1" w14:textId="77777777" w:rsidTr="005B2988">
        <w:tc>
          <w:tcPr>
            <w:tcW w:w="9056" w:type="dxa"/>
            <w:gridSpan w:val="4"/>
          </w:tcPr>
          <w:p w14:paraId="462514F0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02727D" w14:paraId="6C37CE31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7DBF44C" w14:textId="77777777" w:rsidR="0002727D" w:rsidRDefault="0002727D" w:rsidP="0002727D"/>
        </w:tc>
      </w:tr>
      <w:tr w:rsidR="0002727D" w14:paraId="4E432957" w14:textId="77777777" w:rsidTr="005B2988">
        <w:tc>
          <w:tcPr>
            <w:tcW w:w="9056" w:type="dxa"/>
            <w:gridSpan w:val="4"/>
          </w:tcPr>
          <w:p w14:paraId="33EE0BB0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02727D" w14:paraId="6C56D6A4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0195D69C" w14:textId="77777777" w:rsidR="0002727D" w:rsidRDefault="0002727D" w:rsidP="0002727D"/>
        </w:tc>
      </w:tr>
      <w:tr w:rsidR="0002727D" w14:paraId="5BC457C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545B8" w14:textId="77777777" w:rsidR="0002727D" w:rsidRDefault="0002727D" w:rsidP="0002727D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077B0" w14:textId="77777777" w:rsidR="0002727D" w:rsidRDefault="0002727D" w:rsidP="0002727D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C7E98" w14:textId="77777777" w:rsidR="0002727D" w:rsidRDefault="0002727D" w:rsidP="0002727D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15706" w14:textId="77777777" w:rsidR="0002727D" w:rsidRDefault="0002727D" w:rsidP="0002727D"/>
        </w:tc>
      </w:tr>
      <w:tr w:rsidR="0002727D" w14:paraId="3B6C71FB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669060D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619EB80" w14:textId="77777777" w:rsidR="0002727D" w:rsidRDefault="0002727D" w:rsidP="0002727D"/>
        </w:tc>
      </w:tr>
      <w:tr w:rsidR="0002727D" w14:paraId="4510B518" w14:textId="77777777" w:rsidTr="005B2988">
        <w:tc>
          <w:tcPr>
            <w:tcW w:w="2264" w:type="dxa"/>
          </w:tcPr>
          <w:p w14:paraId="4A5D73EA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7E34A7A7" w14:textId="42A2A1D3" w:rsidR="0002727D" w:rsidRDefault="00D1312C" w:rsidP="0002727D">
            <w:r>
              <w:t>Fachkonzept</w:t>
            </w:r>
          </w:p>
        </w:tc>
      </w:tr>
      <w:tr w:rsidR="0002727D" w14:paraId="33A23975" w14:textId="77777777" w:rsidTr="005B2988">
        <w:tc>
          <w:tcPr>
            <w:tcW w:w="2264" w:type="dxa"/>
          </w:tcPr>
          <w:p w14:paraId="2D002446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797C6100" w14:textId="77777777" w:rsidR="0002727D" w:rsidRDefault="0002727D" w:rsidP="0002727D"/>
        </w:tc>
      </w:tr>
      <w:tr w:rsidR="0002727D" w14:paraId="4363CD5E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1830C1A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B74300A" w14:textId="77777777" w:rsidR="0002727D" w:rsidRDefault="0002727D" w:rsidP="0002727D"/>
        </w:tc>
      </w:tr>
      <w:tr w:rsidR="0002727D" w14:paraId="66B5ED2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71E7" w14:textId="77777777" w:rsidR="0002727D" w:rsidRDefault="0002727D" w:rsidP="0002727D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09430" w14:textId="77777777" w:rsidR="0002727D" w:rsidRDefault="0002727D" w:rsidP="0002727D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1FD83" w14:textId="77777777" w:rsidR="0002727D" w:rsidRDefault="0002727D" w:rsidP="0002727D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738AB" w14:textId="77777777" w:rsidR="0002727D" w:rsidRDefault="0002727D" w:rsidP="0002727D"/>
        </w:tc>
      </w:tr>
      <w:tr w:rsidR="0002727D" w14:paraId="2F3D8CF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C582418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C6DA3A2" w14:textId="77777777" w:rsidR="0002727D" w:rsidRDefault="0002727D" w:rsidP="0002727D"/>
        </w:tc>
        <w:tc>
          <w:tcPr>
            <w:tcW w:w="2266" w:type="dxa"/>
            <w:tcBorders>
              <w:top w:val="single" w:sz="4" w:space="0" w:color="auto"/>
            </w:tcBorders>
          </w:tcPr>
          <w:p w14:paraId="652B3B84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6972399" w14:textId="17734DC4" w:rsidR="0002727D" w:rsidRDefault="0002727D" w:rsidP="0002727D">
            <w:r>
              <w:t>3.2.3.2</w:t>
            </w:r>
          </w:p>
        </w:tc>
      </w:tr>
      <w:tr w:rsidR="0002727D" w14:paraId="790802D6" w14:textId="77777777" w:rsidTr="005B2988">
        <w:tc>
          <w:tcPr>
            <w:tcW w:w="2264" w:type="dxa"/>
          </w:tcPr>
          <w:p w14:paraId="67556DD1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5362CA75" w14:textId="1EC57056" w:rsidR="0002727D" w:rsidRDefault="0002727D" w:rsidP="0002727D">
            <w:r>
              <w:t>2 PT</w:t>
            </w:r>
          </w:p>
        </w:tc>
        <w:tc>
          <w:tcPr>
            <w:tcW w:w="2266" w:type="dxa"/>
          </w:tcPr>
          <w:p w14:paraId="0FFDDB0D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8C92E75" w14:textId="3D7B065C" w:rsidR="0002727D" w:rsidRDefault="0002727D" w:rsidP="0002727D">
            <w:r>
              <w:t>3.5</w:t>
            </w:r>
          </w:p>
        </w:tc>
      </w:tr>
      <w:tr w:rsidR="0002727D" w14:paraId="18326C88" w14:textId="77777777" w:rsidTr="005B2988">
        <w:tc>
          <w:tcPr>
            <w:tcW w:w="2264" w:type="dxa"/>
          </w:tcPr>
          <w:p w14:paraId="4361BEC2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7DFEB6D" w14:textId="77777777" w:rsidR="0002727D" w:rsidRDefault="0002727D" w:rsidP="0002727D"/>
        </w:tc>
        <w:tc>
          <w:tcPr>
            <w:tcW w:w="2266" w:type="dxa"/>
          </w:tcPr>
          <w:p w14:paraId="04576B00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8B08D88" w14:textId="77777777" w:rsidR="0002727D" w:rsidRDefault="0002727D" w:rsidP="0002727D"/>
        </w:tc>
      </w:tr>
      <w:tr w:rsidR="0002727D" w14:paraId="2A3373F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17A53E1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CF0BA9A" w14:textId="77777777" w:rsidR="0002727D" w:rsidRDefault="0002727D" w:rsidP="0002727D"/>
        </w:tc>
      </w:tr>
      <w:tr w:rsidR="0002727D" w14:paraId="756192D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3E821" w14:textId="77777777" w:rsidR="0002727D" w:rsidRDefault="0002727D" w:rsidP="0002727D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CEBF7" w14:textId="77777777" w:rsidR="0002727D" w:rsidRDefault="0002727D" w:rsidP="0002727D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5427E" w14:textId="77777777" w:rsidR="0002727D" w:rsidRDefault="0002727D" w:rsidP="0002727D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4947E" w14:textId="77777777" w:rsidR="0002727D" w:rsidRDefault="0002727D" w:rsidP="0002727D"/>
        </w:tc>
      </w:tr>
      <w:tr w:rsidR="0002727D" w14:paraId="6E07A04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B4C3A79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66BF61E" w14:textId="77777777" w:rsidR="0002727D" w:rsidRDefault="0002727D" w:rsidP="0002727D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6CDC5A6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F2448BF" w14:textId="77777777" w:rsidR="0002727D" w:rsidRDefault="0002727D" w:rsidP="0002727D">
            <w:r>
              <w:t>1.0</w:t>
            </w:r>
          </w:p>
        </w:tc>
      </w:tr>
      <w:tr w:rsidR="0002727D" w14:paraId="7A59BA1E" w14:textId="77777777" w:rsidTr="005B2988">
        <w:tc>
          <w:tcPr>
            <w:tcW w:w="2264" w:type="dxa"/>
          </w:tcPr>
          <w:p w14:paraId="359BA16D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E8C94E9" w14:textId="77777777" w:rsidR="0002727D" w:rsidRDefault="0002727D" w:rsidP="0002727D">
            <w:r>
              <w:t>LFH</w:t>
            </w:r>
          </w:p>
        </w:tc>
        <w:tc>
          <w:tcPr>
            <w:tcW w:w="2266" w:type="dxa"/>
          </w:tcPr>
          <w:p w14:paraId="62397EF7" w14:textId="77777777" w:rsidR="0002727D" w:rsidRPr="007E3AEB" w:rsidRDefault="0002727D" w:rsidP="0002727D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2C8BF24" w14:textId="77777777" w:rsidR="0002727D" w:rsidRDefault="0002727D" w:rsidP="0002727D">
            <w:r>
              <w:t>04.10.2013</w:t>
            </w:r>
          </w:p>
        </w:tc>
      </w:tr>
    </w:tbl>
    <w:p w14:paraId="5F45FC45" w14:textId="77777777" w:rsidR="00883AD4" w:rsidRDefault="00883AD4" w:rsidP="00883AD4">
      <w:pPr>
        <w:tabs>
          <w:tab w:val="left" w:pos="1540"/>
        </w:tabs>
      </w:pPr>
    </w:p>
    <w:p w14:paraId="1AEBC826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19BD32A2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626A0E8D" w14:textId="3F78BB6D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B1D39">
              <w:rPr>
                <w:b/>
                <w:color w:val="FFFFFF" w:themeColor="background1"/>
              </w:rPr>
              <w:t xml:space="preserve"> Nr. 28</w:t>
            </w:r>
          </w:p>
        </w:tc>
      </w:tr>
      <w:tr w:rsidR="00883AD4" w14:paraId="65C196E7" w14:textId="77777777" w:rsidTr="005B2988">
        <w:tc>
          <w:tcPr>
            <w:tcW w:w="2264" w:type="dxa"/>
          </w:tcPr>
          <w:p w14:paraId="0A4C2A8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7091175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21EF6BC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79059211" w14:textId="485D2B69" w:rsidR="00883AD4" w:rsidRDefault="001B1D39" w:rsidP="005B2988">
            <w:r>
              <w:t>3.2.5.1</w:t>
            </w:r>
          </w:p>
        </w:tc>
      </w:tr>
      <w:tr w:rsidR="00883AD4" w14:paraId="1AFEEBE5" w14:textId="77777777" w:rsidTr="005B2988">
        <w:tc>
          <w:tcPr>
            <w:tcW w:w="2264" w:type="dxa"/>
          </w:tcPr>
          <w:p w14:paraId="4EC6F82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422AE103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0206F8B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607F9EE0" w14:textId="39572519" w:rsidR="00883AD4" w:rsidRDefault="001B1D39" w:rsidP="005B2988">
            <w:r>
              <w:t>Status einsehen</w:t>
            </w:r>
          </w:p>
        </w:tc>
      </w:tr>
      <w:tr w:rsidR="00883AD4" w14:paraId="486159E6" w14:textId="77777777" w:rsidTr="005B2988">
        <w:tc>
          <w:tcPr>
            <w:tcW w:w="2264" w:type="dxa"/>
          </w:tcPr>
          <w:p w14:paraId="40AC65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30C3256F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97FCE4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719EB36" w14:textId="77777777" w:rsidR="00883AD4" w:rsidRDefault="00883AD4" w:rsidP="005B2988">
            <w:r>
              <w:t>LFH</w:t>
            </w:r>
          </w:p>
        </w:tc>
      </w:tr>
      <w:tr w:rsidR="00883AD4" w14:paraId="5D644B8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9C299E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99637F7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32EDAF6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637011B5" w14:textId="77777777" w:rsidR="00883AD4" w:rsidRDefault="00883AD4" w:rsidP="005B2988">
            <w:r>
              <w:t>LFH</w:t>
            </w:r>
          </w:p>
        </w:tc>
      </w:tr>
      <w:tr w:rsidR="00883AD4" w14:paraId="7C36FC60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2872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6FE5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730A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37973" w14:textId="77777777" w:rsidR="00883AD4" w:rsidRDefault="00883AD4" w:rsidP="005B2988"/>
        </w:tc>
      </w:tr>
      <w:tr w:rsidR="00883AD4" w14:paraId="2981F1B4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647CF9A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5E9B39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9225A28" w14:textId="5F3714A2" w:rsidR="00883AD4" w:rsidRDefault="001B1D39" w:rsidP="005B2988">
            <w:r>
              <w:t>Status der Bestellung einsehen</w:t>
            </w:r>
          </w:p>
        </w:tc>
      </w:tr>
      <w:tr w:rsidR="00883AD4" w14:paraId="1885B434" w14:textId="77777777" w:rsidTr="005B2988">
        <w:tc>
          <w:tcPr>
            <w:tcW w:w="9056" w:type="dxa"/>
            <w:gridSpan w:val="4"/>
          </w:tcPr>
          <w:p w14:paraId="619B292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3EE5846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C5EE0DE" w14:textId="67D4B70A" w:rsidR="00883AD4" w:rsidRDefault="001B1D39" w:rsidP="005B2988">
            <w:r>
              <w:t>Der Benutzer kann den Status der Bestellung einsehen</w:t>
            </w:r>
            <w:r w:rsidR="00A13116">
              <w:t>.</w:t>
            </w:r>
          </w:p>
        </w:tc>
      </w:tr>
      <w:tr w:rsidR="00883AD4" w14:paraId="7E64D361" w14:textId="77777777" w:rsidTr="005B2988">
        <w:tc>
          <w:tcPr>
            <w:tcW w:w="9056" w:type="dxa"/>
            <w:gridSpan w:val="4"/>
          </w:tcPr>
          <w:p w14:paraId="061568D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215753F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D0E1C0F" w14:textId="77777777" w:rsidR="00883AD4" w:rsidRDefault="00883AD4" w:rsidP="005B2988"/>
        </w:tc>
      </w:tr>
      <w:tr w:rsidR="00883AD4" w14:paraId="03A3886C" w14:textId="77777777" w:rsidTr="005B2988">
        <w:tc>
          <w:tcPr>
            <w:tcW w:w="9056" w:type="dxa"/>
            <w:gridSpan w:val="4"/>
          </w:tcPr>
          <w:p w14:paraId="2E3D604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4A25DAA3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33B537AE" w14:textId="77777777" w:rsidR="00883AD4" w:rsidRDefault="00883AD4" w:rsidP="005B2988"/>
        </w:tc>
      </w:tr>
      <w:tr w:rsidR="00883AD4" w14:paraId="3F328CC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1838C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04DA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FD78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D6544" w14:textId="77777777" w:rsidR="00883AD4" w:rsidRDefault="00883AD4" w:rsidP="005B2988"/>
        </w:tc>
      </w:tr>
      <w:tr w:rsidR="00883AD4" w14:paraId="423CFEC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14FE5D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132503D" w14:textId="77777777" w:rsidR="00883AD4" w:rsidRDefault="00883AD4" w:rsidP="005B2988"/>
        </w:tc>
      </w:tr>
      <w:tr w:rsidR="00883AD4" w14:paraId="40CAE870" w14:textId="77777777" w:rsidTr="005B2988">
        <w:tc>
          <w:tcPr>
            <w:tcW w:w="2264" w:type="dxa"/>
          </w:tcPr>
          <w:p w14:paraId="390761E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B449311" w14:textId="3BF52062" w:rsidR="00883AD4" w:rsidRDefault="006912D2" w:rsidP="005B2988">
            <w:r>
              <w:t>Fachkonzept</w:t>
            </w:r>
          </w:p>
        </w:tc>
      </w:tr>
      <w:tr w:rsidR="00883AD4" w14:paraId="59FB70C8" w14:textId="77777777" w:rsidTr="005B2988">
        <w:tc>
          <w:tcPr>
            <w:tcW w:w="2264" w:type="dxa"/>
          </w:tcPr>
          <w:p w14:paraId="4343F4D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115BCDF" w14:textId="77777777" w:rsidR="00883AD4" w:rsidRDefault="00883AD4" w:rsidP="005B2988"/>
        </w:tc>
      </w:tr>
      <w:tr w:rsidR="00883AD4" w14:paraId="3959491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E22843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D3730D6" w14:textId="77777777" w:rsidR="00883AD4" w:rsidRDefault="00883AD4" w:rsidP="005B2988"/>
        </w:tc>
      </w:tr>
      <w:tr w:rsidR="00883AD4" w14:paraId="4DF29C0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534B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54AD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60B6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13A34" w14:textId="77777777" w:rsidR="00883AD4" w:rsidRDefault="00883AD4" w:rsidP="005B2988"/>
        </w:tc>
      </w:tr>
      <w:tr w:rsidR="00883AD4" w14:paraId="336BD35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F59A3A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CE7D39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44AE5D2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0381ADF" w14:textId="76C9E2E0" w:rsidR="00883AD4" w:rsidRDefault="006912D2" w:rsidP="005B2988">
            <w:r>
              <w:t>3.1</w:t>
            </w:r>
          </w:p>
        </w:tc>
      </w:tr>
      <w:tr w:rsidR="00883AD4" w14:paraId="32F47CA4" w14:textId="77777777" w:rsidTr="005B2988">
        <w:tc>
          <w:tcPr>
            <w:tcW w:w="2264" w:type="dxa"/>
          </w:tcPr>
          <w:p w14:paraId="4A96E9C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A941E5D" w14:textId="45E82B17" w:rsidR="00883AD4" w:rsidRDefault="006912D2" w:rsidP="005B2988">
            <w:r>
              <w:t>2 PT</w:t>
            </w:r>
          </w:p>
        </w:tc>
        <w:tc>
          <w:tcPr>
            <w:tcW w:w="2266" w:type="dxa"/>
          </w:tcPr>
          <w:p w14:paraId="3F5D94C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04224D19" w14:textId="7EB5CC8E" w:rsidR="00883AD4" w:rsidRDefault="00E34DB6" w:rsidP="005B2988">
            <w:r>
              <w:t>3.5</w:t>
            </w:r>
          </w:p>
        </w:tc>
      </w:tr>
      <w:tr w:rsidR="00883AD4" w14:paraId="6DE6230F" w14:textId="77777777" w:rsidTr="005B2988">
        <w:tc>
          <w:tcPr>
            <w:tcW w:w="2264" w:type="dxa"/>
          </w:tcPr>
          <w:p w14:paraId="685E812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0C8CE23A" w14:textId="77777777" w:rsidR="00883AD4" w:rsidRDefault="00883AD4" w:rsidP="005B2988"/>
        </w:tc>
        <w:tc>
          <w:tcPr>
            <w:tcW w:w="2266" w:type="dxa"/>
          </w:tcPr>
          <w:p w14:paraId="13CF7BA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19C67794" w14:textId="77777777" w:rsidR="00883AD4" w:rsidRDefault="00883AD4" w:rsidP="005B2988"/>
        </w:tc>
      </w:tr>
      <w:tr w:rsidR="00883AD4" w14:paraId="1CF99B2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0DBDC6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DA423AD" w14:textId="77777777" w:rsidR="00883AD4" w:rsidRDefault="00883AD4" w:rsidP="005B2988"/>
        </w:tc>
      </w:tr>
      <w:tr w:rsidR="00883AD4" w14:paraId="2B3F472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147C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BBB1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54FB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05B66" w14:textId="77777777" w:rsidR="00883AD4" w:rsidRDefault="00883AD4" w:rsidP="005B2988"/>
        </w:tc>
      </w:tr>
      <w:tr w:rsidR="00883AD4" w14:paraId="2F998B7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59A4B2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B41439F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11CC16A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D8E1A73" w14:textId="77777777" w:rsidR="00883AD4" w:rsidRDefault="00883AD4" w:rsidP="005B2988">
            <w:r>
              <w:t>1.0</w:t>
            </w:r>
          </w:p>
        </w:tc>
      </w:tr>
      <w:tr w:rsidR="00883AD4" w14:paraId="65D9DE81" w14:textId="77777777" w:rsidTr="005B2988">
        <w:tc>
          <w:tcPr>
            <w:tcW w:w="2264" w:type="dxa"/>
          </w:tcPr>
          <w:p w14:paraId="3087237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4B68C65A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D8E4C0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27078083" w14:textId="77777777" w:rsidR="00883AD4" w:rsidRDefault="00883AD4" w:rsidP="005B2988">
            <w:r>
              <w:t>04.10.2013</w:t>
            </w:r>
          </w:p>
        </w:tc>
      </w:tr>
    </w:tbl>
    <w:p w14:paraId="7239EE8D" w14:textId="77777777" w:rsidR="00883AD4" w:rsidRDefault="00883AD4" w:rsidP="00883AD4">
      <w:pPr>
        <w:tabs>
          <w:tab w:val="left" w:pos="1540"/>
        </w:tabs>
      </w:pPr>
    </w:p>
    <w:p w14:paraId="33818272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1B1F8F0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0A76268F" w14:textId="563E511E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875A7E">
              <w:rPr>
                <w:b/>
                <w:color w:val="FFFFFF" w:themeColor="background1"/>
              </w:rPr>
              <w:t xml:space="preserve"> Nr. 29</w:t>
            </w:r>
          </w:p>
        </w:tc>
      </w:tr>
      <w:tr w:rsidR="00883AD4" w14:paraId="22082A3D" w14:textId="77777777" w:rsidTr="005B2988">
        <w:tc>
          <w:tcPr>
            <w:tcW w:w="2264" w:type="dxa"/>
          </w:tcPr>
          <w:p w14:paraId="53A809D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08E8AA4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2769BA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E1EE371" w14:textId="1F75660A" w:rsidR="00883AD4" w:rsidRDefault="00E34DB6" w:rsidP="005B2988">
            <w:r>
              <w:t>3.3.1.2</w:t>
            </w:r>
          </w:p>
        </w:tc>
      </w:tr>
      <w:tr w:rsidR="00883AD4" w14:paraId="03710320" w14:textId="77777777" w:rsidTr="005B2988">
        <w:tc>
          <w:tcPr>
            <w:tcW w:w="2264" w:type="dxa"/>
          </w:tcPr>
          <w:p w14:paraId="2E4924E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4718807D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1206107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0DB21234" w14:textId="75D84A3F" w:rsidR="00883AD4" w:rsidRDefault="00E34DB6" w:rsidP="005B2988">
            <w:r>
              <w:t>Produkt bewerten</w:t>
            </w:r>
          </w:p>
        </w:tc>
      </w:tr>
      <w:tr w:rsidR="00883AD4" w14:paraId="51137094" w14:textId="77777777" w:rsidTr="005B2988">
        <w:tc>
          <w:tcPr>
            <w:tcW w:w="2264" w:type="dxa"/>
          </w:tcPr>
          <w:p w14:paraId="219198E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69A29054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C87E73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4BF119D" w14:textId="77777777" w:rsidR="00883AD4" w:rsidRDefault="00883AD4" w:rsidP="005B2988">
            <w:r>
              <w:t>LFH</w:t>
            </w:r>
          </w:p>
        </w:tc>
      </w:tr>
      <w:tr w:rsidR="00883AD4" w14:paraId="5F4370BE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1D2AE9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3A819680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187781D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BBD110A" w14:textId="77777777" w:rsidR="00883AD4" w:rsidRDefault="00883AD4" w:rsidP="005B2988">
            <w:r>
              <w:t>LFH</w:t>
            </w:r>
          </w:p>
        </w:tc>
      </w:tr>
      <w:tr w:rsidR="00883AD4" w14:paraId="4106842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072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3829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D5892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BCD79" w14:textId="77777777" w:rsidR="00883AD4" w:rsidRDefault="00883AD4" w:rsidP="005B2988"/>
        </w:tc>
      </w:tr>
      <w:tr w:rsidR="00883AD4" w14:paraId="16B7A8A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3208CD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DE433E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ECD1D27" w14:textId="05A55112" w:rsidR="00883AD4" w:rsidRDefault="00E34DB6" w:rsidP="005B2988">
            <w:r>
              <w:t>Die bestellten Produkte können von den Benutzern bewertet werden.</w:t>
            </w:r>
          </w:p>
        </w:tc>
      </w:tr>
      <w:tr w:rsidR="00883AD4" w14:paraId="11F40FD6" w14:textId="77777777" w:rsidTr="005B2988">
        <w:tc>
          <w:tcPr>
            <w:tcW w:w="9056" w:type="dxa"/>
            <w:gridSpan w:val="4"/>
          </w:tcPr>
          <w:p w14:paraId="76A779A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16FC1D0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B102F86" w14:textId="3223CE85" w:rsidR="00883AD4" w:rsidRDefault="00E34DB6" w:rsidP="005B2988">
            <w:r>
              <w:t>Das System hat die Bewertung entgegen genommen und gespeichert.</w:t>
            </w:r>
          </w:p>
        </w:tc>
      </w:tr>
      <w:tr w:rsidR="00883AD4" w14:paraId="40FDBD2C" w14:textId="77777777" w:rsidTr="005B2988">
        <w:tc>
          <w:tcPr>
            <w:tcW w:w="9056" w:type="dxa"/>
            <w:gridSpan w:val="4"/>
          </w:tcPr>
          <w:p w14:paraId="60F20D8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3462CFB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14F259D" w14:textId="77777777" w:rsidR="00883AD4" w:rsidRDefault="00883AD4" w:rsidP="005B2988"/>
        </w:tc>
      </w:tr>
      <w:tr w:rsidR="00883AD4" w14:paraId="6483B6EB" w14:textId="77777777" w:rsidTr="005B2988">
        <w:tc>
          <w:tcPr>
            <w:tcW w:w="9056" w:type="dxa"/>
            <w:gridSpan w:val="4"/>
          </w:tcPr>
          <w:p w14:paraId="4DC6F3C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33A60E0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2C0D3F19" w14:textId="77777777" w:rsidR="00883AD4" w:rsidRDefault="00883AD4" w:rsidP="005B2988"/>
        </w:tc>
      </w:tr>
      <w:tr w:rsidR="00883AD4" w14:paraId="2BB5A56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32D1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5C2A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08EE0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FBA2A" w14:textId="77777777" w:rsidR="00883AD4" w:rsidRDefault="00883AD4" w:rsidP="005B2988"/>
        </w:tc>
      </w:tr>
      <w:tr w:rsidR="00883AD4" w14:paraId="3306675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297AA4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3F6C264E" w14:textId="77777777" w:rsidR="00883AD4" w:rsidRDefault="00883AD4" w:rsidP="005B2988"/>
        </w:tc>
      </w:tr>
      <w:tr w:rsidR="00883AD4" w14:paraId="2D7E6570" w14:textId="77777777" w:rsidTr="005B2988">
        <w:tc>
          <w:tcPr>
            <w:tcW w:w="2264" w:type="dxa"/>
          </w:tcPr>
          <w:p w14:paraId="17B62DE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430B8F1F" w14:textId="2618BE85" w:rsidR="00883AD4" w:rsidRDefault="003657B7" w:rsidP="005B2988">
            <w:r>
              <w:t>Fachkonzept</w:t>
            </w:r>
          </w:p>
        </w:tc>
      </w:tr>
      <w:tr w:rsidR="00883AD4" w14:paraId="18D6D3D8" w14:textId="77777777" w:rsidTr="005B2988">
        <w:tc>
          <w:tcPr>
            <w:tcW w:w="2264" w:type="dxa"/>
          </w:tcPr>
          <w:p w14:paraId="650656F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3F436DC4" w14:textId="77777777" w:rsidR="00883AD4" w:rsidRDefault="00883AD4" w:rsidP="005B2988"/>
        </w:tc>
      </w:tr>
      <w:tr w:rsidR="00883AD4" w14:paraId="18B072A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489BE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36083E3" w14:textId="77777777" w:rsidR="00883AD4" w:rsidRDefault="00883AD4" w:rsidP="005B2988"/>
        </w:tc>
      </w:tr>
      <w:tr w:rsidR="00883AD4" w14:paraId="71E9905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C678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CC2F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F7F0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9038B" w14:textId="77777777" w:rsidR="00883AD4" w:rsidRDefault="00883AD4" w:rsidP="005B2988"/>
        </w:tc>
      </w:tr>
      <w:tr w:rsidR="00883AD4" w14:paraId="00447DE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85401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9C4992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46348DF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9370EED" w14:textId="6108E2AB" w:rsidR="00883AD4" w:rsidRDefault="003657B7" w:rsidP="005B2988">
            <w:r>
              <w:t>3.1</w:t>
            </w:r>
          </w:p>
        </w:tc>
      </w:tr>
      <w:tr w:rsidR="00883AD4" w14:paraId="70EFB7C1" w14:textId="77777777" w:rsidTr="005B2988">
        <w:tc>
          <w:tcPr>
            <w:tcW w:w="2264" w:type="dxa"/>
          </w:tcPr>
          <w:p w14:paraId="5E9EDEA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0FD0C7C6" w14:textId="0E1711F6" w:rsidR="00883AD4" w:rsidRDefault="003657B7" w:rsidP="005B2988">
            <w:r>
              <w:t>3 PT</w:t>
            </w:r>
          </w:p>
        </w:tc>
        <w:tc>
          <w:tcPr>
            <w:tcW w:w="2266" w:type="dxa"/>
          </w:tcPr>
          <w:p w14:paraId="578CB8A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C9450E1" w14:textId="2CECA8DE" w:rsidR="00883AD4" w:rsidRDefault="003657B7" w:rsidP="005B2988">
            <w:r>
              <w:t>3.5</w:t>
            </w:r>
          </w:p>
        </w:tc>
      </w:tr>
      <w:tr w:rsidR="00883AD4" w14:paraId="094B37BC" w14:textId="77777777" w:rsidTr="005B2988">
        <w:tc>
          <w:tcPr>
            <w:tcW w:w="2264" w:type="dxa"/>
          </w:tcPr>
          <w:p w14:paraId="3769562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F1B1DDD" w14:textId="77777777" w:rsidR="00883AD4" w:rsidRDefault="00883AD4" w:rsidP="005B2988"/>
        </w:tc>
        <w:tc>
          <w:tcPr>
            <w:tcW w:w="2266" w:type="dxa"/>
          </w:tcPr>
          <w:p w14:paraId="2E557F4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0FF9D88" w14:textId="77777777" w:rsidR="00883AD4" w:rsidRDefault="00883AD4" w:rsidP="005B2988"/>
        </w:tc>
      </w:tr>
      <w:tr w:rsidR="00883AD4" w14:paraId="5F1B76F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5A5EC2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9619199" w14:textId="77777777" w:rsidR="00883AD4" w:rsidRDefault="00883AD4" w:rsidP="005B2988"/>
        </w:tc>
      </w:tr>
      <w:tr w:rsidR="00883AD4" w14:paraId="3E42EFC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AFE08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4C1F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1889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2696B" w14:textId="77777777" w:rsidR="00883AD4" w:rsidRDefault="00883AD4" w:rsidP="005B2988"/>
        </w:tc>
      </w:tr>
      <w:tr w:rsidR="00883AD4" w14:paraId="775A615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8F6AC0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A3305A7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26CA17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C7B7594" w14:textId="77777777" w:rsidR="00883AD4" w:rsidRDefault="00883AD4" w:rsidP="005B2988">
            <w:r>
              <w:t>1.0</w:t>
            </w:r>
          </w:p>
        </w:tc>
      </w:tr>
      <w:tr w:rsidR="00883AD4" w14:paraId="621FEDEE" w14:textId="77777777" w:rsidTr="005B2988">
        <w:tc>
          <w:tcPr>
            <w:tcW w:w="2264" w:type="dxa"/>
          </w:tcPr>
          <w:p w14:paraId="615537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1D487F0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13D94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26830AB" w14:textId="77777777" w:rsidR="00883AD4" w:rsidRDefault="00883AD4" w:rsidP="005B2988">
            <w:r>
              <w:t>04.10.2013</w:t>
            </w:r>
          </w:p>
        </w:tc>
      </w:tr>
    </w:tbl>
    <w:p w14:paraId="7DF7B8AF" w14:textId="77777777" w:rsidR="00883AD4" w:rsidRDefault="00883AD4" w:rsidP="00883AD4">
      <w:pPr>
        <w:tabs>
          <w:tab w:val="left" w:pos="1540"/>
        </w:tabs>
      </w:pPr>
    </w:p>
    <w:p w14:paraId="2375056A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2DFBECE7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B5D8674" w14:textId="2FBACC1C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875A7E">
              <w:rPr>
                <w:b/>
                <w:color w:val="FFFFFF" w:themeColor="background1"/>
              </w:rPr>
              <w:t xml:space="preserve"> Nr. 30</w:t>
            </w:r>
          </w:p>
        </w:tc>
      </w:tr>
      <w:tr w:rsidR="00883AD4" w14:paraId="3A9617BA" w14:textId="77777777" w:rsidTr="005B2988">
        <w:tc>
          <w:tcPr>
            <w:tcW w:w="2264" w:type="dxa"/>
          </w:tcPr>
          <w:p w14:paraId="34BC2E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325CB3AF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29661D6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4D832102" w14:textId="2C350A57" w:rsidR="00883AD4" w:rsidRDefault="00875A7E" w:rsidP="005B2988">
            <w:r>
              <w:t>3.3.1.1</w:t>
            </w:r>
          </w:p>
        </w:tc>
      </w:tr>
      <w:tr w:rsidR="00883AD4" w14:paraId="2AEFD2C5" w14:textId="77777777" w:rsidTr="005B2988">
        <w:tc>
          <w:tcPr>
            <w:tcW w:w="2264" w:type="dxa"/>
          </w:tcPr>
          <w:p w14:paraId="2B1917C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CB22BFE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A4EB56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891C2EE" w14:textId="09DA7FFA" w:rsidR="00883AD4" w:rsidRDefault="00875A7E" w:rsidP="005B2988">
            <w:r>
              <w:t>Produkt eingeben</w:t>
            </w:r>
          </w:p>
        </w:tc>
      </w:tr>
      <w:tr w:rsidR="00883AD4" w14:paraId="718B15A5" w14:textId="77777777" w:rsidTr="005B2988">
        <w:tc>
          <w:tcPr>
            <w:tcW w:w="2264" w:type="dxa"/>
          </w:tcPr>
          <w:p w14:paraId="4D758CC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31A6BDDB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4CE554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AAB1D2C" w14:textId="77777777" w:rsidR="00883AD4" w:rsidRDefault="00883AD4" w:rsidP="005B2988">
            <w:r>
              <w:t>LFH</w:t>
            </w:r>
          </w:p>
        </w:tc>
      </w:tr>
      <w:tr w:rsidR="00883AD4" w14:paraId="46EB18BE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FCA540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0065867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5E7A226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E8607EF" w14:textId="77777777" w:rsidR="00883AD4" w:rsidRDefault="00883AD4" w:rsidP="005B2988">
            <w:r>
              <w:t>LFH</w:t>
            </w:r>
          </w:p>
        </w:tc>
      </w:tr>
      <w:tr w:rsidR="00883AD4" w14:paraId="39E0998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0FE5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A878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F29A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DC80E" w14:textId="77777777" w:rsidR="00883AD4" w:rsidRDefault="00883AD4" w:rsidP="005B2988"/>
        </w:tc>
      </w:tr>
      <w:tr w:rsidR="00883AD4" w14:paraId="22284E09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86DAA3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4D3DE8E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F467686" w14:textId="1E6C6187" w:rsidR="00883AD4" w:rsidRDefault="00875A7E" w:rsidP="005B2988">
            <w:r>
              <w:t>Ein neues Produkt wird im System erfasst.</w:t>
            </w:r>
          </w:p>
        </w:tc>
      </w:tr>
      <w:tr w:rsidR="00883AD4" w14:paraId="0DD7D69B" w14:textId="77777777" w:rsidTr="005B2988">
        <w:tc>
          <w:tcPr>
            <w:tcW w:w="9056" w:type="dxa"/>
            <w:gridSpan w:val="4"/>
          </w:tcPr>
          <w:p w14:paraId="5B1D4B1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2EE9438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C50B2D4" w14:textId="3EE64B5D" w:rsidR="00883AD4" w:rsidRDefault="00875A7E" w:rsidP="005B2988">
            <w:r>
              <w:t>Das neue Produkt wird erfasst und in der Datenbank persistiert.</w:t>
            </w:r>
          </w:p>
        </w:tc>
      </w:tr>
      <w:tr w:rsidR="00883AD4" w14:paraId="72A61195" w14:textId="77777777" w:rsidTr="005B2988">
        <w:tc>
          <w:tcPr>
            <w:tcW w:w="9056" w:type="dxa"/>
            <w:gridSpan w:val="4"/>
          </w:tcPr>
          <w:p w14:paraId="45D0B46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35D2B5F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7FD817B" w14:textId="77777777" w:rsidR="00883AD4" w:rsidRDefault="00883AD4" w:rsidP="005B2988"/>
        </w:tc>
      </w:tr>
      <w:tr w:rsidR="00883AD4" w14:paraId="7519348E" w14:textId="77777777" w:rsidTr="005B2988">
        <w:tc>
          <w:tcPr>
            <w:tcW w:w="9056" w:type="dxa"/>
            <w:gridSpan w:val="4"/>
          </w:tcPr>
          <w:p w14:paraId="28558D4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623A7A07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3021708" w14:textId="77777777" w:rsidR="00883AD4" w:rsidRDefault="00883AD4" w:rsidP="005B2988"/>
        </w:tc>
      </w:tr>
      <w:tr w:rsidR="00883AD4" w14:paraId="242E73E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83C8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5F22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7EBE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10089" w14:textId="77777777" w:rsidR="00883AD4" w:rsidRDefault="00883AD4" w:rsidP="005B2988"/>
        </w:tc>
      </w:tr>
      <w:tr w:rsidR="00883AD4" w14:paraId="2FA7752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520CFC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76D049AD" w14:textId="77777777" w:rsidR="00883AD4" w:rsidRDefault="00883AD4" w:rsidP="005B2988"/>
        </w:tc>
      </w:tr>
      <w:tr w:rsidR="00883AD4" w14:paraId="397C762B" w14:textId="77777777" w:rsidTr="005B2988">
        <w:tc>
          <w:tcPr>
            <w:tcW w:w="2264" w:type="dxa"/>
          </w:tcPr>
          <w:p w14:paraId="4645091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17AA799" w14:textId="23E60807" w:rsidR="00883AD4" w:rsidRDefault="00875A7E" w:rsidP="005B2988">
            <w:r>
              <w:t>Fachkonzept</w:t>
            </w:r>
          </w:p>
        </w:tc>
      </w:tr>
      <w:tr w:rsidR="00883AD4" w14:paraId="32EB81ED" w14:textId="77777777" w:rsidTr="005B2988">
        <w:tc>
          <w:tcPr>
            <w:tcW w:w="2264" w:type="dxa"/>
          </w:tcPr>
          <w:p w14:paraId="76CE247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D58CE34" w14:textId="77777777" w:rsidR="00883AD4" w:rsidRDefault="00883AD4" w:rsidP="005B2988"/>
        </w:tc>
      </w:tr>
      <w:tr w:rsidR="00883AD4" w14:paraId="7567CCB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FE41D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D40AE34" w14:textId="77777777" w:rsidR="00883AD4" w:rsidRDefault="00883AD4" w:rsidP="005B2988"/>
        </w:tc>
      </w:tr>
      <w:tr w:rsidR="00883AD4" w14:paraId="19DBF89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581C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F0FF3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BE33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83668" w14:textId="77777777" w:rsidR="00883AD4" w:rsidRDefault="00883AD4" w:rsidP="005B2988"/>
        </w:tc>
      </w:tr>
      <w:tr w:rsidR="00883AD4" w14:paraId="10E7E47F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6DBA2C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300667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5166AEB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B49FFD1" w14:textId="4ACEB4D5" w:rsidR="00883AD4" w:rsidRDefault="00875A7E" w:rsidP="005B2988">
            <w:r>
              <w:t>3.1</w:t>
            </w:r>
          </w:p>
        </w:tc>
      </w:tr>
      <w:tr w:rsidR="00883AD4" w14:paraId="177EF2B3" w14:textId="77777777" w:rsidTr="005B2988">
        <w:tc>
          <w:tcPr>
            <w:tcW w:w="2264" w:type="dxa"/>
          </w:tcPr>
          <w:p w14:paraId="2B35A17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437F6CED" w14:textId="41E5E51A" w:rsidR="00883AD4" w:rsidRDefault="00875A7E" w:rsidP="005B2988">
            <w:r>
              <w:t>3 PT</w:t>
            </w:r>
          </w:p>
        </w:tc>
        <w:tc>
          <w:tcPr>
            <w:tcW w:w="2266" w:type="dxa"/>
          </w:tcPr>
          <w:p w14:paraId="0A82AA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51C541ED" w14:textId="56DB77E8" w:rsidR="00883AD4" w:rsidRDefault="00030695" w:rsidP="005B2988">
            <w:r>
              <w:t>3.3.1.2</w:t>
            </w:r>
          </w:p>
        </w:tc>
      </w:tr>
      <w:tr w:rsidR="00883AD4" w14:paraId="2FA82F60" w14:textId="77777777" w:rsidTr="005B2988">
        <w:tc>
          <w:tcPr>
            <w:tcW w:w="2264" w:type="dxa"/>
          </w:tcPr>
          <w:p w14:paraId="7C31691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0E994357" w14:textId="77777777" w:rsidR="00883AD4" w:rsidRDefault="00883AD4" w:rsidP="005B2988"/>
        </w:tc>
        <w:tc>
          <w:tcPr>
            <w:tcW w:w="2266" w:type="dxa"/>
          </w:tcPr>
          <w:p w14:paraId="28B92C0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62DC11EA" w14:textId="77777777" w:rsidR="00883AD4" w:rsidRDefault="00883AD4" w:rsidP="005B2988"/>
        </w:tc>
      </w:tr>
      <w:tr w:rsidR="00883AD4" w14:paraId="768C9A8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22E48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4AF5CEC" w14:textId="77777777" w:rsidR="00883AD4" w:rsidRDefault="00883AD4" w:rsidP="005B2988"/>
        </w:tc>
      </w:tr>
      <w:tr w:rsidR="00883AD4" w14:paraId="3190089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03FB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9759A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13CC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69CF3" w14:textId="77777777" w:rsidR="00883AD4" w:rsidRDefault="00883AD4" w:rsidP="005B2988"/>
        </w:tc>
      </w:tr>
      <w:tr w:rsidR="00883AD4" w14:paraId="40F6BF2F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DA7764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C717CAE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8C8CE7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AA682DA" w14:textId="77777777" w:rsidR="00883AD4" w:rsidRDefault="00883AD4" w:rsidP="005B2988">
            <w:r>
              <w:t>1.0</w:t>
            </w:r>
          </w:p>
        </w:tc>
      </w:tr>
      <w:tr w:rsidR="00883AD4" w14:paraId="67FFF226" w14:textId="77777777" w:rsidTr="005B2988">
        <w:tc>
          <w:tcPr>
            <w:tcW w:w="2264" w:type="dxa"/>
          </w:tcPr>
          <w:p w14:paraId="55114DA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13DE03B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7419F2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B8492C9" w14:textId="77777777" w:rsidR="00883AD4" w:rsidRDefault="00883AD4" w:rsidP="005B2988">
            <w:r>
              <w:t>04.10.2013</w:t>
            </w:r>
          </w:p>
        </w:tc>
      </w:tr>
    </w:tbl>
    <w:p w14:paraId="60F9806F" w14:textId="77777777" w:rsidR="00883AD4" w:rsidRDefault="00883AD4" w:rsidP="00883AD4">
      <w:pPr>
        <w:tabs>
          <w:tab w:val="left" w:pos="1540"/>
        </w:tabs>
      </w:pPr>
    </w:p>
    <w:p w14:paraId="5EC0F9FD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C81E40" w14:paraId="78AB8957" w14:textId="77777777" w:rsidTr="00A32375">
        <w:tc>
          <w:tcPr>
            <w:tcW w:w="9056" w:type="dxa"/>
            <w:gridSpan w:val="4"/>
            <w:shd w:val="clear" w:color="auto" w:fill="CBD5DE" w:themeFill="accent1" w:themeFillTint="66"/>
          </w:tcPr>
          <w:p w14:paraId="77399F92" w14:textId="77777777" w:rsidR="00C81E40" w:rsidRDefault="00C81E40" w:rsidP="00A32375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>
              <w:rPr>
                <w:b/>
                <w:color w:val="FFFFFF" w:themeColor="background1"/>
              </w:rPr>
              <w:t xml:space="preserve"> Nr. 31</w:t>
            </w:r>
          </w:p>
        </w:tc>
      </w:tr>
      <w:tr w:rsidR="00C81E40" w14:paraId="7CE90744" w14:textId="77777777" w:rsidTr="00A32375">
        <w:tc>
          <w:tcPr>
            <w:tcW w:w="2264" w:type="dxa"/>
          </w:tcPr>
          <w:p w14:paraId="67C0BE9F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685DC8E1" w14:textId="77777777" w:rsidR="00C81E40" w:rsidRDefault="00C81E40" w:rsidP="00A32375">
            <w:r>
              <w:t>Eshomo</w:t>
            </w:r>
          </w:p>
        </w:tc>
        <w:tc>
          <w:tcPr>
            <w:tcW w:w="2266" w:type="dxa"/>
          </w:tcPr>
          <w:p w14:paraId="70F047E3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4D02BBBC" w14:textId="77777777" w:rsidR="00C81E40" w:rsidRDefault="00C81E40" w:rsidP="00A32375">
            <w:r>
              <w:t>3.3.1.2</w:t>
            </w:r>
          </w:p>
        </w:tc>
      </w:tr>
      <w:tr w:rsidR="00C81E40" w14:paraId="0681D9C5" w14:textId="77777777" w:rsidTr="00A32375">
        <w:tc>
          <w:tcPr>
            <w:tcW w:w="2264" w:type="dxa"/>
          </w:tcPr>
          <w:p w14:paraId="12C8B218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3864F5E5" w14:textId="77777777" w:rsidR="00C81E40" w:rsidRDefault="00C81E40" w:rsidP="00A32375">
            <w:r>
              <w:t>Gruppe LFH</w:t>
            </w:r>
          </w:p>
        </w:tc>
        <w:tc>
          <w:tcPr>
            <w:tcW w:w="2266" w:type="dxa"/>
          </w:tcPr>
          <w:p w14:paraId="143A2E5B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7111C92" w14:textId="77777777" w:rsidR="00C81E40" w:rsidRDefault="00C81E40" w:rsidP="00A32375">
            <w:r>
              <w:t>Produkt editieren</w:t>
            </w:r>
          </w:p>
        </w:tc>
      </w:tr>
      <w:tr w:rsidR="00C81E40" w14:paraId="593232AD" w14:textId="77777777" w:rsidTr="00A32375">
        <w:tc>
          <w:tcPr>
            <w:tcW w:w="2264" w:type="dxa"/>
          </w:tcPr>
          <w:p w14:paraId="3E8C0E0B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E038DAC" w14:textId="77777777" w:rsidR="00C81E40" w:rsidRDefault="00C81E40" w:rsidP="00A32375">
            <w:r>
              <w:t>LFH</w:t>
            </w:r>
          </w:p>
        </w:tc>
        <w:tc>
          <w:tcPr>
            <w:tcW w:w="2266" w:type="dxa"/>
          </w:tcPr>
          <w:p w14:paraId="095EB284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10F319D1" w14:textId="77777777" w:rsidR="00C81E40" w:rsidRDefault="00C81E40" w:rsidP="00A32375">
            <w:r>
              <w:t>LFH</w:t>
            </w:r>
          </w:p>
        </w:tc>
      </w:tr>
      <w:tr w:rsidR="00C81E40" w14:paraId="64D721F0" w14:textId="77777777" w:rsidTr="00A32375">
        <w:tc>
          <w:tcPr>
            <w:tcW w:w="2264" w:type="dxa"/>
            <w:tcBorders>
              <w:bottom w:val="single" w:sz="4" w:space="0" w:color="auto"/>
            </w:tcBorders>
          </w:tcPr>
          <w:p w14:paraId="75CF092F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2A05752" w14:textId="77777777" w:rsidR="00C81E40" w:rsidRDefault="00C81E40" w:rsidP="00A32375"/>
        </w:tc>
        <w:tc>
          <w:tcPr>
            <w:tcW w:w="2266" w:type="dxa"/>
            <w:tcBorders>
              <w:bottom w:val="single" w:sz="4" w:space="0" w:color="auto"/>
            </w:tcBorders>
          </w:tcPr>
          <w:p w14:paraId="7C42B961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6CEC137" w14:textId="77777777" w:rsidR="00C81E40" w:rsidRDefault="00C81E40" w:rsidP="00A32375">
            <w:r>
              <w:t>LFH</w:t>
            </w:r>
          </w:p>
        </w:tc>
      </w:tr>
      <w:tr w:rsidR="00C81E40" w14:paraId="377436FF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DCE8D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9D34F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C609C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2EB28" w14:textId="77777777" w:rsidR="00C81E40" w:rsidRDefault="00C81E40" w:rsidP="00A32375"/>
        </w:tc>
      </w:tr>
      <w:tr w:rsidR="00C81E40" w:rsidRPr="007E3AEB" w14:paraId="30761803" w14:textId="77777777" w:rsidTr="00A32375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006EA9D6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C81E40" w14:paraId="0AB892EB" w14:textId="77777777" w:rsidTr="00A32375">
        <w:trPr>
          <w:trHeight w:val="1701"/>
        </w:trPr>
        <w:tc>
          <w:tcPr>
            <w:tcW w:w="9056" w:type="dxa"/>
            <w:gridSpan w:val="4"/>
          </w:tcPr>
          <w:p w14:paraId="3D83F772" w14:textId="77777777" w:rsidR="00C81E40" w:rsidRDefault="00C81E40" w:rsidP="00A32375">
            <w:r>
              <w:t>Daten eines vorhandenen Produktes werden angepasst.</w:t>
            </w:r>
          </w:p>
        </w:tc>
      </w:tr>
      <w:tr w:rsidR="00C81E40" w:rsidRPr="007E3AEB" w14:paraId="3353EE08" w14:textId="77777777" w:rsidTr="00A32375">
        <w:tc>
          <w:tcPr>
            <w:tcW w:w="9056" w:type="dxa"/>
            <w:gridSpan w:val="4"/>
          </w:tcPr>
          <w:p w14:paraId="65E8E988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C81E40" w14:paraId="5BDB3D38" w14:textId="77777777" w:rsidTr="00A32375">
        <w:trPr>
          <w:trHeight w:val="1701"/>
        </w:trPr>
        <w:tc>
          <w:tcPr>
            <w:tcW w:w="9056" w:type="dxa"/>
            <w:gridSpan w:val="4"/>
          </w:tcPr>
          <w:p w14:paraId="35DF8AC3" w14:textId="77777777" w:rsidR="00C81E40" w:rsidRDefault="00C81E40" w:rsidP="00A32375">
            <w:r>
              <w:t>Die angepassten Daten werden in der Datenbank persistiert.</w:t>
            </w:r>
          </w:p>
        </w:tc>
      </w:tr>
      <w:tr w:rsidR="00C81E40" w:rsidRPr="007E3AEB" w14:paraId="1A028707" w14:textId="77777777" w:rsidTr="00A32375">
        <w:tc>
          <w:tcPr>
            <w:tcW w:w="9056" w:type="dxa"/>
            <w:gridSpan w:val="4"/>
          </w:tcPr>
          <w:p w14:paraId="04C87A25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C81E40" w14:paraId="00DC3AD2" w14:textId="77777777" w:rsidTr="00A32375">
        <w:trPr>
          <w:trHeight w:val="1701"/>
        </w:trPr>
        <w:tc>
          <w:tcPr>
            <w:tcW w:w="9056" w:type="dxa"/>
            <w:gridSpan w:val="4"/>
          </w:tcPr>
          <w:p w14:paraId="6E02EA1D" w14:textId="77777777" w:rsidR="00C81E40" w:rsidRDefault="00C81E40" w:rsidP="00A32375"/>
        </w:tc>
      </w:tr>
      <w:tr w:rsidR="00C81E40" w:rsidRPr="007E3AEB" w14:paraId="14AEFEB8" w14:textId="77777777" w:rsidTr="00A32375">
        <w:tc>
          <w:tcPr>
            <w:tcW w:w="9056" w:type="dxa"/>
            <w:gridSpan w:val="4"/>
          </w:tcPr>
          <w:p w14:paraId="1BC94D81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C81E40" w14:paraId="683B9728" w14:textId="77777777" w:rsidTr="00A32375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186EA84F" w14:textId="77777777" w:rsidR="00C81E40" w:rsidRDefault="00C81E40" w:rsidP="00A32375"/>
        </w:tc>
      </w:tr>
      <w:tr w:rsidR="00C81E40" w14:paraId="73A7DE0B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2C16B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30CF9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583E7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1E76C" w14:textId="77777777" w:rsidR="00C81E40" w:rsidRDefault="00C81E40" w:rsidP="00A32375"/>
        </w:tc>
      </w:tr>
      <w:tr w:rsidR="00C81E40" w14:paraId="1528BC5C" w14:textId="77777777" w:rsidTr="00A32375">
        <w:tc>
          <w:tcPr>
            <w:tcW w:w="2264" w:type="dxa"/>
            <w:tcBorders>
              <w:top w:val="single" w:sz="4" w:space="0" w:color="auto"/>
            </w:tcBorders>
          </w:tcPr>
          <w:p w14:paraId="09FE349A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78349AEF" w14:textId="77777777" w:rsidR="00C81E40" w:rsidRDefault="00C81E40" w:rsidP="00A32375"/>
        </w:tc>
      </w:tr>
      <w:tr w:rsidR="00C81E40" w14:paraId="62207478" w14:textId="77777777" w:rsidTr="00A32375">
        <w:tc>
          <w:tcPr>
            <w:tcW w:w="2264" w:type="dxa"/>
          </w:tcPr>
          <w:p w14:paraId="56CEE0E0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995C7D7" w14:textId="77777777" w:rsidR="00C81E40" w:rsidRDefault="00C81E40" w:rsidP="00A32375">
            <w:r>
              <w:t>Fachkonzept</w:t>
            </w:r>
          </w:p>
        </w:tc>
      </w:tr>
      <w:tr w:rsidR="00C81E40" w14:paraId="087C7C00" w14:textId="77777777" w:rsidTr="00A32375">
        <w:tc>
          <w:tcPr>
            <w:tcW w:w="2264" w:type="dxa"/>
          </w:tcPr>
          <w:p w14:paraId="122118FB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1AC8128D" w14:textId="77777777" w:rsidR="00C81E40" w:rsidRDefault="00C81E40" w:rsidP="00A32375"/>
        </w:tc>
      </w:tr>
      <w:tr w:rsidR="00C81E40" w14:paraId="25AE6C61" w14:textId="77777777" w:rsidTr="00A32375">
        <w:tc>
          <w:tcPr>
            <w:tcW w:w="2264" w:type="dxa"/>
            <w:tcBorders>
              <w:bottom w:val="single" w:sz="4" w:space="0" w:color="auto"/>
            </w:tcBorders>
          </w:tcPr>
          <w:p w14:paraId="2AADB822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57DC9AA" w14:textId="77777777" w:rsidR="00C81E40" w:rsidRDefault="00C81E40" w:rsidP="00A32375"/>
        </w:tc>
      </w:tr>
      <w:tr w:rsidR="00C81E40" w14:paraId="034755F4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0951D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54523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A341E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E4C07" w14:textId="77777777" w:rsidR="00C81E40" w:rsidRDefault="00C81E40" w:rsidP="00A32375"/>
        </w:tc>
      </w:tr>
      <w:tr w:rsidR="00C81E40" w14:paraId="74816262" w14:textId="77777777" w:rsidTr="00A32375">
        <w:tc>
          <w:tcPr>
            <w:tcW w:w="2264" w:type="dxa"/>
            <w:tcBorders>
              <w:top w:val="single" w:sz="4" w:space="0" w:color="auto"/>
            </w:tcBorders>
          </w:tcPr>
          <w:p w14:paraId="62B927F6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43EFCA8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</w:tcBorders>
          </w:tcPr>
          <w:p w14:paraId="2F6FA647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94AC556" w14:textId="77777777" w:rsidR="00C81E40" w:rsidRDefault="00C81E40" w:rsidP="00A32375">
            <w:r>
              <w:t>3.3.1.1</w:t>
            </w:r>
          </w:p>
        </w:tc>
      </w:tr>
      <w:tr w:rsidR="00C81E40" w14:paraId="3D3BCE5F" w14:textId="77777777" w:rsidTr="00A32375">
        <w:tc>
          <w:tcPr>
            <w:tcW w:w="2264" w:type="dxa"/>
          </w:tcPr>
          <w:p w14:paraId="22A84A41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2D3574CF" w14:textId="77777777" w:rsidR="00C81E40" w:rsidRDefault="00C81E40" w:rsidP="00A32375">
            <w:r>
              <w:t>2 PT</w:t>
            </w:r>
          </w:p>
        </w:tc>
        <w:tc>
          <w:tcPr>
            <w:tcW w:w="2266" w:type="dxa"/>
          </w:tcPr>
          <w:p w14:paraId="76CEF0D4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7BF9E7BA" w14:textId="77777777" w:rsidR="00C81E40" w:rsidRDefault="00C81E40" w:rsidP="00A32375">
            <w:r>
              <w:t>3.5</w:t>
            </w:r>
          </w:p>
        </w:tc>
      </w:tr>
      <w:tr w:rsidR="00C81E40" w14:paraId="29017930" w14:textId="77777777" w:rsidTr="00A32375">
        <w:tc>
          <w:tcPr>
            <w:tcW w:w="2264" w:type="dxa"/>
          </w:tcPr>
          <w:p w14:paraId="3A68D978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636BAAF5" w14:textId="77777777" w:rsidR="00C81E40" w:rsidRDefault="00C81E40" w:rsidP="00A32375"/>
        </w:tc>
        <w:tc>
          <w:tcPr>
            <w:tcW w:w="2266" w:type="dxa"/>
          </w:tcPr>
          <w:p w14:paraId="348A5518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9EF3643" w14:textId="77777777" w:rsidR="00C81E40" w:rsidRDefault="00C81E40" w:rsidP="00A32375"/>
        </w:tc>
      </w:tr>
      <w:tr w:rsidR="00C81E40" w14:paraId="390D1E2B" w14:textId="77777777" w:rsidTr="00A32375">
        <w:tc>
          <w:tcPr>
            <w:tcW w:w="2264" w:type="dxa"/>
            <w:tcBorders>
              <w:bottom w:val="single" w:sz="4" w:space="0" w:color="auto"/>
            </w:tcBorders>
          </w:tcPr>
          <w:p w14:paraId="3892FFE7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A70161C" w14:textId="77777777" w:rsidR="00C81E40" w:rsidRDefault="00C81E40" w:rsidP="00A32375"/>
        </w:tc>
      </w:tr>
      <w:tr w:rsidR="00C81E40" w14:paraId="6646BB9D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B23F9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FE4D2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A0C33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2FE67" w14:textId="77777777" w:rsidR="00C81E40" w:rsidRDefault="00C81E40" w:rsidP="00A32375"/>
        </w:tc>
      </w:tr>
      <w:tr w:rsidR="00C81E40" w14:paraId="71DA9D16" w14:textId="77777777" w:rsidTr="00A32375">
        <w:tc>
          <w:tcPr>
            <w:tcW w:w="2264" w:type="dxa"/>
            <w:tcBorders>
              <w:top w:val="single" w:sz="4" w:space="0" w:color="auto"/>
            </w:tcBorders>
          </w:tcPr>
          <w:p w14:paraId="42985C2A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A1480D6" w14:textId="77777777" w:rsidR="00C81E40" w:rsidRDefault="00C81E40" w:rsidP="00A32375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F9F79D2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4112C3B" w14:textId="77777777" w:rsidR="00C81E40" w:rsidRDefault="00C81E40" w:rsidP="00A32375">
            <w:r>
              <w:t>1.0</w:t>
            </w:r>
          </w:p>
        </w:tc>
      </w:tr>
      <w:tr w:rsidR="00C81E40" w14:paraId="46385D50" w14:textId="77777777" w:rsidTr="00A32375">
        <w:tc>
          <w:tcPr>
            <w:tcW w:w="2264" w:type="dxa"/>
          </w:tcPr>
          <w:p w14:paraId="6AC94409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4643EE9A" w14:textId="77777777" w:rsidR="00C81E40" w:rsidRDefault="00C81E40" w:rsidP="00A32375">
            <w:r>
              <w:t>LFH</w:t>
            </w:r>
          </w:p>
        </w:tc>
        <w:tc>
          <w:tcPr>
            <w:tcW w:w="2266" w:type="dxa"/>
          </w:tcPr>
          <w:p w14:paraId="372561FD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02CEACC" w14:textId="77777777" w:rsidR="00C81E40" w:rsidRDefault="00C81E40" w:rsidP="00A32375">
            <w:r>
              <w:t>04.10.2013</w:t>
            </w:r>
          </w:p>
        </w:tc>
      </w:tr>
    </w:tbl>
    <w:p w14:paraId="7A482422" w14:textId="77777777" w:rsidR="00883AD4" w:rsidRDefault="00883AD4" w:rsidP="00883AD4">
      <w:pPr>
        <w:tabs>
          <w:tab w:val="left" w:pos="1540"/>
        </w:tabs>
      </w:pPr>
    </w:p>
    <w:p w14:paraId="3C9F2E34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C81E40" w14:paraId="20C9E7C1" w14:textId="77777777" w:rsidTr="00A32375">
        <w:tc>
          <w:tcPr>
            <w:tcW w:w="9056" w:type="dxa"/>
            <w:gridSpan w:val="4"/>
            <w:shd w:val="clear" w:color="auto" w:fill="CBD5DE" w:themeFill="accent1" w:themeFillTint="66"/>
          </w:tcPr>
          <w:p w14:paraId="5B1070F2" w14:textId="1A6EF19D" w:rsidR="00C81E40" w:rsidRDefault="00C81E40" w:rsidP="00A32375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>
              <w:rPr>
                <w:b/>
                <w:color w:val="FFFFFF" w:themeColor="background1"/>
              </w:rPr>
              <w:t xml:space="preserve"> Nr. 32</w:t>
            </w:r>
          </w:p>
        </w:tc>
      </w:tr>
      <w:tr w:rsidR="00C81E40" w14:paraId="6813DD37" w14:textId="77777777" w:rsidTr="00A32375">
        <w:tc>
          <w:tcPr>
            <w:tcW w:w="2264" w:type="dxa"/>
          </w:tcPr>
          <w:p w14:paraId="7CCCA9E8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29F1E78" w14:textId="77777777" w:rsidR="00C81E40" w:rsidRDefault="00C81E40" w:rsidP="00A32375">
            <w:r>
              <w:t>Eshomo</w:t>
            </w:r>
          </w:p>
        </w:tc>
        <w:tc>
          <w:tcPr>
            <w:tcW w:w="2266" w:type="dxa"/>
          </w:tcPr>
          <w:p w14:paraId="3D60BEBB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4381DD4E" w14:textId="22EE85AA" w:rsidR="00C81E40" w:rsidRDefault="00C81E40" w:rsidP="00A32375">
            <w:r>
              <w:t>3.3.1.3</w:t>
            </w:r>
          </w:p>
        </w:tc>
      </w:tr>
      <w:tr w:rsidR="00C81E40" w14:paraId="21E88721" w14:textId="77777777" w:rsidTr="00A32375">
        <w:tc>
          <w:tcPr>
            <w:tcW w:w="2264" w:type="dxa"/>
          </w:tcPr>
          <w:p w14:paraId="5D1A65B0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58BC018E" w14:textId="77777777" w:rsidR="00C81E40" w:rsidRDefault="00C81E40" w:rsidP="00A32375">
            <w:r>
              <w:t>Gruppe LFH</w:t>
            </w:r>
          </w:p>
        </w:tc>
        <w:tc>
          <w:tcPr>
            <w:tcW w:w="2266" w:type="dxa"/>
          </w:tcPr>
          <w:p w14:paraId="3F947EA6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3ECB8CE2" w14:textId="38C178C3" w:rsidR="00C81E40" w:rsidRDefault="00C81E40" w:rsidP="00C81E40">
            <w:r>
              <w:t xml:space="preserve">Produkt </w:t>
            </w:r>
            <w:r>
              <w:t>löschen</w:t>
            </w:r>
          </w:p>
        </w:tc>
      </w:tr>
      <w:tr w:rsidR="00C81E40" w14:paraId="4D5E09E6" w14:textId="77777777" w:rsidTr="00A32375">
        <w:tc>
          <w:tcPr>
            <w:tcW w:w="2264" w:type="dxa"/>
          </w:tcPr>
          <w:p w14:paraId="7094CC56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76FE6CC" w14:textId="77777777" w:rsidR="00C81E40" w:rsidRDefault="00C81E40" w:rsidP="00A32375">
            <w:r>
              <w:t>LFH</w:t>
            </w:r>
          </w:p>
        </w:tc>
        <w:tc>
          <w:tcPr>
            <w:tcW w:w="2266" w:type="dxa"/>
          </w:tcPr>
          <w:p w14:paraId="3AF5D4C9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03F0F119" w14:textId="77777777" w:rsidR="00C81E40" w:rsidRDefault="00C81E40" w:rsidP="00A32375">
            <w:r>
              <w:t>LFH</w:t>
            </w:r>
          </w:p>
        </w:tc>
      </w:tr>
      <w:tr w:rsidR="00C81E40" w14:paraId="0E60A17C" w14:textId="77777777" w:rsidTr="00A32375">
        <w:tc>
          <w:tcPr>
            <w:tcW w:w="2264" w:type="dxa"/>
            <w:tcBorders>
              <w:bottom w:val="single" w:sz="4" w:space="0" w:color="auto"/>
            </w:tcBorders>
          </w:tcPr>
          <w:p w14:paraId="2BAE90C7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2F4DC10" w14:textId="77777777" w:rsidR="00C81E40" w:rsidRDefault="00C81E40" w:rsidP="00A32375"/>
        </w:tc>
        <w:tc>
          <w:tcPr>
            <w:tcW w:w="2266" w:type="dxa"/>
            <w:tcBorders>
              <w:bottom w:val="single" w:sz="4" w:space="0" w:color="auto"/>
            </w:tcBorders>
          </w:tcPr>
          <w:p w14:paraId="66AB2D5F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FF8945D" w14:textId="77777777" w:rsidR="00C81E40" w:rsidRDefault="00C81E40" w:rsidP="00A32375">
            <w:r>
              <w:t>LFH</w:t>
            </w:r>
          </w:p>
        </w:tc>
      </w:tr>
      <w:tr w:rsidR="00C81E40" w14:paraId="695BD456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FC287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67C86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940576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23F1C" w14:textId="77777777" w:rsidR="00C81E40" w:rsidRDefault="00C81E40" w:rsidP="00A32375"/>
        </w:tc>
      </w:tr>
      <w:tr w:rsidR="00C81E40" w:rsidRPr="007E3AEB" w14:paraId="76CA2C26" w14:textId="77777777" w:rsidTr="00A32375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02EDC5CE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C81E40" w14:paraId="13C13CDE" w14:textId="77777777" w:rsidTr="00A32375">
        <w:trPr>
          <w:trHeight w:val="1701"/>
        </w:trPr>
        <w:tc>
          <w:tcPr>
            <w:tcW w:w="9056" w:type="dxa"/>
            <w:gridSpan w:val="4"/>
          </w:tcPr>
          <w:p w14:paraId="450CB67A" w14:textId="77777777" w:rsidR="00C81E40" w:rsidRDefault="00C81E40" w:rsidP="00A32375">
            <w:r>
              <w:t>Daten eines vorhandenen Produktes werden angepasst.</w:t>
            </w:r>
          </w:p>
        </w:tc>
      </w:tr>
      <w:tr w:rsidR="00C81E40" w:rsidRPr="007E3AEB" w14:paraId="3C6AFEE0" w14:textId="77777777" w:rsidTr="00A32375">
        <w:tc>
          <w:tcPr>
            <w:tcW w:w="9056" w:type="dxa"/>
            <w:gridSpan w:val="4"/>
          </w:tcPr>
          <w:p w14:paraId="7748BC41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C81E40" w14:paraId="4FE80ACE" w14:textId="77777777" w:rsidTr="00A32375">
        <w:trPr>
          <w:trHeight w:val="1701"/>
        </w:trPr>
        <w:tc>
          <w:tcPr>
            <w:tcW w:w="9056" w:type="dxa"/>
            <w:gridSpan w:val="4"/>
          </w:tcPr>
          <w:p w14:paraId="6FC0BB8D" w14:textId="77777777" w:rsidR="00C81E40" w:rsidRDefault="00C81E40" w:rsidP="00A32375">
            <w:r>
              <w:t>Die angepassten Daten werden in der Datenbank persistiert.</w:t>
            </w:r>
          </w:p>
        </w:tc>
      </w:tr>
      <w:tr w:rsidR="00C81E40" w:rsidRPr="007E3AEB" w14:paraId="7ADBE5A7" w14:textId="77777777" w:rsidTr="00A32375">
        <w:tc>
          <w:tcPr>
            <w:tcW w:w="9056" w:type="dxa"/>
            <w:gridSpan w:val="4"/>
          </w:tcPr>
          <w:p w14:paraId="13F360F9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C81E40" w14:paraId="46667A16" w14:textId="77777777" w:rsidTr="00A32375">
        <w:trPr>
          <w:trHeight w:val="1701"/>
        </w:trPr>
        <w:tc>
          <w:tcPr>
            <w:tcW w:w="9056" w:type="dxa"/>
            <w:gridSpan w:val="4"/>
          </w:tcPr>
          <w:p w14:paraId="61063685" w14:textId="77777777" w:rsidR="00C81E40" w:rsidRDefault="00C81E40" w:rsidP="00A32375"/>
        </w:tc>
      </w:tr>
      <w:tr w:rsidR="00C81E40" w:rsidRPr="007E3AEB" w14:paraId="4AA85132" w14:textId="77777777" w:rsidTr="00A32375">
        <w:tc>
          <w:tcPr>
            <w:tcW w:w="9056" w:type="dxa"/>
            <w:gridSpan w:val="4"/>
          </w:tcPr>
          <w:p w14:paraId="64667BCD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C81E40" w14:paraId="49279582" w14:textId="77777777" w:rsidTr="00A32375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363FD051" w14:textId="77777777" w:rsidR="00C81E40" w:rsidRDefault="00C81E40" w:rsidP="00A32375"/>
        </w:tc>
      </w:tr>
      <w:tr w:rsidR="00C81E40" w14:paraId="06E06CAC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F6D27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B2B3E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6943C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1189CE" w14:textId="77777777" w:rsidR="00C81E40" w:rsidRDefault="00C81E40" w:rsidP="00A32375"/>
        </w:tc>
      </w:tr>
      <w:tr w:rsidR="00C81E40" w14:paraId="1FAAB9F4" w14:textId="77777777" w:rsidTr="00A32375">
        <w:tc>
          <w:tcPr>
            <w:tcW w:w="2264" w:type="dxa"/>
            <w:tcBorders>
              <w:top w:val="single" w:sz="4" w:space="0" w:color="auto"/>
            </w:tcBorders>
          </w:tcPr>
          <w:p w14:paraId="6AB5A4E0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5830D86" w14:textId="77777777" w:rsidR="00C81E40" w:rsidRDefault="00C81E40" w:rsidP="00A32375"/>
        </w:tc>
      </w:tr>
      <w:tr w:rsidR="00C81E40" w14:paraId="41567B27" w14:textId="77777777" w:rsidTr="00A32375">
        <w:tc>
          <w:tcPr>
            <w:tcW w:w="2264" w:type="dxa"/>
          </w:tcPr>
          <w:p w14:paraId="73AC8B2C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D640667" w14:textId="77777777" w:rsidR="00C81E40" w:rsidRDefault="00C81E40" w:rsidP="00A32375">
            <w:r>
              <w:t>Fachkonzept</w:t>
            </w:r>
          </w:p>
        </w:tc>
      </w:tr>
      <w:tr w:rsidR="00C81E40" w14:paraId="38EF6A6F" w14:textId="77777777" w:rsidTr="00A32375">
        <w:tc>
          <w:tcPr>
            <w:tcW w:w="2264" w:type="dxa"/>
          </w:tcPr>
          <w:p w14:paraId="2DBF69ED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34F6C03" w14:textId="77777777" w:rsidR="00C81E40" w:rsidRDefault="00C81E40" w:rsidP="00A32375"/>
        </w:tc>
      </w:tr>
      <w:tr w:rsidR="00C81E40" w14:paraId="5BAB55B9" w14:textId="77777777" w:rsidTr="00A32375">
        <w:tc>
          <w:tcPr>
            <w:tcW w:w="2264" w:type="dxa"/>
            <w:tcBorders>
              <w:bottom w:val="single" w:sz="4" w:space="0" w:color="auto"/>
            </w:tcBorders>
          </w:tcPr>
          <w:p w14:paraId="53D2F8C4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F9E6C3D" w14:textId="77777777" w:rsidR="00C81E40" w:rsidRDefault="00C81E40" w:rsidP="00A32375"/>
        </w:tc>
      </w:tr>
      <w:tr w:rsidR="00C81E40" w14:paraId="09455A77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473D2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C226B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1489F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BEF3A" w14:textId="77777777" w:rsidR="00C81E40" w:rsidRDefault="00C81E40" w:rsidP="00A32375"/>
        </w:tc>
      </w:tr>
      <w:tr w:rsidR="00C81E40" w14:paraId="5E88FC17" w14:textId="77777777" w:rsidTr="00A32375">
        <w:tc>
          <w:tcPr>
            <w:tcW w:w="2264" w:type="dxa"/>
            <w:tcBorders>
              <w:top w:val="single" w:sz="4" w:space="0" w:color="auto"/>
            </w:tcBorders>
          </w:tcPr>
          <w:p w14:paraId="44AC4B44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0D046D9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</w:tcBorders>
          </w:tcPr>
          <w:p w14:paraId="713AAFD2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37805F2" w14:textId="6649F0BD" w:rsidR="00C81E40" w:rsidRDefault="00C81E40" w:rsidP="00A32375">
            <w:r>
              <w:t>3.1</w:t>
            </w:r>
          </w:p>
        </w:tc>
      </w:tr>
      <w:tr w:rsidR="00C81E40" w14:paraId="17601666" w14:textId="77777777" w:rsidTr="00A32375">
        <w:tc>
          <w:tcPr>
            <w:tcW w:w="2264" w:type="dxa"/>
          </w:tcPr>
          <w:p w14:paraId="483BDCD7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3B93FFD1" w14:textId="77777777" w:rsidR="00C81E40" w:rsidRDefault="00C81E40" w:rsidP="00A32375">
            <w:r>
              <w:t>2 PT</w:t>
            </w:r>
          </w:p>
        </w:tc>
        <w:tc>
          <w:tcPr>
            <w:tcW w:w="2266" w:type="dxa"/>
          </w:tcPr>
          <w:p w14:paraId="37C9DB5B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55F0F126" w14:textId="77777777" w:rsidR="00C81E40" w:rsidRDefault="00C81E40" w:rsidP="00A32375">
            <w:r>
              <w:t>3.5</w:t>
            </w:r>
          </w:p>
        </w:tc>
      </w:tr>
      <w:tr w:rsidR="00C81E40" w14:paraId="3C961A91" w14:textId="77777777" w:rsidTr="00A32375">
        <w:tc>
          <w:tcPr>
            <w:tcW w:w="2264" w:type="dxa"/>
          </w:tcPr>
          <w:p w14:paraId="5C48077E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2544EB4" w14:textId="77777777" w:rsidR="00C81E40" w:rsidRDefault="00C81E40" w:rsidP="00A32375"/>
        </w:tc>
        <w:tc>
          <w:tcPr>
            <w:tcW w:w="2266" w:type="dxa"/>
          </w:tcPr>
          <w:p w14:paraId="075C38BE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77F99355" w14:textId="77777777" w:rsidR="00C81E40" w:rsidRDefault="00C81E40" w:rsidP="00A32375"/>
        </w:tc>
      </w:tr>
      <w:tr w:rsidR="00C81E40" w14:paraId="67BF8E42" w14:textId="77777777" w:rsidTr="00A32375">
        <w:tc>
          <w:tcPr>
            <w:tcW w:w="2264" w:type="dxa"/>
            <w:tcBorders>
              <w:bottom w:val="single" w:sz="4" w:space="0" w:color="auto"/>
            </w:tcBorders>
          </w:tcPr>
          <w:p w14:paraId="6585FBB9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016DA3F" w14:textId="77777777" w:rsidR="00C81E40" w:rsidRDefault="00C81E40" w:rsidP="00A32375"/>
        </w:tc>
      </w:tr>
      <w:tr w:rsidR="00C81E40" w14:paraId="37202D62" w14:textId="77777777" w:rsidTr="00A32375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15EFB" w14:textId="77777777" w:rsidR="00C81E40" w:rsidRDefault="00C81E40" w:rsidP="00A32375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59754" w14:textId="77777777" w:rsidR="00C81E40" w:rsidRDefault="00C81E40" w:rsidP="00A32375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B4AAD" w14:textId="77777777" w:rsidR="00C81E40" w:rsidRDefault="00C81E40" w:rsidP="00A32375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CD4E5" w14:textId="77777777" w:rsidR="00C81E40" w:rsidRDefault="00C81E40" w:rsidP="00A32375"/>
        </w:tc>
      </w:tr>
      <w:tr w:rsidR="00C81E40" w14:paraId="4F579F78" w14:textId="77777777" w:rsidTr="00A32375">
        <w:tc>
          <w:tcPr>
            <w:tcW w:w="2264" w:type="dxa"/>
            <w:tcBorders>
              <w:top w:val="single" w:sz="4" w:space="0" w:color="auto"/>
            </w:tcBorders>
          </w:tcPr>
          <w:p w14:paraId="6879DA6C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5BD4890" w14:textId="77777777" w:rsidR="00C81E40" w:rsidRDefault="00C81E40" w:rsidP="00A32375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995824B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7B46A1D" w14:textId="77777777" w:rsidR="00C81E40" w:rsidRDefault="00C81E40" w:rsidP="00A32375">
            <w:r>
              <w:t>1.0</w:t>
            </w:r>
          </w:p>
        </w:tc>
      </w:tr>
      <w:tr w:rsidR="00C81E40" w14:paraId="285E5AEA" w14:textId="77777777" w:rsidTr="00A32375">
        <w:tc>
          <w:tcPr>
            <w:tcW w:w="2264" w:type="dxa"/>
          </w:tcPr>
          <w:p w14:paraId="6F8D9CA0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6BEA4C1" w14:textId="77777777" w:rsidR="00C81E40" w:rsidRDefault="00C81E40" w:rsidP="00A32375">
            <w:r>
              <w:t>LFH</w:t>
            </w:r>
          </w:p>
        </w:tc>
        <w:tc>
          <w:tcPr>
            <w:tcW w:w="2266" w:type="dxa"/>
          </w:tcPr>
          <w:p w14:paraId="7AC3590D" w14:textId="77777777" w:rsidR="00C81E40" w:rsidRPr="007E3AEB" w:rsidRDefault="00C81E40" w:rsidP="00A32375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33C38DE" w14:textId="77777777" w:rsidR="00C81E40" w:rsidRDefault="00C81E40" w:rsidP="00A32375">
            <w:r>
              <w:t>04.10.2013</w:t>
            </w:r>
          </w:p>
        </w:tc>
      </w:tr>
    </w:tbl>
    <w:p w14:paraId="5609BDF5" w14:textId="77777777" w:rsidR="00C81E40" w:rsidRDefault="00C81E40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0B557D4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41BC527D" w14:textId="5FCF9092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33</w:t>
            </w:r>
          </w:p>
        </w:tc>
      </w:tr>
      <w:tr w:rsidR="00883AD4" w14:paraId="56BEFDC2" w14:textId="77777777" w:rsidTr="005B2988">
        <w:tc>
          <w:tcPr>
            <w:tcW w:w="2264" w:type="dxa"/>
          </w:tcPr>
          <w:p w14:paraId="77F758B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6713A305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761F3B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03CFD22F" w14:textId="2FE46159" w:rsidR="00883AD4" w:rsidRDefault="001A5EB7" w:rsidP="005B2988">
            <w:r>
              <w:t>3.3.2.1</w:t>
            </w:r>
          </w:p>
        </w:tc>
      </w:tr>
      <w:tr w:rsidR="00883AD4" w14:paraId="481532E7" w14:textId="77777777" w:rsidTr="005B2988">
        <w:tc>
          <w:tcPr>
            <w:tcW w:w="2264" w:type="dxa"/>
          </w:tcPr>
          <w:p w14:paraId="7819ED8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15B9CC54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13E071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2464BF8C" w14:textId="6777678D" w:rsidR="00883AD4" w:rsidRDefault="001A5EB7" w:rsidP="005B2988">
            <w:r>
              <w:t>Kunde editieren</w:t>
            </w:r>
          </w:p>
        </w:tc>
      </w:tr>
      <w:tr w:rsidR="00883AD4" w14:paraId="5147A999" w14:textId="77777777" w:rsidTr="005B2988">
        <w:tc>
          <w:tcPr>
            <w:tcW w:w="2264" w:type="dxa"/>
          </w:tcPr>
          <w:p w14:paraId="704EA7F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48EF66B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B901D3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72BCD516" w14:textId="77777777" w:rsidR="00883AD4" w:rsidRDefault="00883AD4" w:rsidP="005B2988">
            <w:r>
              <w:t>LFH</w:t>
            </w:r>
          </w:p>
        </w:tc>
      </w:tr>
      <w:tr w:rsidR="00883AD4" w14:paraId="1D58502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5422F1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7167841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54100DB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6EBC103" w14:textId="77777777" w:rsidR="00883AD4" w:rsidRDefault="00883AD4" w:rsidP="005B2988">
            <w:r>
              <w:t>LFH</w:t>
            </w:r>
          </w:p>
        </w:tc>
      </w:tr>
      <w:tr w:rsidR="00883AD4" w14:paraId="1A5AE68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7CD9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8245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47778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02511" w14:textId="77777777" w:rsidR="00883AD4" w:rsidRDefault="00883AD4" w:rsidP="005B2988"/>
        </w:tc>
      </w:tr>
      <w:tr w:rsidR="00883AD4" w14:paraId="42D0F26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2C4A8B5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4F8E9A5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4EF68A6" w14:textId="1027CAB1" w:rsidR="00883AD4" w:rsidRDefault="001A5EB7" w:rsidP="005B2988">
            <w:r>
              <w:t>Die Daten eines vorhandenen Kunden werden angepasst.</w:t>
            </w:r>
          </w:p>
        </w:tc>
      </w:tr>
      <w:tr w:rsidR="00883AD4" w14:paraId="7840A79B" w14:textId="77777777" w:rsidTr="005B2988">
        <w:tc>
          <w:tcPr>
            <w:tcW w:w="9056" w:type="dxa"/>
            <w:gridSpan w:val="4"/>
          </w:tcPr>
          <w:p w14:paraId="2CC40D5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1A5EB7" w14:paraId="16192E2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36ADFD1" w14:textId="2626B8FF" w:rsidR="001A5EB7" w:rsidRDefault="001A5EB7" w:rsidP="001A5EB7">
            <w:r>
              <w:t>Die angepassten Daten werden in der Datenbank persistiert.</w:t>
            </w:r>
          </w:p>
        </w:tc>
      </w:tr>
      <w:tr w:rsidR="001A5EB7" w14:paraId="0D29A9A4" w14:textId="77777777" w:rsidTr="005B2988">
        <w:tc>
          <w:tcPr>
            <w:tcW w:w="9056" w:type="dxa"/>
            <w:gridSpan w:val="4"/>
          </w:tcPr>
          <w:p w14:paraId="5F0CE7E8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1A5EB7" w14:paraId="322D9DC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25DC3CF" w14:textId="77777777" w:rsidR="001A5EB7" w:rsidRDefault="001A5EB7" w:rsidP="001A5EB7"/>
        </w:tc>
      </w:tr>
      <w:tr w:rsidR="001A5EB7" w14:paraId="6D75D826" w14:textId="77777777" w:rsidTr="005B2988">
        <w:tc>
          <w:tcPr>
            <w:tcW w:w="9056" w:type="dxa"/>
            <w:gridSpan w:val="4"/>
          </w:tcPr>
          <w:p w14:paraId="1B0A1935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1A5EB7" w14:paraId="4E935F4F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CF21819" w14:textId="77777777" w:rsidR="001A5EB7" w:rsidRDefault="001A5EB7" w:rsidP="001A5EB7"/>
        </w:tc>
      </w:tr>
      <w:tr w:rsidR="001A5EB7" w14:paraId="04455D8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BC2694" w14:textId="77777777" w:rsidR="001A5EB7" w:rsidRDefault="001A5EB7" w:rsidP="001A5EB7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20BD2D" w14:textId="77777777" w:rsidR="001A5EB7" w:rsidRDefault="001A5EB7" w:rsidP="001A5EB7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65724" w14:textId="77777777" w:rsidR="001A5EB7" w:rsidRDefault="001A5EB7" w:rsidP="001A5EB7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9DA38" w14:textId="77777777" w:rsidR="001A5EB7" w:rsidRDefault="001A5EB7" w:rsidP="001A5EB7"/>
        </w:tc>
      </w:tr>
      <w:tr w:rsidR="001A5EB7" w14:paraId="20B0220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421CCF2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FC05600" w14:textId="77777777" w:rsidR="001A5EB7" w:rsidRDefault="001A5EB7" w:rsidP="001A5EB7"/>
        </w:tc>
      </w:tr>
      <w:tr w:rsidR="001A5EB7" w14:paraId="06FD4661" w14:textId="77777777" w:rsidTr="005B2988">
        <w:tc>
          <w:tcPr>
            <w:tcW w:w="2264" w:type="dxa"/>
          </w:tcPr>
          <w:p w14:paraId="20165331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138240D1" w14:textId="553D8995" w:rsidR="001A5EB7" w:rsidRDefault="001A5EB7" w:rsidP="001A5EB7">
            <w:r>
              <w:t>Fachkonzept</w:t>
            </w:r>
          </w:p>
        </w:tc>
      </w:tr>
      <w:tr w:rsidR="001A5EB7" w14:paraId="0A1D2140" w14:textId="77777777" w:rsidTr="005B2988">
        <w:tc>
          <w:tcPr>
            <w:tcW w:w="2264" w:type="dxa"/>
          </w:tcPr>
          <w:p w14:paraId="3D81B069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33597653" w14:textId="77777777" w:rsidR="001A5EB7" w:rsidRDefault="001A5EB7" w:rsidP="001A5EB7"/>
        </w:tc>
      </w:tr>
      <w:tr w:rsidR="001A5EB7" w14:paraId="0583415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A915896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5003F25" w14:textId="77777777" w:rsidR="001A5EB7" w:rsidRDefault="001A5EB7" w:rsidP="001A5EB7"/>
        </w:tc>
      </w:tr>
      <w:tr w:rsidR="001A5EB7" w14:paraId="7CC4715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D6FDC" w14:textId="77777777" w:rsidR="001A5EB7" w:rsidRDefault="001A5EB7" w:rsidP="001A5EB7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8FD92" w14:textId="77777777" w:rsidR="001A5EB7" w:rsidRDefault="001A5EB7" w:rsidP="001A5EB7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4C226" w14:textId="77777777" w:rsidR="001A5EB7" w:rsidRDefault="001A5EB7" w:rsidP="001A5EB7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90C29" w14:textId="77777777" w:rsidR="001A5EB7" w:rsidRDefault="001A5EB7" w:rsidP="001A5EB7"/>
        </w:tc>
      </w:tr>
      <w:tr w:rsidR="001A5EB7" w14:paraId="6C1E1A5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73DC8FD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8546169" w14:textId="77777777" w:rsidR="001A5EB7" w:rsidRDefault="001A5EB7" w:rsidP="001A5EB7"/>
        </w:tc>
        <w:tc>
          <w:tcPr>
            <w:tcW w:w="2266" w:type="dxa"/>
            <w:tcBorders>
              <w:top w:val="single" w:sz="4" w:space="0" w:color="auto"/>
            </w:tcBorders>
          </w:tcPr>
          <w:p w14:paraId="1829C846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5F4D1B7" w14:textId="34D3FCDC" w:rsidR="001A5EB7" w:rsidRDefault="001A5EB7" w:rsidP="001A5EB7">
            <w:r>
              <w:t>3.1</w:t>
            </w:r>
          </w:p>
        </w:tc>
      </w:tr>
      <w:tr w:rsidR="001A5EB7" w14:paraId="2D04F847" w14:textId="77777777" w:rsidTr="005B2988">
        <w:tc>
          <w:tcPr>
            <w:tcW w:w="2264" w:type="dxa"/>
          </w:tcPr>
          <w:p w14:paraId="59E66D86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7804A4BD" w14:textId="3693E51B" w:rsidR="001A5EB7" w:rsidRDefault="001A5EB7" w:rsidP="001A5EB7">
            <w:r>
              <w:t>2 PT</w:t>
            </w:r>
          </w:p>
        </w:tc>
        <w:tc>
          <w:tcPr>
            <w:tcW w:w="2266" w:type="dxa"/>
          </w:tcPr>
          <w:p w14:paraId="6530D88D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DF076A9" w14:textId="439854B2" w:rsidR="001A5EB7" w:rsidRDefault="001A5EB7" w:rsidP="001A5EB7">
            <w:r>
              <w:t>3.5</w:t>
            </w:r>
          </w:p>
        </w:tc>
      </w:tr>
      <w:tr w:rsidR="001A5EB7" w14:paraId="11022C2C" w14:textId="77777777" w:rsidTr="005B2988">
        <w:tc>
          <w:tcPr>
            <w:tcW w:w="2264" w:type="dxa"/>
          </w:tcPr>
          <w:p w14:paraId="32B58F30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7A4304A4" w14:textId="77777777" w:rsidR="001A5EB7" w:rsidRDefault="001A5EB7" w:rsidP="001A5EB7"/>
        </w:tc>
        <w:tc>
          <w:tcPr>
            <w:tcW w:w="2266" w:type="dxa"/>
          </w:tcPr>
          <w:p w14:paraId="78161078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0182C668" w14:textId="77777777" w:rsidR="001A5EB7" w:rsidRDefault="001A5EB7" w:rsidP="001A5EB7"/>
        </w:tc>
      </w:tr>
      <w:tr w:rsidR="001A5EB7" w14:paraId="2364BE0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B6543CB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16E67D61" w14:textId="77777777" w:rsidR="001A5EB7" w:rsidRDefault="001A5EB7" w:rsidP="001A5EB7"/>
        </w:tc>
      </w:tr>
      <w:tr w:rsidR="001A5EB7" w14:paraId="2163A76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DAF52F" w14:textId="77777777" w:rsidR="001A5EB7" w:rsidRDefault="001A5EB7" w:rsidP="001A5EB7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CFE13" w14:textId="77777777" w:rsidR="001A5EB7" w:rsidRDefault="001A5EB7" w:rsidP="001A5EB7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C1A03" w14:textId="77777777" w:rsidR="001A5EB7" w:rsidRDefault="001A5EB7" w:rsidP="001A5EB7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EA95A" w14:textId="77777777" w:rsidR="001A5EB7" w:rsidRDefault="001A5EB7" w:rsidP="001A5EB7"/>
        </w:tc>
      </w:tr>
      <w:tr w:rsidR="001A5EB7" w14:paraId="3112E12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7190B3C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6D0ABDA" w14:textId="77777777" w:rsidR="001A5EB7" w:rsidRDefault="001A5EB7" w:rsidP="001A5EB7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E5DA6BB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9D23A4A" w14:textId="77777777" w:rsidR="001A5EB7" w:rsidRDefault="001A5EB7" w:rsidP="001A5EB7">
            <w:r>
              <w:t>1.0</w:t>
            </w:r>
          </w:p>
        </w:tc>
      </w:tr>
      <w:tr w:rsidR="001A5EB7" w14:paraId="61BE4030" w14:textId="77777777" w:rsidTr="005B2988">
        <w:tc>
          <w:tcPr>
            <w:tcW w:w="2264" w:type="dxa"/>
          </w:tcPr>
          <w:p w14:paraId="3C547ED1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1091F61D" w14:textId="77777777" w:rsidR="001A5EB7" w:rsidRDefault="001A5EB7" w:rsidP="001A5EB7">
            <w:r>
              <w:t>LFH</w:t>
            </w:r>
          </w:p>
        </w:tc>
        <w:tc>
          <w:tcPr>
            <w:tcW w:w="2266" w:type="dxa"/>
          </w:tcPr>
          <w:p w14:paraId="4A9B7660" w14:textId="77777777" w:rsidR="001A5EB7" w:rsidRPr="007E3AEB" w:rsidRDefault="001A5EB7" w:rsidP="001A5EB7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4919116C" w14:textId="77777777" w:rsidR="001A5EB7" w:rsidRDefault="001A5EB7" w:rsidP="001A5EB7">
            <w:r>
              <w:t>04.10.2013</w:t>
            </w:r>
          </w:p>
        </w:tc>
      </w:tr>
    </w:tbl>
    <w:p w14:paraId="5AB1571D" w14:textId="77777777" w:rsidR="00883AD4" w:rsidRDefault="00883AD4" w:rsidP="00883AD4">
      <w:pPr>
        <w:tabs>
          <w:tab w:val="left" w:pos="1540"/>
        </w:tabs>
      </w:pPr>
    </w:p>
    <w:p w14:paraId="6067E008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0711AC07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0C0A6D59" w14:textId="073CD991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34</w:t>
            </w:r>
          </w:p>
        </w:tc>
      </w:tr>
      <w:tr w:rsidR="00883AD4" w14:paraId="5D13D822" w14:textId="77777777" w:rsidTr="005B2988">
        <w:tc>
          <w:tcPr>
            <w:tcW w:w="2264" w:type="dxa"/>
          </w:tcPr>
          <w:p w14:paraId="4C0140F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672614F3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AFEAA9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56E2FD14" w14:textId="09E41536" w:rsidR="00883AD4" w:rsidRDefault="001A5EB7" w:rsidP="005B2988">
            <w:r>
              <w:t>3.3.2.2</w:t>
            </w:r>
          </w:p>
        </w:tc>
      </w:tr>
      <w:tr w:rsidR="00883AD4" w14:paraId="7A03123C" w14:textId="77777777" w:rsidTr="005B2988">
        <w:tc>
          <w:tcPr>
            <w:tcW w:w="2264" w:type="dxa"/>
          </w:tcPr>
          <w:p w14:paraId="5D57717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EA87EED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211A39B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0625FA61" w14:textId="0E0E7FE1" w:rsidR="00883AD4" w:rsidRDefault="001A5EB7" w:rsidP="005B2988">
            <w:r>
              <w:t>Kunde sperren</w:t>
            </w:r>
          </w:p>
        </w:tc>
      </w:tr>
      <w:tr w:rsidR="00883AD4" w14:paraId="5673914D" w14:textId="77777777" w:rsidTr="005B2988">
        <w:tc>
          <w:tcPr>
            <w:tcW w:w="2264" w:type="dxa"/>
          </w:tcPr>
          <w:p w14:paraId="62DF6E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308EA67F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B96169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77ECE755" w14:textId="77777777" w:rsidR="00883AD4" w:rsidRDefault="00883AD4" w:rsidP="005B2988">
            <w:r>
              <w:t>LFH</w:t>
            </w:r>
          </w:p>
        </w:tc>
      </w:tr>
      <w:tr w:rsidR="00883AD4" w14:paraId="76584020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A9A26B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6CB2778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6AB6184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66CD8AF1" w14:textId="77777777" w:rsidR="00883AD4" w:rsidRDefault="00883AD4" w:rsidP="005B2988">
            <w:r>
              <w:t>LFH</w:t>
            </w:r>
          </w:p>
        </w:tc>
      </w:tr>
      <w:tr w:rsidR="00883AD4" w14:paraId="7F5A556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1002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F29E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48B34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1A100" w14:textId="77777777" w:rsidR="00883AD4" w:rsidRDefault="00883AD4" w:rsidP="005B2988"/>
        </w:tc>
      </w:tr>
      <w:tr w:rsidR="00883AD4" w14:paraId="540E9AD5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478BAA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50BC231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F56D1D1" w14:textId="2BADF125" w:rsidR="00883AD4" w:rsidRDefault="001A5EB7" w:rsidP="005B2988">
            <w:r>
              <w:t>Ein aktiver Kunde kann gesperrt werden, dass er sich nicht mehr am System anmelden kann.</w:t>
            </w:r>
          </w:p>
        </w:tc>
      </w:tr>
      <w:tr w:rsidR="00883AD4" w14:paraId="57FDC7AD" w14:textId="77777777" w:rsidTr="005B2988">
        <w:tc>
          <w:tcPr>
            <w:tcW w:w="9056" w:type="dxa"/>
            <w:gridSpan w:val="4"/>
          </w:tcPr>
          <w:p w14:paraId="5C9B970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250F7BA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DE21369" w14:textId="5B7A56DA" w:rsidR="00883AD4" w:rsidRDefault="001A5EB7" w:rsidP="005B2988">
            <w:r>
              <w:t>Das Login des Kunden wird verhindert.</w:t>
            </w:r>
          </w:p>
        </w:tc>
      </w:tr>
      <w:tr w:rsidR="00883AD4" w14:paraId="495448B3" w14:textId="77777777" w:rsidTr="005B2988">
        <w:tc>
          <w:tcPr>
            <w:tcW w:w="9056" w:type="dxa"/>
            <w:gridSpan w:val="4"/>
          </w:tcPr>
          <w:p w14:paraId="5E06E38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637397C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175E8DF" w14:textId="77777777" w:rsidR="00883AD4" w:rsidRDefault="00883AD4" w:rsidP="005B2988"/>
        </w:tc>
      </w:tr>
      <w:tr w:rsidR="00883AD4" w14:paraId="77597A12" w14:textId="77777777" w:rsidTr="005B2988">
        <w:tc>
          <w:tcPr>
            <w:tcW w:w="9056" w:type="dxa"/>
            <w:gridSpan w:val="4"/>
          </w:tcPr>
          <w:p w14:paraId="649305F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0F50D6B3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3EAD0976" w14:textId="77777777" w:rsidR="00883AD4" w:rsidRDefault="00883AD4" w:rsidP="005B2988"/>
        </w:tc>
      </w:tr>
      <w:tr w:rsidR="00883AD4" w14:paraId="1830AE5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95AE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153D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B407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506BF" w14:textId="77777777" w:rsidR="00883AD4" w:rsidRDefault="00883AD4" w:rsidP="005B2988"/>
        </w:tc>
      </w:tr>
      <w:tr w:rsidR="00883AD4" w14:paraId="17E5930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E9D417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11E4F707" w14:textId="77777777" w:rsidR="00883AD4" w:rsidRDefault="00883AD4" w:rsidP="005B2988"/>
        </w:tc>
      </w:tr>
      <w:tr w:rsidR="00883AD4" w14:paraId="5647CB95" w14:textId="77777777" w:rsidTr="005B2988">
        <w:tc>
          <w:tcPr>
            <w:tcW w:w="2264" w:type="dxa"/>
          </w:tcPr>
          <w:p w14:paraId="5D45171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E9431D0" w14:textId="7F62CD98" w:rsidR="00883AD4" w:rsidRDefault="001A5EB7" w:rsidP="005B2988">
            <w:r>
              <w:t>Fachkonzept</w:t>
            </w:r>
          </w:p>
        </w:tc>
      </w:tr>
      <w:tr w:rsidR="00883AD4" w14:paraId="34B94D29" w14:textId="77777777" w:rsidTr="005B2988">
        <w:tc>
          <w:tcPr>
            <w:tcW w:w="2264" w:type="dxa"/>
          </w:tcPr>
          <w:p w14:paraId="1B59F6D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656026B1" w14:textId="77777777" w:rsidR="00883AD4" w:rsidRDefault="00883AD4" w:rsidP="005B2988"/>
        </w:tc>
      </w:tr>
      <w:tr w:rsidR="00883AD4" w14:paraId="16ECF640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3D1F73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90599DF" w14:textId="77777777" w:rsidR="00883AD4" w:rsidRDefault="00883AD4" w:rsidP="005B2988"/>
        </w:tc>
      </w:tr>
      <w:tr w:rsidR="00883AD4" w14:paraId="222EC98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FC0D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864F9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889B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7B887" w14:textId="77777777" w:rsidR="00883AD4" w:rsidRDefault="00883AD4" w:rsidP="005B2988"/>
        </w:tc>
      </w:tr>
      <w:tr w:rsidR="00883AD4" w14:paraId="4E1A484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7F5A8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65A27E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6BBA8C6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EA86AE8" w14:textId="31DCA69A" w:rsidR="00883AD4" w:rsidRDefault="001A5EB7" w:rsidP="005B2988">
            <w:r>
              <w:t>3.1</w:t>
            </w:r>
          </w:p>
        </w:tc>
      </w:tr>
      <w:tr w:rsidR="00883AD4" w14:paraId="2BF162ED" w14:textId="77777777" w:rsidTr="005B2988">
        <w:tc>
          <w:tcPr>
            <w:tcW w:w="2264" w:type="dxa"/>
          </w:tcPr>
          <w:p w14:paraId="6153D1B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7A03D7A" w14:textId="0C764FB6" w:rsidR="00883AD4" w:rsidRDefault="001A5EB7" w:rsidP="005B2988">
            <w:r>
              <w:t>2 PT</w:t>
            </w:r>
          </w:p>
        </w:tc>
        <w:tc>
          <w:tcPr>
            <w:tcW w:w="2266" w:type="dxa"/>
          </w:tcPr>
          <w:p w14:paraId="09636AC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6043EFE" w14:textId="78F01F3C" w:rsidR="00883AD4" w:rsidRDefault="001A5EB7" w:rsidP="005B2988">
            <w:r>
              <w:t>3.5</w:t>
            </w:r>
          </w:p>
        </w:tc>
      </w:tr>
      <w:tr w:rsidR="00883AD4" w14:paraId="249E0C52" w14:textId="77777777" w:rsidTr="005B2988">
        <w:tc>
          <w:tcPr>
            <w:tcW w:w="2264" w:type="dxa"/>
          </w:tcPr>
          <w:p w14:paraId="666CF0F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7C652FE2" w14:textId="77777777" w:rsidR="00883AD4" w:rsidRDefault="00883AD4" w:rsidP="005B2988"/>
        </w:tc>
        <w:tc>
          <w:tcPr>
            <w:tcW w:w="2266" w:type="dxa"/>
          </w:tcPr>
          <w:p w14:paraId="50EAF07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6018706E" w14:textId="77777777" w:rsidR="00883AD4" w:rsidRDefault="00883AD4" w:rsidP="005B2988"/>
        </w:tc>
      </w:tr>
      <w:tr w:rsidR="00883AD4" w14:paraId="04B1C240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E4B6FE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F107052" w14:textId="77777777" w:rsidR="00883AD4" w:rsidRDefault="00883AD4" w:rsidP="005B2988"/>
        </w:tc>
      </w:tr>
      <w:tr w:rsidR="00883AD4" w14:paraId="69287AC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5B72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09CA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676B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4AE88" w14:textId="77777777" w:rsidR="00883AD4" w:rsidRDefault="00883AD4" w:rsidP="005B2988"/>
        </w:tc>
      </w:tr>
      <w:tr w:rsidR="00883AD4" w14:paraId="4D844172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0FA5F2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0208274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A39739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913F3FF" w14:textId="77777777" w:rsidR="00883AD4" w:rsidRDefault="00883AD4" w:rsidP="005B2988">
            <w:r>
              <w:t>1.0</w:t>
            </w:r>
          </w:p>
        </w:tc>
      </w:tr>
      <w:tr w:rsidR="00883AD4" w14:paraId="1A99B275" w14:textId="77777777" w:rsidTr="005B2988">
        <w:tc>
          <w:tcPr>
            <w:tcW w:w="2264" w:type="dxa"/>
          </w:tcPr>
          <w:p w14:paraId="65CF9B0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87AB1CE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604255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281A78D1" w14:textId="77777777" w:rsidR="00883AD4" w:rsidRDefault="00883AD4" w:rsidP="005B2988">
            <w:r>
              <w:t>04.10.2013</w:t>
            </w:r>
          </w:p>
        </w:tc>
      </w:tr>
    </w:tbl>
    <w:p w14:paraId="156005C1" w14:textId="77777777" w:rsidR="00883AD4" w:rsidRDefault="00883AD4" w:rsidP="00883AD4">
      <w:pPr>
        <w:tabs>
          <w:tab w:val="left" w:pos="1540"/>
        </w:tabs>
      </w:pPr>
    </w:p>
    <w:p w14:paraId="1FC96906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4FEA779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0CCECF98" w14:textId="15D575FB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35</w:t>
            </w:r>
          </w:p>
        </w:tc>
      </w:tr>
      <w:tr w:rsidR="00883AD4" w14:paraId="7FD219C2" w14:textId="77777777" w:rsidTr="005B2988">
        <w:tc>
          <w:tcPr>
            <w:tcW w:w="2264" w:type="dxa"/>
          </w:tcPr>
          <w:p w14:paraId="686BC2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090102C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06D48F1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3835149" w14:textId="2EEB30F7" w:rsidR="00883AD4" w:rsidRDefault="001A5EB7" w:rsidP="005B2988">
            <w:r>
              <w:t>3.3.2.3</w:t>
            </w:r>
          </w:p>
        </w:tc>
      </w:tr>
      <w:tr w:rsidR="00883AD4" w14:paraId="5DABD955" w14:textId="77777777" w:rsidTr="005B2988">
        <w:tc>
          <w:tcPr>
            <w:tcW w:w="2264" w:type="dxa"/>
          </w:tcPr>
          <w:p w14:paraId="3A33292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57BF8D5F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A9F502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7CD39FF1" w14:textId="0FC24A6D" w:rsidR="00883AD4" w:rsidRDefault="001A5EB7" w:rsidP="005B2988">
            <w:r>
              <w:t>Kunde aktivieren</w:t>
            </w:r>
          </w:p>
        </w:tc>
      </w:tr>
      <w:tr w:rsidR="00883AD4" w14:paraId="132AE3F2" w14:textId="77777777" w:rsidTr="005B2988">
        <w:tc>
          <w:tcPr>
            <w:tcW w:w="2264" w:type="dxa"/>
          </w:tcPr>
          <w:p w14:paraId="24BD8A9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67A8E3C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6AF634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18129BC" w14:textId="77777777" w:rsidR="00883AD4" w:rsidRDefault="00883AD4" w:rsidP="005B2988">
            <w:r>
              <w:t>LFH</w:t>
            </w:r>
          </w:p>
        </w:tc>
      </w:tr>
      <w:tr w:rsidR="00883AD4" w14:paraId="1D7CAB48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F777BC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5D54CDA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72F217E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C8B77B8" w14:textId="77777777" w:rsidR="00883AD4" w:rsidRDefault="00883AD4" w:rsidP="005B2988">
            <w:r>
              <w:t>LFH</w:t>
            </w:r>
          </w:p>
        </w:tc>
      </w:tr>
      <w:tr w:rsidR="00883AD4" w14:paraId="3006418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3B00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5430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943C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8FF48" w14:textId="77777777" w:rsidR="00883AD4" w:rsidRDefault="00883AD4" w:rsidP="005B2988"/>
        </w:tc>
      </w:tr>
      <w:tr w:rsidR="00883AD4" w14:paraId="2E595C1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B0C9F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F8773F2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52DF7C8" w14:textId="60C35912" w:rsidR="00883AD4" w:rsidRDefault="001A5EB7" w:rsidP="005B2988">
            <w:r>
              <w:t>Ein gesperrter Kunde kann reaktiviert werden, dass er sich wieder am System anmelden kann.</w:t>
            </w:r>
          </w:p>
        </w:tc>
      </w:tr>
      <w:tr w:rsidR="00883AD4" w14:paraId="73AF5BDF" w14:textId="77777777" w:rsidTr="005B2988">
        <w:tc>
          <w:tcPr>
            <w:tcW w:w="9056" w:type="dxa"/>
            <w:gridSpan w:val="4"/>
          </w:tcPr>
          <w:p w14:paraId="4A77DEE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0B0E0BA2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96461F0" w14:textId="413CF768" w:rsidR="00883AD4" w:rsidRDefault="001A5EB7" w:rsidP="005B2988">
            <w:r>
              <w:t>Das Login des Kunden ist wieder möglich.</w:t>
            </w:r>
          </w:p>
        </w:tc>
      </w:tr>
      <w:tr w:rsidR="00883AD4" w14:paraId="35A47EDF" w14:textId="77777777" w:rsidTr="005B2988">
        <w:tc>
          <w:tcPr>
            <w:tcW w:w="9056" w:type="dxa"/>
            <w:gridSpan w:val="4"/>
          </w:tcPr>
          <w:p w14:paraId="34E0F85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66B7A79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2A3F341" w14:textId="77777777" w:rsidR="00883AD4" w:rsidRDefault="00883AD4" w:rsidP="005B2988"/>
        </w:tc>
      </w:tr>
      <w:tr w:rsidR="00883AD4" w14:paraId="26A328FE" w14:textId="77777777" w:rsidTr="005B2988">
        <w:tc>
          <w:tcPr>
            <w:tcW w:w="9056" w:type="dxa"/>
            <w:gridSpan w:val="4"/>
          </w:tcPr>
          <w:p w14:paraId="2EA5B87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29FAC1BB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C6857BC" w14:textId="77777777" w:rsidR="00883AD4" w:rsidRDefault="00883AD4" w:rsidP="005B2988"/>
        </w:tc>
      </w:tr>
      <w:tr w:rsidR="00883AD4" w14:paraId="374686B6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E6F52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6D6C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B017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4E6C8" w14:textId="77777777" w:rsidR="00883AD4" w:rsidRDefault="00883AD4" w:rsidP="005B2988"/>
        </w:tc>
      </w:tr>
      <w:tr w:rsidR="00883AD4" w14:paraId="62EB876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7AAB7E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B5EE7B2" w14:textId="77777777" w:rsidR="00883AD4" w:rsidRDefault="00883AD4" w:rsidP="005B2988"/>
        </w:tc>
      </w:tr>
      <w:tr w:rsidR="00883AD4" w14:paraId="11D1B655" w14:textId="77777777" w:rsidTr="005B2988">
        <w:tc>
          <w:tcPr>
            <w:tcW w:w="2264" w:type="dxa"/>
          </w:tcPr>
          <w:p w14:paraId="00B58DC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00CB03B" w14:textId="3B3FC157" w:rsidR="00883AD4" w:rsidRDefault="00A87BD9" w:rsidP="005B2988">
            <w:r>
              <w:t>Fach</w:t>
            </w:r>
            <w:r w:rsidR="00F85ABB">
              <w:t>konzept</w:t>
            </w:r>
          </w:p>
        </w:tc>
      </w:tr>
      <w:tr w:rsidR="00883AD4" w14:paraId="30CF6438" w14:textId="77777777" w:rsidTr="005B2988">
        <w:tc>
          <w:tcPr>
            <w:tcW w:w="2264" w:type="dxa"/>
          </w:tcPr>
          <w:p w14:paraId="354C933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5B8E253" w14:textId="77777777" w:rsidR="00883AD4" w:rsidRDefault="00883AD4" w:rsidP="005B2988"/>
        </w:tc>
      </w:tr>
      <w:tr w:rsidR="00883AD4" w14:paraId="2C97902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F44788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0D1D2FA" w14:textId="77777777" w:rsidR="00883AD4" w:rsidRDefault="00883AD4" w:rsidP="005B2988"/>
        </w:tc>
      </w:tr>
      <w:tr w:rsidR="00883AD4" w14:paraId="6B3BA88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82A92C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0D7E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66C84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CA02" w14:textId="77777777" w:rsidR="00883AD4" w:rsidRDefault="00883AD4" w:rsidP="005B2988"/>
        </w:tc>
      </w:tr>
      <w:tr w:rsidR="00883AD4" w14:paraId="452FC87F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ABE5D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407731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4CD7D4E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0F0EC888" w14:textId="0241AB9A" w:rsidR="00883AD4" w:rsidRDefault="00F85ABB" w:rsidP="005B2988">
            <w:r>
              <w:t>3.1</w:t>
            </w:r>
          </w:p>
        </w:tc>
      </w:tr>
      <w:tr w:rsidR="00883AD4" w14:paraId="12CA63BC" w14:textId="77777777" w:rsidTr="005B2988">
        <w:tc>
          <w:tcPr>
            <w:tcW w:w="2264" w:type="dxa"/>
          </w:tcPr>
          <w:p w14:paraId="552B87B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0202D160" w14:textId="05DAAC25" w:rsidR="00883AD4" w:rsidRDefault="00F85ABB" w:rsidP="005B2988">
            <w:r>
              <w:t>2 PT</w:t>
            </w:r>
          </w:p>
        </w:tc>
        <w:tc>
          <w:tcPr>
            <w:tcW w:w="2266" w:type="dxa"/>
          </w:tcPr>
          <w:p w14:paraId="41270B7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1EED768" w14:textId="2C60DC62" w:rsidR="00883AD4" w:rsidRDefault="00F85ABB" w:rsidP="005B2988">
            <w:r>
              <w:t>3.5</w:t>
            </w:r>
          </w:p>
        </w:tc>
      </w:tr>
      <w:tr w:rsidR="00883AD4" w14:paraId="2CF83DB2" w14:textId="77777777" w:rsidTr="005B2988">
        <w:tc>
          <w:tcPr>
            <w:tcW w:w="2264" w:type="dxa"/>
          </w:tcPr>
          <w:p w14:paraId="7960EA8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6131976" w14:textId="77777777" w:rsidR="00883AD4" w:rsidRDefault="00883AD4" w:rsidP="005B2988"/>
        </w:tc>
        <w:tc>
          <w:tcPr>
            <w:tcW w:w="2266" w:type="dxa"/>
          </w:tcPr>
          <w:p w14:paraId="75C48F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10C692BE" w14:textId="77777777" w:rsidR="00883AD4" w:rsidRDefault="00883AD4" w:rsidP="005B2988"/>
        </w:tc>
      </w:tr>
      <w:tr w:rsidR="00883AD4" w14:paraId="49B85F9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A6391C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8DB8CE0" w14:textId="77777777" w:rsidR="00883AD4" w:rsidRDefault="00883AD4" w:rsidP="005B2988"/>
        </w:tc>
      </w:tr>
      <w:tr w:rsidR="00883AD4" w14:paraId="397A1763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7109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85808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0699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EFE9A" w14:textId="77777777" w:rsidR="00883AD4" w:rsidRDefault="00883AD4" w:rsidP="005B2988"/>
        </w:tc>
      </w:tr>
      <w:tr w:rsidR="00883AD4" w14:paraId="5DC1546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BE008B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CBAD620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26B589A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D6F9C06" w14:textId="77777777" w:rsidR="00883AD4" w:rsidRDefault="00883AD4" w:rsidP="005B2988">
            <w:r>
              <w:t>1.0</w:t>
            </w:r>
          </w:p>
        </w:tc>
      </w:tr>
      <w:tr w:rsidR="00883AD4" w14:paraId="4F524E1B" w14:textId="77777777" w:rsidTr="005B2988">
        <w:tc>
          <w:tcPr>
            <w:tcW w:w="2264" w:type="dxa"/>
          </w:tcPr>
          <w:p w14:paraId="5CD0563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3F88C23E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C908FD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0EA808C" w14:textId="77777777" w:rsidR="00883AD4" w:rsidRDefault="00883AD4" w:rsidP="005B2988">
            <w:r>
              <w:t>04.10.2013</w:t>
            </w:r>
          </w:p>
        </w:tc>
      </w:tr>
    </w:tbl>
    <w:p w14:paraId="238B3415" w14:textId="77777777" w:rsidR="00883AD4" w:rsidRDefault="00883AD4" w:rsidP="00883AD4">
      <w:pPr>
        <w:tabs>
          <w:tab w:val="left" w:pos="1540"/>
        </w:tabs>
      </w:pPr>
    </w:p>
    <w:p w14:paraId="2E59CE0A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335715C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46422941" w14:textId="7B135464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36</w:t>
            </w:r>
          </w:p>
        </w:tc>
      </w:tr>
      <w:tr w:rsidR="00883AD4" w14:paraId="03974EBA" w14:textId="77777777" w:rsidTr="005B2988">
        <w:tc>
          <w:tcPr>
            <w:tcW w:w="2264" w:type="dxa"/>
          </w:tcPr>
          <w:p w14:paraId="644AD2F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58BB04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AF6AB9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6421E692" w14:textId="52832FE5" w:rsidR="00883AD4" w:rsidRDefault="006204C6" w:rsidP="005B2988">
            <w:r>
              <w:t>3.3.2.3</w:t>
            </w:r>
          </w:p>
        </w:tc>
      </w:tr>
      <w:tr w:rsidR="00883AD4" w14:paraId="03060C03" w14:textId="77777777" w:rsidTr="005B2988">
        <w:tc>
          <w:tcPr>
            <w:tcW w:w="2264" w:type="dxa"/>
          </w:tcPr>
          <w:p w14:paraId="5EB3E75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36BE2602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37C4DFD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6CAF42C" w14:textId="0DD144ED" w:rsidR="00883AD4" w:rsidRDefault="006204C6" w:rsidP="005B2988">
            <w:r>
              <w:t>Kunde löschen</w:t>
            </w:r>
          </w:p>
        </w:tc>
      </w:tr>
      <w:tr w:rsidR="00883AD4" w14:paraId="3C8BDD09" w14:textId="77777777" w:rsidTr="005B2988">
        <w:tc>
          <w:tcPr>
            <w:tcW w:w="2264" w:type="dxa"/>
          </w:tcPr>
          <w:p w14:paraId="1A0782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D1D46DE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7348D2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161847EC" w14:textId="77777777" w:rsidR="00883AD4" w:rsidRDefault="00883AD4" w:rsidP="005B2988">
            <w:r>
              <w:t>LFH</w:t>
            </w:r>
          </w:p>
        </w:tc>
      </w:tr>
      <w:tr w:rsidR="00883AD4" w14:paraId="1FA75B1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CAB73D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3888DE12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75BC2AE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EC611D8" w14:textId="77777777" w:rsidR="00883AD4" w:rsidRDefault="00883AD4" w:rsidP="005B2988">
            <w:r>
              <w:t>LFH</w:t>
            </w:r>
          </w:p>
        </w:tc>
      </w:tr>
      <w:tr w:rsidR="00883AD4" w14:paraId="7C5FA1C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F6AF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729C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2A52A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142E3" w14:textId="77777777" w:rsidR="00883AD4" w:rsidRDefault="00883AD4" w:rsidP="005B2988"/>
        </w:tc>
      </w:tr>
      <w:tr w:rsidR="00883AD4" w14:paraId="0FBBD7DE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BCD582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E86876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4551154" w14:textId="304DFEAE" w:rsidR="00883AD4" w:rsidRDefault="006204C6" w:rsidP="005B2988">
            <w:r>
              <w:t>Ein im System vorhandener Kunde kann gelöscht werden.</w:t>
            </w:r>
          </w:p>
        </w:tc>
      </w:tr>
      <w:tr w:rsidR="00883AD4" w14:paraId="4700165C" w14:textId="77777777" w:rsidTr="005B2988">
        <w:tc>
          <w:tcPr>
            <w:tcW w:w="9056" w:type="dxa"/>
            <w:gridSpan w:val="4"/>
          </w:tcPr>
          <w:p w14:paraId="4A05439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2053E3E1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9669AF7" w14:textId="3B303719" w:rsidR="00883AD4" w:rsidRDefault="006204C6" w:rsidP="005B2988">
            <w:r>
              <w:t>Der Benutzer wird aus der Datenbank entfernt.</w:t>
            </w:r>
          </w:p>
        </w:tc>
      </w:tr>
      <w:tr w:rsidR="00883AD4" w14:paraId="0C5968E1" w14:textId="77777777" w:rsidTr="005B2988">
        <w:tc>
          <w:tcPr>
            <w:tcW w:w="9056" w:type="dxa"/>
            <w:gridSpan w:val="4"/>
          </w:tcPr>
          <w:p w14:paraId="4D59E2A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2CC87FE4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D194066" w14:textId="77777777" w:rsidR="00883AD4" w:rsidRDefault="00883AD4" w:rsidP="005B2988"/>
        </w:tc>
      </w:tr>
      <w:tr w:rsidR="00883AD4" w14:paraId="667A575C" w14:textId="77777777" w:rsidTr="005B2988">
        <w:tc>
          <w:tcPr>
            <w:tcW w:w="9056" w:type="dxa"/>
            <w:gridSpan w:val="4"/>
          </w:tcPr>
          <w:p w14:paraId="22DF2AD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BFCC275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E76508A" w14:textId="77777777" w:rsidR="00883AD4" w:rsidRDefault="00883AD4" w:rsidP="005B2988"/>
        </w:tc>
      </w:tr>
      <w:tr w:rsidR="00883AD4" w14:paraId="31CD613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CD3F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BFC20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A4323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7329C" w14:textId="77777777" w:rsidR="00883AD4" w:rsidRDefault="00883AD4" w:rsidP="005B2988"/>
        </w:tc>
      </w:tr>
      <w:tr w:rsidR="00883AD4" w14:paraId="3091C13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F174CF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2BEFFB8B" w14:textId="77777777" w:rsidR="00883AD4" w:rsidRDefault="00883AD4" w:rsidP="005B2988"/>
        </w:tc>
      </w:tr>
      <w:tr w:rsidR="00883AD4" w14:paraId="5F0A423E" w14:textId="77777777" w:rsidTr="005B2988">
        <w:tc>
          <w:tcPr>
            <w:tcW w:w="2264" w:type="dxa"/>
          </w:tcPr>
          <w:p w14:paraId="62AF0E6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70C8B665" w14:textId="5F167632" w:rsidR="00883AD4" w:rsidRDefault="00B53441" w:rsidP="005B2988">
            <w:r>
              <w:t>Fachkonzept</w:t>
            </w:r>
          </w:p>
        </w:tc>
      </w:tr>
      <w:tr w:rsidR="00883AD4" w14:paraId="1676759E" w14:textId="77777777" w:rsidTr="005B2988">
        <w:tc>
          <w:tcPr>
            <w:tcW w:w="2264" w:type="dxa"/>
          </w:tcPr>
          <w:p w14:paraId="279C209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B9BE394" w14:textId="77777777" w:rsidR="00883AD4" w:rsidRDefault="00883AD4" w:rsidP="005B2988"/>
        </w:tc>
      </w:tr>
      <w:tr w:rsidR="00883AD4" w14:paraId="6B62344B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98AE18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FF9C0B2" w14:textId="77777777" w:rsidR="00883AD4" w:rsidRDefault="00883AD4" w:rsidP="005B2988"/>
        </w:tc>
      </w:tr>
      <w:tr w:rsidR="00883AD4" w14:paraId="6A06C45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D13F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73A1C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322B8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7C03E" w14:textId="77777777" w:rsidR="00883AD4" w:rsidRDefault="00883AD4" w:rsidP="005B2988"/>
        </w:tc>
      </w:tr>
      <w:tr w:rsidR="008E47C1" w14:paraId="2718F1E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0A82CAE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EC6E394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</w:tcBorders>
          </w:tcPr>
          <w:p w14:paraId="5F1592D5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9AEEF23" w14:textId="76AE82C4" w:rsidR="008E47C1" w:rsidRDefault="008E47C1" w:rsidP="008E47C1">
            <w:r>
              <w:t>3.1</w:t>
            </w:r>
          </w:p>
        </w:tc>
      </w:tr>
      <w:tr w:rsidR="008E47C1" w14:paraId="1254FEE3" w14:textId="77777777" w:rsidTr="005B2988">
        <w:tc>
          <w:tcPr>
            <w:tcW w:w="2264" w:type="dxa"/>
          </w:tcPr>
          <w:p w14:paraId="0305CD45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0A07E13" w14:textId="7BC13866" w:rsidR="008E47C1" w:rsidRDefault="008E47C1" w:rsidP="008E47C1">
            <w:r>
              <w:t>1 PT</w:t>
            </w:r>
          </w:p>
        </w:tc>
        <w:tc>
          <w:tcPr>
            <w:tcW w:w="2266" w:type="dxa"/>
          </w:tcPr>
          <w:p w14:paraId="7811669C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E9A58FF" w14:textId="4479B50C" w:rsidR="008E47C1" w:rsidRDefault="008E47C1" w:rsidP="008E47C1">
            <w:r>
              <w:t>3.5</w:t>
            </w:r>
          </w:p>
        </w:tc>
      </w:tr>
      <w:tr w:rsidR="00883AD4" w14:paraId="5218F1ED" w14:textId="77777777" w:rsidTr="005B2988">
        <w:tc>
          <w:tcPr>
            <w:tcW w:w="2264" w:type="dxa"/>
          </w:tcPr>
          <w:p w14:paraId="61C3128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3AB54A9" w14:textId="77777777" w:rsidR="00883AD4" w:rsidRDefault="00883AD4" w:rsidP="005B2988"/>
        </w:tc>
        <w:tc>
          <w:tcPr>
            <w:tcW w:w="2266" w:type="dxa"/>
          </w:tcPr>
          <w:p w14:paraId="2EDB9C0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9FDA112" w14:textId="77777777" w:rsidR="00883AD4" w:rsidRDefault="00883AD4" w:rsidP="005B2988"/>
        </w:tc>
      </w:tr>
      <w:tr w:rsidR="00883AD4" w14:paraId="3EA3230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205E86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7B10F41" w14:textId="77777777" w:rsidR="00883AD4" w:rsidRDefault="00883AD4" w:rsidP="005B2988"/>
        </w:tc>
      </w:tr>
      <w:tr w:rsidR="00883AD4" w14:paraId="67D78BB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83AB6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53121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E9D26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8746F" w14:textId="77777777" w:rsidR="00883AD4" w:rsidRDefault="00883AD4" w:rsidP="005B2988"/>
        </w:tc>
      </w:tr>
      <w:tr w:rsidR="00883AD4" w14:paraId="2B18BA6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317803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79F63B3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8C0A5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1894B41" w14:textId="77777777" w:rsidR="00883AD4" w:rsidRDefault="00883AD4" w:rsidP="005B2988">
            <w:r>
              <w:t>1.0</w:t>
            </w:r>
          </w:p>
        </w:tc>
      </w:tr>
      <w:tr w:rsidR="00883AD4" w14:paraId="6090596D" w14:textId="77777777" w:rsidTr="005B2988">
        <w:tc>
          <w:tcPr>
            <w:tcW w:w="2264" w:type="dxa"/>
          </w:tcPr>
          <w:p w14:paraId="6EB4E22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C55DED8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552E01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076C4B45" w14:textId="77777777" w:rsidR="00883AD4" w:rsidRDefault="00883AD4" w:rsidP="005B2988">
            <w:r>
              <w:t>04.10.2013</w:t>
            </w:r>
          </w:p>
        </w:tc>
      </w:tr>
    </w:tbl>
    <w:p w14:paraId="1CC38FC1" w14:textId="77777777" w:rsidR="00883AD4" w:rsidRDefault="00883AD4" w:rsidP="00883AD4">
      <w:pPr>
        <w:tabs>
          <w:tab w:val="left" w:pos="1540"/>
        </w:tabs>
      </w:pPr>
    </w:p>
    <w:p w14:paraId="156E9AD6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7FC9A067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4F36AE4D" w14:textId="2E71B854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37</w:t>
            </w:r>
          </w:p>
        </w:tc>
      </w:tr>
      <w:tr w:rsidR="00883AD4" w14:paraId="6B5A24C7" w14:textId="77777777" w:rsidTr="005B2988">
        <w:tc>
          <w:tcPr>
            <w:tcW w:w="2264" w:type="dxa"/>
          </w:tcPr>
          <w:p w14:paraId="751B86D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3C1147B7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DF90E5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56A74DA2" w14:textId="121806A2" w:rsidR="00883AD4" w:rsidRDefault="00B26C58" w:rsidP="005B2988">
            <w:r>
              <w:t>3.4.1</w:t>
            </w:r>
          </w:p>
        </w:tc>
      </w:tr>
      <w:tr w:rsidR="00883AD4" w14:paraId="21EF7252" w14:textId="77777777" w:rsidTr="005B2988">
        <w:tc>
          <w:tcPr>
            <w:tcW w:w="2264" w:type="dxa"/>
          </w:tcPr>
          <w:p w14:paraId="7C41D9D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054E9DD2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340921E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5D65B577" w14:textId="3EC324F5" w:rsidR="00883AD4" w:rsidRDefault="00B26C58" w:rsidP="005B2988">
            <w:r>
              <w:t>Kunden exportieren</w:t>
            </w:r>
          </w:p>
        </w:tc>
      </w:tr>
      <w:tr w:rsidR="00883AD4" w14:paraId="46D22EC1" w14:textId="77777777" w:rsidTr="005B2988">
        <w:tc>
          <w:tcPr>
            <w:tcW w:w="2264" w:type="dxa"/>
          </w:tcPr>
          <w:p w14:paraId="7A01705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43F3DBB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92FE21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D022856" w14:textId="77777777" w:rsidR="00883AD4" w:rsidRDefault="00883AD4" w:rsidP="005B2988">
            <w:r>
              <w:t>LFH</w:t>
            </w:r>
          </w:p>
        </w:tc>
      </w:tr>
      <w:tr w:rsidR="00883AD4" w14:paraId="5AFD735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8586ED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3A107F2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13BAA09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9AF73E1" w14:textId="77777777" w:rsidR="00883AD4" w:rsidRDefault="00883AD4" w:rsidP="005B2988">
            <w:r>
              <w:t>LFH</w:t>
            </w:r>
          </w:p>
        </w:tc>
      </w:tr>
      <w:tr w:rsidR="00883AD4" w14:paraId="6626F39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E294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C2080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BB6EE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98242" w14:textId="77777777" w:rsidR="00883AD4" w:rsidRDefault="00883AD4" w:rsidP="005B2988"/>
        </w:tc>
      </w:tr>
      <w:tr w:rsidR="00883AD4" w14:paraId="29EA4319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F5CE5D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B4D7A89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B1CCF68" w14:textId="5F6D9601" w:rsidR="00883AD4" w:rsidRDefault="00B26C58" w:rsidP="005B2988">
            <w:r>
              <w:t>Die Kunden sollen im JSON bzw. XML Format an Mave exportiert werden.</w:t>
            </w:r>
          </w:p>
        </w:tc>
      </w:tr>
      <w:tr w:rsidR="00883AD4" w14:paraId="31525336" w14:textId="77777777" w:rsidTr="005B2988">
        <w:tc>
          <w:tcPr>
            <w:tcW w:w="9056" w:type="dxa"/>
            <w:gridSpan w:val="4"/>
          </w:tcPr>
          <w:p w14:paraId="2662A4A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7861F51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E4F043A" w14:textId="0A209DC0" w:rsidR="00883AD4" w:rsidRDefault="00B26C58" w:rsidP="005B2988">
            <w:r>
              <w:t>Die Kundendaten können als JSON bzw. XML zur Verfügung gestellt werden.</w:t>
            </w:r>
          </w:p>
        </w:tc>
      </w:tr>
      <w:tr w:rsidR="00883AD4" w14:paraId="02C68738" w14:textId="77777777" w:rsidTr="005B2988">
        <w:tc>
          <w:tcPr>
            <w:tcW w:w="9056" w:type="dxa"/>
            <w:gridSpan w:val="4"/>
          </w:tcPr>
          <w:p w14:paraId="6104734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97D5E7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53E1376" w14:textId="77777777" w:rsidR="00883AD4" w:rsidRDefault="00883AD4" w:rsidP="005B2988"/>
        </w:tc>
      </w:tr>
      <w:tr w:rsidR="00883AD4" w14:paraId="3604386F" w14:textId="77777777" w:rsidTr="005B2988">
        <w:tc>
          <w:tcPr>
            <w:tcW w:w="9056" w:type="dxa"/>
            <w:gridSpan w:val="4"/>
          </w:tcPr>
          <w:p w14:paraId="299E392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20D103DA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AF5BFEE" w14:textId="77777777" w:rsidR="00883AD4" w:rsidRDefault="00883AD4" w:rsidP="005B2988"/>
        </w:tc>
      </w:tr>
      <w:tr w:rsidR="00883AD4" w14:paraId="2C2636A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D756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C99A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0455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1A727" w14:textId="77777777" w:rsidR="00883AD4" w:rsidRDefault="00883AD4" w:rsidP="005B2988"/>
        </w:tc>
      </w:tr>
      <w:tr w:rsidR="00883AD4" w14:paraId="539C34D2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10B299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3448456D" w14:textId="77777777" w:rsidR="00883AD4" w:rsidRDefault="00883AD4" w:rsidP="005B2988"/>
        </w:tc>
      </w:tr>
      <w:tr w:rsidR="00883AD4" w14:paraId="67AD6E5B" w14:textId="77777777" w:rsidTr="005B2988">
        <w:tc>
          <w:tcPr>
            <w:tcW w:w="2264" w:type="dxa"/>
          </w:tcPr>
          <w:p w14:paraId="2AA34E6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603B7C2" w14:textId="36E26BB2" w:rsidR="00883AD4" w:rsidRDefault="008E47C1" w:rsidP="005B2988">
            <w:r>
              <w:t>Fachkonzept</w:t>
            </w:r>
          </w:p>
        </w:tc>
      </w:tr>
      <w:tr w:rsidR="00883AD4" w14:paraId="7F0FFB3D" w14:textId="77777777" w:rsidTr="005B2988">
        <w:tc>
          <w:tcPr>
            <w:tcW w:w="2264" w:type="dxa"/>
          </w:tcPr>
          <w:p w14:paraId="036F93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6A8B5A31" w14:textId="77777777" w:rsidR="00883AD4" w:rsidRDefault="00883AD4" w:rsidP="005B2988"/>
        </w:tc>
      </w:tr>
      <w:tr w:rsidR="00883AD4" w14:paraId="1A6A5D8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326538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105EA847" w14:textId="77777777" w:rsidR="00883AD4" w:rsidRDefault="00883AD4" w:rsidP="005B2988"/>
        </w:tc>
      </w:tr>
      <w:tr w:rsidR="00883AD4" w14:paraId="110FA4D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38EB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6C79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2CB6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33F48" w14:textId="77777777" w:rsidR="00883AD4" w:rsidRDefault="00883AD4" w:rsidP="005B2988"/>
        </w:tc>
      </w:tr>
      <w:tr w:rsidR="008E47C1" w14:paraId="1F2D37D8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032C2D7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6696E92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</w:tcBorders>
          </w:tcPr>
          <w:p w14:paraId="25C3C749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2C0F2BD" w14:textId="7A6C2C05" w:rsidR="008E47C1" w:rsidRDefault="008E47C1" w:rsidP="008E47C1">
            <w:r>
              <w:t>3.1</w:t>
            </w:r>
          </w:p>
        </w:tc>
      </w:tr>
      <w:tr w:rsidR="008E47C1" w14:paraId="7B6216DE" w14:textId="77777777" w:rsidTr="005B2988">
        <w:tc>
          <w:tcPr>
            <w:tcW w:w="2264" w:type="dxa"/>
          </w:tcPr>
          <w:p w14:paraId="24C424A0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3BDC8B9" w14:textId="274A5864" w:rsidR="008E47C1" w:rsidRDefault="008E47C1" w:rsidP="008E47C1">
            <w:r>
              <w:t>2 PT</w:t>
            </w:r>
          </w:p>
        </w:tc>
        <w:tc>
          <w:tcPr>
            <w:tcW w:w="2266" w:type="dxa"/>
          </w:tcPr>
          <w:p w14:paraId="72CA165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DC78C66" w14:textId="22E1B0C8" w:rsidR="008E47C1" w:rsidRDefault="008E47C1" w:rsidP="008E47C1">
            <w:r>
              <w:t>3.5</w:t>
            </w:r>
          </w:p>
        </w:tc>
      </w:tr>
      <w:tr w:rsidR="008E47C1" w14:paraId="679DC75D" w14:textId="77777777" w:rsidTr="005B2988">
        <w:tc>
          <w:tcPr>
            <w:tcW w:w="2264" w:type="dxa"/>
          </w:tcPr>
          <w:p w14:paraId="7D143F7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0CD41CD7" w14:textId="77777777" w:rsidR="008E47C1" w:rsidRDefault="008E47C1" w:rsidP="008E47C1"/>
        </w:tc>
        <w:tc>
          <w:tcPr>
            <w:tcW w:w="2266" w:type="dxa"/>
          </w:tcPr>
          <w:p w14:paraId="40631EC6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5A07463" w14:textId="77777777" w:rsidR="008E47C1" w:rsidRDefault="008E47C1" w:rsidP="008E47C1"/>
        </w:tc>
      </w:tr>
      <w:tr w:rsidR="008E47C1" w14:paraId="41094CF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AF62CF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12845C4" w14:textId="77777777" w:rsidR="008E47C1" w:rsidRDefault="008E47C1" w:rsidP="008E47C1"/>
        </w:tc>
      </w:tr>
      <w:tr w:rsidR="008E47C1" w14:paraId="0B63C68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4A0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8F040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57DB8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14FE12" w14:textId="77777777" w:rsidR="008E47C1" w:rsidRDefault="008E47C1" w:rsidP="008E47C1"/>
        </w:tc>
      </w:tr>
      <w:tr w:rsidR="008E47C1" w14:paraId="2715A9AA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DC47959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56FFD4F" w14:textId="77777777" w:rsidR="008E47C1" w:rsidRDefault="008E47C1" w:rsidP="008E47C1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4559F7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3D32A97" w14:textId="77777777" w:rsidR="008E47C1" w:rsidRDefault="008E47C1" w:rsidP="008E47C1">
            <w:r>
              <w:t>1.0</w:t>
            </w:r>
          </w:p>
        </w:tc>
      </w:tr>
      <w:tr w:rsidR="008E47C1" w14:paraId="2099BB4D" w14:textId="77777777" w:rsidTr="005B2988">
        <w:tc>
          <w:tcPr>
            <w:tcW w:w="2264" w:type="dxa"/>
          </w:tcPr>
          <w:p w14:paraId="051AAB30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B260E67" w14:textId="77777777" w:rsidR="008E47C1" w:rsidRDefault="008E47C1" w:rsidP="008E47C1">
            <w:r>
              <w:t>LFH</w:t>
            </w:r>
          </w:p>
        </w:tc>
        <w:tc>
          <w:tcPr>
            <w:tcW w:w="2266" w:type="dxa"/>
          </w:tcPr>
          <w:p w14:paraId="2E036793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3A94A71" w14:textId="77777777" w:rsidR="008E47C1" w:rsidRDefault="008E47C1" w:rsidP="008E47C1">
            <w:r>
              <w:t>04.10.2013</w:t>
            </w:r>
          </w:p>
        </w:tc>
      </w:tr>
    </w:tbl>
    <w:p w14:paraId="44B3422D" w14:textId="77777777" w:rsidR="00883AD4" w:rsidRDefault="00883AD4" w:rsidP="00883AD4">
      <w:pPr>
        <w:tabs>
          <w:tab w:val="left" w:pos="1540"/>
        </w:tabs>
      </w:pPr>
    </w:p>
    <w:p w14:paraId="2BFEA3F2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6BA2CCA5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62E44E75" w14:textId="6B08E009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38</w:t>
            </w:r>
          </w:p>
        </w:tc>
      </w:tr>
      <w:tr w:rsidR="00883AD4" w14:paraId="4DBE6252" w14:textId="77777777" w:rsidTr="005B2988">
        <w:tc>
          <w:tcPr>
            <w:tcW w:w="2264" w:type="dxa"/>
          </w:tcPr>
          <w:p w14:paraId="5F91D69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8E25A69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1EB35C2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61E29D6E" w14:textId="6D9DDD13" w:rsidR="00883AD4" w:rsidRDefault="008E47C1" w:rsidP="005B2988">
            <w:r>
              <w:t>3.4.2</w:t>
            </w:r>
          </w:p>
        </w:tc>
      </w:tr>
      <w:tr w:rsidR="00883AD4" w14:paraId="6B548D8A" w14:textId="77777777" w:rsidTr="005B2988">
        <w:tc>
          <w:tcPr>
            <w:tcW w:w="2264" w:type="dxa"/>
          </w:tcPr>
          <w:p w14:paraId="1BCECA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672AC5B1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EEEF72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608BB967" w14:textId="5C371ECE" w:rsidR="00883AD4" w:rsidRDefault="008E47C1" w:rsidP="005B2988">
            <w:r>
              <w:t>Produkte exportieren</w:t>
            </w:r>
          </w:p>
        </w:tc>
      </w:tr>
      <w:tr w:rsidR="00883AD4" w14:paraId="123F416E" w14:textId="77777777" w:rsidTr="005B2988">
        <w:tc>
          <w:tcPr>
            <w:tcW w:w="2264" w:type="dxa"/>
          </w:tcPr>
          <w:p w14:paraId="25C6E14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59BCCA8A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3AB2EBF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7D1463A2" w14:textId="77777777" w:rsidR="00883AD4" w:rsidRDefault="00883AD4" w:rsidP="005B2988">
            <w:r>
              <w:t>LFH</w:t>
            </w:r>
          </w:p>
        </w:tc>
      </w:tr>
      <w:tr w:rsidR="00883AD4" w14:paraId="28F872C2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FBDCA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F1F38F2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7BD87AF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AF375BC" w14:textId="77777777" w:rsidR="00883AD4" w:rsidRDefault="00883AD4" w:rsidP="005B2988">
            <w:r>
              <w:t>LFH</w:t>
            </w:r>
          </w:p>
        </w:tc>
      </w:tr>
      <w:tr w:rsidR="00883AD4" w14:paraId="1ED1ADD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73E9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7FC1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F002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4E2E8" w14:textId="77777777" w:rsidR="00883AD4" w:rsidRDefault="00883AD4" w:rsidP="005B2988"/>
        </w:tc>
      </w:tr>
      <w:tr w:rsidR="00883AD4" w14:paraId="53DF5531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6D0780A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E47C1" w14:paraId="19ECD77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9D4206D" w14:textId="3C1CF586" w:rsidR="008E47C1" w:rsidRDefault="008E47C1" w:rsidP="008E47C1">
            <w:r>
              <w:t>Die Produkte sollen im JSON bzw. XML Format an Mave exportiert werden.</w:t>
            </w:r>
          </w:p>
        </w:tc>
      </w:tr>
      <w:tr w:rsidR="008E47C1" w14:paraId="11E75E1E" w14:textId="77777777" w:rsidTr="005B2988">
        <w:tc>
          <w:tcPr>
            <w:tcW w:w="9056" w:type="dxa"/>
            <w:gridSpan w:val="4"/>
          </w:tcPr>
          <w:p w14:paraId="2E125F86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E47C1" w14:paraId="7D59BD9D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4124E7B" w14:textId="488934BF" w:rsidR="008E47C1" w:rsidRDefault="008E47C1" w:rsidP="008E47C1">
            <w:r>
              <w:t>Die Produktdaten können als JSON bzw. XML zur Verfügung gestellt werden.</w:t>
            </w:r>
          </w:p>
          <w:p w14:paraId="52B95462" w14:textId="2AE71B01" w:rsidR="008E47C1" w:rsidRPr="008E47C1" w:rsidRDefault="008E47C1" w:rsidP="008E47C1">
            <w:pPr>
              <w:tabs>
                <w:tab w:val="left" w:pos="2800"/>
              </w:tabs>
            </w:pPr>
            <w:r>
              <w:tab/>
            </w:r>
          </w:p>
        </w:tc>
      </w:tr>
      <w:tr w:rsidR="008E47C1" w14:paraId="13605A88" w14:textId="77777777" w:rsidTr="005B2988">
        <w:tc>
          <w:tcPr>
            <w:tcW w:w="9056" w:type="dxa"/>
            <w:gridSpan w:val="4"/>
          </w:tcPr>
          <w:p w14:paraId="76CC36D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E47C1" w14:paraId="5CA5B06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27DBC17" w14:textId="77777777" w:rsidR="008E47C1" w:rsidRDefault="008E47C1" w:rsidP="008E47C1"/>
        </w:tc>
      </w:tr>
      <w:tr w:rsidR="008E47C1" w14:paraId="7F61508E" w14:textId="77777777" w:rsidTr="005B2988">
        <w:tc>
          <w:tcPr>
            <w:tcW w:w="9056" w:type="dxa"/>
            <w:gridSpan w:val="4"/>
          </w:tcPr>
          <w:p w14:paraId="5B6CFE36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E47C1" w14:paraId="168A0A30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35C49DA" w14:textId="77777777" w:rsidR="008E47C1" w:rsidRDefault="008E47C1" w:rsidP="008E47C1"/>
        </w:tc>
      </w:tr>
      <w:tr w:rsidR="008E47C1" w14:paraId="467620E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58CAF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E2E6B8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A162E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F1CDEF" w14:textId="77777777" w:rsidR="008E47C1" w:rsidRDefault="008E47C1" w:rsidP="008E47C1"/>
        </w:tc>
      </w:tr>
      <w:tr w:rsidR="008E47C1" w14:paraId="656F266B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CD8A737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E93C165" w14:textId="77777777" w:rsidR="008E47C1" w:rsidRDefault="008E47C1" w:rsidP="008E47C1"/>
        </w:tc>
      </w:tr>
      <w:tr w:rsidR="008E47C1" w14:paraId="3FA8DE35" w14:textId="77777777" w:rsidTr="005B2988">
        <w:tc>
          <w:tcPr>
            <w:tcW w:w="2264" w:type="dxa"/>
          </w:tcPr>
          <w:p w14:paraId="7421B1D5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4BB025D9" w14:textId="23F987FB" w:rsidR="008E47C1" w:rsidRDefault="008E47C1" w:rsidP="008E47C1">
            <w:r>
              <w:t>Fachkonzept</w:t>
            </w:r>
          </w:p>
        </w:tc>
      </w:tr>
      <w:tr w:rsidR="008E47C1" w14:paraId="3150714C" w14:textId="77777777" w:rsidTr="005B2988">
        <w:tc>
          <w:tcPr>
            <w:tcW w:w="2264" w:type="dxa"/>
          </w:tcPr>
          <w:p w14:paraId="4C617211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161D5B5" w14:textId="77777777" w:rsidR="008E47C1" w:rsidRDefault="008E47C1" w:rsidP="008E47C1"/>
        </w:tc>
      </w:tr>
      <w:tr w:rsidR="008E47C1" w14:paraId="4620AE02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61743B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58D3B16" w14:textId="77777777" w:rsidR="008E47C1" w:rsidRDefault="008E47C1" w:rsidP="008E47C1"/>
        </w:tc>
      </w:tr>
      <w:tr w:rsidR="008E47C1" w14:paraId="5DFDA5E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055AB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A3843E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539EF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5C3F85" w14:textId="77777777" w:rsidR="008E47C1" w:rsidRDefault="008E47C1" w:rsidP="008E47C1"/>
        </w:tc>
      </w:tr>
      <w:tr w:rsidR="008E47C1" w14:paraId="5C1E7D9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6D2B841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CF382EF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</w:tcBorders>
          </w:tcPr>
          <w:p w14:paraId="64F2E530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54F3E86" w14:textId="1986550A" w:rsidR="008E47C1" w:rsidRDefault="008E47C1" w:rsidP="008E47C1">
            <w:r>
              <w:t>3.1</w:t>
            </w:r>
          </w:p>
        </w:tc>
      </w:tr>
      <w:tr w:rsidR="008E47C1" w14:paraId="32DB1FD0" w14:textId="77777777" w:rsidTr="005B2988">
        <w:tc>
          <w:tcPr>
            <w:tcW w:w="2264" w:type="dxa"/>
          </w:tcPr>
          <w:p w14:paraId="18C4B458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4D474712" w14:textId="6A2DCE2A" w:rsidR="008E47C1" w:rsidRDefault="008E47C1" w:rsidP="008E47C1">
            <w:r>
              <w:t>2 PT</w:t>
            </w:r>
          </w:p>
        </w:tc>
        <w:tc>
          <w:tcPr>
            <w:tcW w:w="2266" w:type="dxa"/>
          </w:tcPr>
          <w:p w14:paraId="427E52BC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0338BDEF" w14:textId="51792079" w:rsidR="008E47C1" w:rsidRDefault="008E47C1" w:rsidP="008E47C1">
            <w:r>
              <w:t>3.5</w:t>
            </w:r>
          </w:p>
        </w:tc>
      </w:tr>
      <w:tr w:rsidR="008E47C1" w14:paraId="4B7C9461" w14:textId="77777777" w:rsidTr="005B2988">
        <w:tc>
          <w:tcPr>
            <w:tcW w:w="2264" w:type="dxa"/>
          </w:tcPr>
          <w:p w14:paraId="1B604BEE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84D9A03" w14:textId="77777777" w:rsidR="008E47C1" w:rsidRDefault="008E47C1" w:rsidP="008E47C1"/>
        </w:tc>
        <w:tc>
          <w:tcPr>
            <w:tcW w:w="2266" w:type="dxa"/>
          </w:tcPr>
          <w:p w14:paraId="341A59E7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71F7D393" w14:textId="77777777" w:rsidR="008E47C1" w:rsidRDefault="008E47C1" w:rsidP="008E47C1"/>
        </w:tc>
      </w:tr>
      <w:tr w:rsidR="008E47C1" w14:paraId="51B77F8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5552F53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30052DB7" w14:textId="77777777" w:rsidR="008E47C1" w:rsidRDefault="008E47C1" w:rsidP="008E47C1"/>
        </w:tc>
      </w:tr>
      <w:tr w:rsidR="008E47C1" w14:paraId="0FB7DB9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5154D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ECC9D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C923B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2AA31" w14:textId="77777777" w:rsidR="008E47C1" w:rsidRDefault="008E47C1" w:rsidP="008E47C1"/>
        </w:tc>
      </w:tr>
      <w:tr w:rsidR="008E47C1" w14:paraId="311525F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B6FF5C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134313D" w14:textId="77777777" w:rsidR="008E47C1" w:rsidRDefault="008E47C1" w:rsidP="008E47C1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A51C8DD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E93A45B" w14:textId="77777777" w:rsidR="008E47C1" w:rsidRDefault="008E47C1" w:rsidP="008E47C1">
            <w:r>
              <w:t>1.0</w:t>
            </w:r>
          </w:p>
        </w:tc>
      </w:tr>
      <w:tr w:rsidR="008E47C1" w14:paraId="20D8F2A5" w14:textId="77777777" w:rsidTr="005B2988">
        <w:tc>
          <w:tcPr>
            <w:tcW w:w="2264" w:type="dxa"/>
          </w:tcPr>
          <w:p w14:paraId="135DD4E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11BCDABD" w14:textId="77777777" w:rsidR="008E47C1" w:rsidRDefault="008E47C1" w:rsidP="008E47C1">
            <w:r>
              <w:t>LFH</w:t>
            </w:r>
          </w:p>
        </w:tc>
        <w:tc>
          <w:tcPr>
            <w:tcW w:w="2266" w:type="dxa"/>
          </w:tcPr>
          <w:p w14:paraId="15204913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12A00B2A" w14:textId="77777777" w:rsidR="008E47C1" w:rsidRDefault="008E47C1" w:rsidP="008E47C1">
            <w:r>
              <w:t>04.10.2013</w:t>
            </w:r>
          </w:p>
        </w:tc>
      </w:tr>
    </w:tbl>
    <w:p w14:paraId="3DE17A1C" w14:textId="77777777" w:rsidR="00883AD4" w:rsidRDefault="00883AD4" w:rsidP="00883AD4">
      <w:pPr>
        <w:tabs>
          <w:tab w:val="left" w:pos="1540"/>
        </w:tabs>
      </w:pPr>
    </w:p>
    <w:p w14:paraId="0E1659AB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20159693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0A7AB244" w14:textId="43F23606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39</w:t>
            </w:r>
          </w:p>
        </w:tc>
      </w:tr>
      <w:tr w:rsidR="00883AD4" w14:paraId="52020D00" w14:textId="77777777" w:rsidTr="005B2988">
        <w:tc>
          <w:tcPr>
            <w:tcW w:w="2264" w:type="dxa"/>
          </w:tcPr>
          <w:p w14:paraId="773E3D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9D978BF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16FA094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142FD74" w14:textId="2E162BA3" w:rsidR="00883AD4" w:rsidRDefault="008E47C1" w:rsidP="005B2988">
            <w:r>
              <w:t>3.4.3</w:t>
            </w:r>
          </w:p>
        </w:tc>
      </w:tr>
      <w:tr w:rsidR="00883AD4" w14:paraId="3A46E351" w14:textId="77777777" w:rsidTr="005B2988">
        <w:tc>
          <w:tcPr>
            <w:tcW w:w="2264" w:type="dxa"/>
          </w:tcPr>
          <w:p w14:paraId="33B9AC3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51187EF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3C98CB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4CC84689" w14:textId="2394DA84" w:rsidR="00883AD4" w:rsidRDefault="008E47C1" w:rsidP="005B2988">
            <w:r>
              <w:t>Bestellungen exportieren</w:t>
            </w:r>
          </w:p>
        </w:tc>
      </w:tr>
      <w:tr w:rsidR="00883AD4" w14:paraId="6A7774D1" w14:textId="77777777" w:rsidTr="005B2988">
        <w:tc>
          <w:tcPr>
            <w:tcW w:w="2264" w:type="dxa"/>
          </w:tcPr>
          <w:p w14:paraId="4C8B635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1A6E839B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CBB8EF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6268D31A" w14:textId="77777777" w:rsidR="00883AD4" w:rsidRDefault="00883AD4" w:rsidP="005B2988">
            <w:r>
              <w:t>LFH</w:t>
            </w:r>
          </w:p>
        </w:tc>
      </w:tr>
      <w:tr w:rsidR="00883AD4" w14:paraId="091FF684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3C9771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2EAFFFA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6C6B0A5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617964E1" w14:textId="77777777" w:rsidR="00883AD4" w:rsidRDefault="00883AD4" w:rsidP="005B2988">
            <w:r>
              <w:t>LFH</w:t>
            </w:r>
          </w:p>
        </w:tc>
      </w:tr>
      <w:tr w:rsidR="00883AD4" w14:paraId="455B3FE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0D33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5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255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B69EC" w14:textId="77777777" w:rsidR="00883AD4" w:rsidRDefault="00883AD4" w:rsidP="005B2988"/>
        </w:tc>
      </w:tr>
      <w:tr w:rsidR="00883AD4" w14:paraId="34F6935B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8AE621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E47C1" w14:paraId="2CCD1D7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27FD2F6" w14:textId="1138B198" w:rsidR="008E47C1" w:rsidRDefault="008E47C1" w:rsidP="008E47C1">
            <w:r>
              <w:t>Die Bestellungen sollen im JSON bzw. XML Format an Mave exportiert werden.</w:t>
            </w:r>
          </w:p>
        </w:tc>
      </w:tr>
      <w:tr w:rsidR="008E47C1" w14:paraId="31EB9145" w14:textId="77777777" w:rsidTr="005B2988">
        <w:tc>
          <w:tcPr>
            <w:tcW w:w="9056" w:type="dxa"/>
            <w:gridSpan w:val="4"/>
          </w:tcPr>
          <w:p w14:paraId="53EFCF2B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E47C1" w14:paraId="2B2BC81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3170F35" w14:textId="13270F89" w:rsidR="008E47C1" w:rsidRDefault="008E47C1" w:rsidP="008E47C1">
            <w:r>
              <w:t>Die Bestellungen können als JSON bzw. XML zur Verfügung gestellt werden.</w:t>
            </w:r>
          </w:p>
          <w:p w14:paraId="3530C614" w14:textId="56AF5925" w:rsidR="008E47C1" w:rsidRDefault="008E47C1" w:rsidP="008E47C1">
            <w:r>
              <w:tab/>
            </w:r>
          </w:p>
        </w:tc>
      </w:tr>
      <w:tr w:rsidR="008E47C1" w14:paraId="3AEB30A7" w14:textId="77777777" w:rsidTr="005B2988">
        <w:tc>
          <w:tcPr>
            <w:tcW w:w="9056" w:type="dxa"/>
            <w:gridSpan w:val="4"/>
          </w:tcPr>
          <w:p w14:paraId="49A786CD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E47C1" w14:paraId="4B38A88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BB649C3" w14:textId="77777777" w:rsidR="008E47C1" w:rsidRDefault="008E47C1" w:rsidP="008E47C1"/>
        </w:tc>
      </w:tr>
      <w:tr w:rsidR="008E47C1" w14:paraId="29F42BE4" w14:textId="77777777" w:rsidTr="005B2988">
        <w:tc>
          <w:tcPr>
            <w:tcW w:w="9056" w:type="dxa"/>
            <w:gridSpan w:val="4"/>
          </w:tcPr>
          <w:p w14:paraId="57A682C9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E47C1" w14:paraId="3EAC6FC7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17449FA0" w14:textId="77777777" w:rsidR="008E47C1" w:rsidRDefault="008E47C1" w:rsidP="008E47C1"/>
        </w:tc>
      </w:tr>
      <w:tr w:rsidR="008E47C1" w14:paraId="68853F6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8F709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A1AFE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A4C87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C6B11C" w14:textId="77777777" w:rsidR="008E47C1" w:rsidRDefault="008E47C1" w:rsidP="008E47C1"/>
        </w:tc>
      </w:tr>
      <w:tr w:rsidR="008E47C1" w14:paraId="27D82B5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5ADD85FD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7F6A309E" w14:textId="77777777" w:rsidR="008E47C1" w:rsidRDefault="008E47C1" w:rsidP="008E47C1"/>
        </w:tc>
      </w:tr>
      <w:tr w:rsidR="008E47C1" w14:paraId="4A8E487F" w14:textId="77777777" w:rsidTr="005B2988">
        <w:tc>
          <w:tcPr>
            <w:tcW w:w="2264" w:type="dxa"/>
          </w:tcPr>
          <w:p w14:paraId="2B02771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189FEE86" w14:textId="76D92AD9" w:rsidR="008E47C1" w:rsidRDefault="008E47C1" w:rsidP="008E47C1">
            <w:r>
              <w:t>Fachkonzept</w:t>
            </w:r>
          </w:p>
        </w:tc>
      </w:tr>
      <w:tr w:rsidR="008E47C1" w14:paraId="4D9EEE5D" w14:textId="77777777" w:rsidTr="005B2988">
        <w:tc>
          <w:tcPr>
            <w:tcW w:w="2264" w:type="dxa"/>
          </w:tcPr>
          <w:p w14:paraId="4F80045B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7D33F730" w14:textId="77777777" w:rsidR="008E47C1" w:rsidRDefault="008E47C1" w:rsidP="008E47C1"/>
        </w:tc>
      </w:tr>
      <w:tr w:rsidR="008E47C1" w14:paraId="66BC033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52B3E6C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706B0DE" w14:textId="77777777" w:rsidR="008E47C1" w:rsidRDefault="008E47C1" w:rsidP="008E47C1"/>
        </w:tc>
      </w:tr>
      <w:tr w:rsidR="008E47C1" w14:paraId="3E29B681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5767B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2F2A6A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7B2DA1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923C8D" w14:textId="77777777" w:rsidR="008E47C1" w:rsidRDefault="008E47C1" w:rsidP="008E47C1"/>
        </w:tc>
      </w:tr>
      <w:tr w:rsidR="008E47C1" w14:paraId="74D13C7E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14B3F10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EBF3E9A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</w:tcBorders>
          </w:tcPr>
          <w:p w14:paraId="29D1621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0AD5636" w14:textId="2629427E" w:rsidR="008E47C1" w:rsidRDefault="008E47C1" w:rsidP="008E47C1">
            <w:r>
              <w:t>3.1</w:t>
            </w:r>
          </w:p>
        </w:tc>
      </w:tr>
      <w:tr w:rsidR="008E47C1" w14:paraId="4DE64A0B" w14:textId="77777777" w:rsidTr="005B2988">
        <w:tc>
          <w:tcPr>
            <w:tcW w:w="2264" w:type="dxa"/>
          </w:tcPr>
          <w:p w14:paraId="1A0A96AD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234329B7" w14:textId="7A4B194A" w:rsidR="008E47C1" w:rsidRDefault="008E47C1" w:rsidP="008E47C1">
            <w:r>
              <w:t>2 PT</w:t>
            </w:r>
          </w:p>
        </w:tc>
        <w:tc>
          <w:tcPr>
            <w:tcW w:w="2266" w:type="dxa"/>
          </w:tcPr>
          <w:p w14:paraId="62A4142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BA6826C" w14:textId="17E89878" w:rsidR="008E47C1" w:rsidRDefault="008E47C1" w:rsidP="008E47C1">
            <w:r>
              <w:t>3.5</w:t>
            </w:r>
          </w:p>
        </w:tc>
      </w:tr>
      <w:tr w:rsidR="008E47C1" w14:paraId="4BDD2FC4" w14:textId="77777777" w:rsidTr="005B2988">
        <w:tc>
          <w:tcPr>
            <w:tcW w:w="2264" w:type="dxa"/>
          </w:tcPr>
          <w:p w14:paraId="16B3558D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78E5B59F" w14:textId="77777777" w:rsidR="008E47C1" w:rsidRDefault="008E47C1" w:rsidP="008E47C1"/>
        </w:tc>
        <w:tc>
          <w:tcPr>
            <w:tcW w:w="2266" w:type="dxa"/>
          </w:tcPr>
          <w:p w14:paraId="1F7585D5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7A9BF399" w14:textId="77777777" w:rsidR="008E47C1" w:rsidRDefault="008E47C1" w:rsidP="008E47C1"/>
        </w:tc>
      </w:tr>
      <w:tr w:rsidR="008E47C1" w14:paraId="336E4E1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F7E3D5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904AD04" w14:textId="77777777" w:rsidR="008E47C1" w:rsidRDefault="008E47C1" w:rsidP="008E47C1"/>
        </w:tc>
      </w:tr>
      <w:tr w:rsidR="008E47C1" w14:paraId="2A0FF032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6A7D1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50C023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7D5EF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6F5C9" w14:textId="77777777" w:rsidR="008E47C1" w:rsidRDefault="008E47C1" w:rsidP="008E47C1"/>
        </w:tc>
      </w:tr>
      <w:tr w:rsidR="008E47C1" w14:paraId="3DA41EBF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07E6F47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D7FCAB6" w14:textId="77777777" w:rsidR="008E47C1" w:rsidRDefault="008E47C1" w:rsidP="008E47C1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A9092BE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75A48B5" w14:textId="77777777" w:rsidR="008E47C1" w:rsidRDefault="008E47C1" w:rsidP="008E47C1">
            <w:r>
              <w:t>1.0</w:t>
            </w:r>
          </w:p>
        </w:tc>
      </w:tr>
      <w:tr w:rsidR="008E47C1" w14:paraId="251CC048" w14:textId="77777777" w:rsidTr="005B2988">
        <w:tc>
          <w:tcPr>
            <w:tcW w:w="2264" w:type="dxa"/>
          </w:tcPr>
          <w:p w14:paraId="5C3C5ACE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12746D60" w14:textId="77777777" w:rsidR="008E47C1" w:rsidRDefault="008E47C1" w:rsidP="008E47C1">
            <w:r>
              <w:t>LFH</w:t>
            </w:r>
          </w:p>
        </w:tc>
        <w:tc>
          <w:tcPr>
            <w:tcW w:w="2266" w:type="dxa"/>
          </w:tcPr>
          <w:p w14:paraId="1794BBDE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FF7EBC5" w14:textId="77777777" w:rsidR="008E47C1" w:rsidRDefault="008E47C1" w:rsidP="008E47C1">
            <w:r>
              <w:t>04.10.2013</w:t>
            </w:r>
          </w:p>
        </w:tc>
      </w:tr>
    </w:tbl>
    <w:p w14:paraId="0E712BCD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641CA1D4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26AA08B4" w14:textId="6CD36BCA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40</w:t>
            </w:r>
          </w:p>
        </w:tc>
      </w:tr>
      <w:tr w:rsidR="00883AD4" w14:paraId="0326E54B" w14:textId="77777777" w:rsidTr="005B2988">
        <w:tc>
          <w:tcPr>
            <w:tcW w:w="2264" w:type="dxa"/>
          </w:tcPr>
          <w:p w14:paraId="397923F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7764E443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495C70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3100B4DA" w14:textId="044DB7C1" w:rsidR="00883AD4" w:rsidRDefault="008E47C1" w:rsidP="005B2988">
            <w:r>
              <w:t>3.4.4</w:t>
            </w:r>
          </w:p>
        </w:tc>
      </w:tr>
      <w:tr w:rsidR="00883AD4" w14:paraId="15516C39" w14:textId="77777777" w:rsidTr="005B2988">
        <w:tc>
          <w:tcPr>
            <w:tcW w:w="2264" w:type="dxa"/>
          </w:tcPr>
          <w:p w14:paraId="0637166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0A637B6A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25823DA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108339E9" w14:textId="348F1066" w:rsidR="00883AD4" w:rsidRDefault="008E47C1" w:rsidP="005B2988">
            <w:r>
              <w:t>Abfrage Version</w:t>
            </w:r>
          </w:p>
        </w:tc>
      </w:tr>
      <w:tr w:rsidR="00883AD4" w14:paraId="6E943A5C" w14:textId="77777777" w:rsidTr="005B2988">
        <w:tc>
          <w:tcPr>
            <w:tcW w:w="2264" w:type="dxa"/>
          </w:tcPr>
          <w:p w14:paraId="6FB1929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A524497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11E072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804789F" w14:textId="77777777" w:rsidR="00883AD4" w:rsidRDefault="00883AD4" w:rsidP="005B2988">
            <w:r>
              <w:t>LFH</w:t>
            </w:r>
          </w:p>
        </w:tc>
      </w:tr>
      <w:tr w:rsidR="00883AD4" w14:paraId="1C84086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78FCA0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245D930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7CA9E93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D63E63A" w14:textId="77777777" w:rsidR="00883AD4" w:rsidRDefault="00883AD4" w:rsidP="005B2988">
            <w:r>
              <w:t>LFH</w:t>
            </w:r>
          </w:p>
        </w:tc>
      </w:tr>
      <w:tr w:rsidR="00883AD4" w14:paraId="256EA14C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410C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420D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DD38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994EBE" w14:textId="77777777" w:rsidR="00883AD4" w:rsidRDefault="00883AD4" w:rsidP="005B2988"/>
        </w:tc>
      </w:tr>
      <w:tr w:rsidR="00883AD4" w14:paraId="387D8470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202EA50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5A481DD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24E8B70" w14:textId="6F74F61D" w:rsidR="00883AD4" w:rsidRDefault="008E47C1" w:rsidP="005B2988">
            <w:r>
              <w:t>Die API Version soll über eine Schnittstelle abgefragt werden können.</w:t>
            </w:r>
          </w:p>
        </w:tc>
      </w:tr>
      <w:tr w:rsidR="00883AD4" w14:paraId="0476463B" w14:textId="77777777" w:rsidTr="005B2988">
        <w:tc>
          <w:tcPr>
            <w:tcW w:w="9056" w:type="dxa"/>
            <w:gridSpan w:val="4"/>
          </w:tcPr>
          <w:p w14:paraId="1BAE300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324BC5D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871014D" w14:textId="7EF63548" w:rsidR="00883AD4" w:rsidRDefault="008E47C1" w:rsidP="005B2988">
            <w:r>
              <w:t>Die API Version wird über die Schnittstelle zur Verfügung gestellt.</w:t>
            </w:r>
          </w:p>
        </w:tc>
      </w:tr>
      <w:tr w:rsidR="00883AD4" w14:paraId="084636DD" w14:textId="77777777" w:rsidTr="005B2988">
        <w:tc>
          <w:tcPr>
            <w:tcW w:w="9056" w:type="dxa"/>
            <w:gridSpan w:val="4"/>
          </w:tcPr>
          <w:p w14:paraId="1FF1549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68D8C63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8B37D40" w14:textId="77777777" w:rsidR="00883AD4" w:rsidRDefault="00883AD4" w:rsidP="005B2988"/>
        </w:tc>
      </w:tr>
      <w:tr w:rsidR="00883AD4" w14:paraId="446026E8" w14:textId="77777777" w:rsidTr="005B2988">
        <w:tc>
          <w:tcPr>
            <w:tcW w:w="9056" w:type="dxa"/>
            <w:gridSpan w:val="4"/>
          </w:tcPr>
          <w:p w14:paraId="5F39B84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2FEABB2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37C17051" w14:textId="77777777" w:rsidR="00883AD4" w:rsidRDefault="00883AD4" w:rsidP="005B2988"/>
        </w:tc>
      </w:tr>
      <w:tr w:rsidR="00883AD4" w14:paraId="1234CFE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D7E1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B1B8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D29A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47477" w14:textId="77777777" w:rsidR="00883AD4" w:rsidRDefault="00883AD4" w:rsidP="005B2988"/>
        </w:tc>
      </w:tr>
      <w:tr w:rsidR="00883AD4" w14:paraId="3B6C427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F1970A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E033099" w14:textId="77777777" w:rsidR="00883AD4" w:rsidRDefault="00883AD4" w:rsidP="005B2988"/>
        </w:tc>
      </w:tr>
      <w:tr w:rsidR="00883AD4" w14:paraId="2D6CBE85" w14:textId="77777777" w:rsidTr="005B2988">
        <w:tc>
          <w:tcPr>
            <w:tcW w:w="2264" w:type="dxa"/>
          </w:tcPr>
          <w:p w14:paraId="433D88E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2AB99A9A" w14:textId="76FB3EE5" w:rsidR="00883AD4" w:rsidRDefault="008E47C1" w:rsidP="005B2988">
            <w:r>
              <w:t>Fachkonzept</w:t>
            </w:r>
          </w:p>
        </w:tc>
      </w:tr>
      <w:tr w:rsidR="00883AD4" w14:paraId="6E72887F" w14:textId="77777777" w:rsidTr="005B2988">
        <w:tc>
          <w:tcPr>
            <w:tcW w:w="2264" w:type="dxa"/>
          </w:tcPr>
          <w:p w14:paraId="3FD5AD1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035EFF3D" w14:textId="77777777" w:rsidR="00883AD4" w:rsidRDefault="00883AD4" w:rsidP="005B2988"/>
        </w:tc>
      </w:tr>
      <w:tr w:rsidR="00883AD4" w14:paraId="08BACE2B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AEB58F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1C0B3B3" w14:textId="77777777" w:rsidR="00883AD4" w:rsidRDefault="00883AD4" w:rsidP="005B2988"/>
        </w:tc>
      </w:tr>
      <w:tr w:rsidR="00883AD4" w14:paraId="005EB8A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4101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99B8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80F9E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F6F54" w14:textId="77777777" w:rsidR="00883AD4" w:rsidRDefault="00883AD4" w:rsidP="005B2988"/>
        </w:tc>
      </w:tr>
      <w:tr w:rsidR="008E47C1" w14:paraId="7317AFA2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CDE3E39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505F7F7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</w:tcBorders>
          </w:tcPr>
          <w:p w14:paraId="510665C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D7B0264" w14:textId="2F7DB8C0" w:rsidR="008E47C1" w:rsidRDefault="008E47C1" w:rsidP="008E47C1">
            <w:r>
              <w:t>3.1</w:t>
            </w:r>
          </w:p>
        </w:tc>
      </w:tr>
      <w:tr w:rsidR="008E47C1" w14:paraId="604236DA" w14:textId="77777777" w:rsidTr="005B2988">
        <w:tc>
          <w:tcPr>
            <w:tcW w:w="2264" w:type="dxa"/>
          </w:tcPr>
          <w:p w14:paraId="6EB9DD0C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B6217A8" w14:textId="1FA8CB08" w:rsidR="008E47C1" w:rsidRDefault="008E47C1" w:rsidP="008E47C1">
            <w:r>
              <w:t>1 PT</w:t>
            </w:r>
          </w:p>
        </w:tc>
        <w:tc>
          <w:tcPr>
            <w:tcW w:w="2266" w:type="dxa"/>
          </w:tcPr>
          <w:p w14:paraId="2D328371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05E93FD3" w14:textId="05255893" w:rsidR="008E47C1" w:rsidRDefault="008E47C1" w:rsidP="008E47C1">
            <w:r>
              <w:t>3.5</w:t>
            </w:r>
          </w:p>
        </w:tc>
      </w:tr>
      <w:tr w:rsidR="008E47C1" w14:paraId="184C4347" w14:textId="77777777" w:rsidTr="005B2988">
        <w:tc>
          <w:tcPr>
            <w:tcW w:w="2264" w:type="dxa"/>
          </w:tcPr>
          <w:p w14:paraId="673F21AF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7BFC2444" w14:textId="77777777" w:rsidR="008E47C1" w:rsidRDefault="008E47C1" w:rsidP="008E47C1"/>
        </w:tc>
        <w:tc>
          <w:tcPr>
            <w:tcW w:w="2266" w:type="dxa"/>
          </w:tcPr>
          <w:p w14:paraId="130841E9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3ED54F34" w14:textId="77777777" w:rsidR="008E47C1" w:rsidRDefault="008E47C1" w:rsidP="008E47C1"/>
        </w:tc>
      </w:tr>
      <w:tr w:rsidR="008E47C1" w14:paraId="02F482E7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0BDB5E9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8F8918C" w14:textId="77777777" w:rsidR="008E47C1" w:rsidRDefault="008E47C1" w:rsidP="008E47C1"/>
        </w:tc>
      </w:tr>
      <w:tr w:rsidR="008E47C1" w14:paraId="0876A6A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E7FA0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327AB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95B657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12509" w14:textId="77777777" w:rsidR="008E47C1" w:rsidRDefault="008E47C1" w:rsidP="008E47C1"/>
        </w:tc>
      </w:tr>
      <w:tr w:rsidR="008E47C1" w14:paraId="185355C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AE45372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4622324" w14:textId="77777777" w:rsidR="008E47C1" w:rsidRDefault="008E47C1" w:rsidP="008E47C1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3EAF70B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814281A" w14:textId="77777777" w:rsidR="008E47C1" w:rsidRDefault="008E47C1" w:rsidP="008E47C1">
            <w:r>
              <w:t>1.0</w:t>
            </w:r>
          </w:p>
        </w:tc>
      </w:tr>
      <w:tr w:rsidR="008E47C1" w14:paraId="1C850088" w14:textId="77777777" w:rsidTr="005B2988">
        <w:tc>
          <w:tcPr>
            <w:tcW w:w="2264" w:type="dxa"/>
          </w:tcPr>
          <w:p w14:paraId="500D543B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A653F17" w14:textId="77777777" w:rsidR="008E47C1" w:rsidRDefault="008E47C1" w:rsidP="008E47C1">
            <w:r>
              <w:t>LFH</w:t>
            </w:r>
          </w:p>
        </w:tc>
        <w:tc>
          <w:tcPr>
            <w:tcW w:w="2266" w:type="dxa"/>
          </w:tcPr>
          <w:p w14:paraId="09321F2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62E23E83" w14:textId="77777777" w:rsidR="008E47C1" w:rsidRDefault="008E47C1" w:rsidP="008E47C1">
            <w:r>
              <w:t>04.10.2013</w:t>
            </w:r>
          </w:p>
        </w:tc>
      </w:tr>
    </w:tbl>
    <w:p w14:paraId="35722C30" w14:textId="77777777" w:rsidR="00883AD4" w:rsidRDefault="00883AD4" w:rsidP="00883AD4">
      <w:pPr>
        <w:tabs>
          <w:tab w:val="left" w:pos="1540"/>
        </w:tabs>
      </w:pPr>
    </w:p>
    <w:p w14:paraId="7815EB8D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51B3A313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7BFA7050" w14:textId="423FC9DD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41</w:t>
            </w:r>
          </w:p>
        </w:tc>
      </w:tr>
      <w:tr w:rsidR="00883AD4" w14:paraId="69036CFB" w14:textId="77777777" w:rsidTr="005B2988">
        <w:tc>
          <w:tcPr>
            <w:tcW w:w="2264" w:type="dxa"/>
          </w:tcPr>
          <w:p w14:paraId="7383ED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27296A02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AD48C6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471AC4F9" w14:textId="6D10EFA0" w:rsidR="00883AD4" w:rsidRDefault="008E47C1" w:rsidP="005B2988">
            <w:r>
              <w:t>3.5.1</w:t>
            </w:r>
          </w:p>
        </w:tc>
      </w:tr>
      <w:tr w:rsidR="00883AD4" w14:paraId="60AD4B06" w14:textId="77777777" w:rsidTr="005B2988">
        <w:tc>
          <w:tcPr>
            <w:tcW w:w="2264" w:type="dxa"/>
          </w:tcPr>
          <w:p w14:paraId="4378C1E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0AB4C51F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3FADAD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59A9C311" w14:textId="3DC5C217" w:rsidR="00883AD4" w:rsidRDefault="008E47C1" w:rsidP="005B2988">
            <w:r>
              <w:t>Tests planen</w:t>
            </w:r>
          </w:p>
        </w:tc>
      </w:tr>
      <w:tr w:rsidR="00883AD4" w14:paraId="75F7415C" w14:textId="77777777" w:rsidTr="005B2988">
        <w:tc>
          <w:tcPr>
            <w:tcW w:w="2264" w:type="dxa"/>
          </w:tcPr>
          <w:p w14:paraId="73241BF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4B50C291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445229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1B4D0CF8" w14:textId="77777777" w:rsidR="00883AD4" w:rsidRDefault="00883AD4" w:rsidP="005B2988">
            <w:r>
              <w:t>LFH</w:t>
            </w:r>
          </w:p>
        </w:tc>
      </w:tr>
      <w:tr w:rsidR="00883AD4" w14:paraId="44E347EB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9935A4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4FA8F4A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6B57C04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0785F0D" w14:textId="77777777" w:rsidR="00883AD4" w:rsidRDefault="00883AD4" w:rsidP="005B2988">
            <w:r>
              <w:t>LFH</w:t>
            </w:r>
          </w:p>
        </w:tc>
      </w:tr>
      <w:tr w:rsidR="00883AD4" w14:paraId="5D61749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AE62D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D241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E54B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63C5" w14:textId="77777777" w:rsidR="00883AD4" w:rsidRDefault="00883AD4" w:rsidP="005B2988"/>
        </w:tc>
      </w:tr>
      <w:tr w:rsidR="00883AD4" w14:paraId="1C7CDE78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EC3115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6C2BB4F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D6F6D58" w14:textId="66B3B4A9" w:rsidR="00883AD4" w:rsidRDefault="008E47C1" w:rsidP="005B2988">
            <w:r>
              <w:t>Die Testfälle für die Applikation werden definiert.</w:t>
            </w:r>
          </w:p>
        </w:tc>
      </w:tr>
      <w:tr w:rsidR="00883AD4" w14:paraId="66413663" w14:textId="77777777" w:rsidTr="005B2988">
        <w:tc>
          <w:tcPr>
            <w:tcW w:w="9056" w:type="dxa"/>
            <w:gridSpan w:val="4"/>
          </w:tcPr>
          <w:p w14:paraId="6798A6B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4C283CC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6ED067BA" w14:textId="566DBE77" w:rsidR="00883AD4" w:rsidRDefault="008E47C1" w:rsidP="008E47C1">
            <w:r>
              <w:t>Die Test</w:t>
            </w:r>
            <w:r w:rsidR="004916D3">
              <w:t>s</w:t>
            </w:r>
            <w:r>
              <w:t xml:space="preserve"> sind beschrieben.</w:t>
            </w:r>
          </w:p>
        </w:tc>
      </w:tr>
      <w:tr w:rsidR="00883AD4" w14:paraId="7AF616C7" w14:textId="77777777" w:rsidTr="005B2988">
        <w:tc>
          <w:tcPr>
            <w:tcW w:w="9056" w:type="dxa"/>
            <w:gridSpan w:val="4"/>
          </w:tcPr>
          <w:p w14:paraId="3EAFD7C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7791B26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DD4CB8D" w14:textId="77777777" w:rsidR="00883AD4" w:rsidRDefault="00883AD4" w:rsidP="005B2988"/>
        </w:tc>
      </w:tr>
      <w:tr w:rsidR="00883AD4" w14:paraId="7F7F4296" w14:textId="77777777" w:rsidTr="005B2988">
        <w:tc>
          <w:tcPr>
            <w:tcW w:w="9056" w:type="dxa"/>
            <w:gridSpan w:val="4"/>
          </w:tcPr>
          <w:p w14:paraId="2B7696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0613D647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502A693B" w14:textId="77777777" w:rsidR="00883AD4" w:rsidRDefault="00883AD4" w:rsidP="005B2988"/>
        </w:tc>
      </w:tr>
      <w:tr w:rsidR="00883AD4" w14:paraId="78A8BBC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00D1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377D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A91AF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C67DA" w14:textId="77777777" w:rsidR="00883AD4" w:rsidRDefault="00883AD4" w:rsidP="005B2988"/>
        </w:tc>
      </w:tr>
      <w:tr w:rsidR="00883AD4" w14:paraId="75A8766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C39D51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51B05B39" w14:textId="77777777" w:rsidR="00883AD4" w:rsidRDefault="00883AD4" w:rsidP="005B2988"/>
        </w:tc>
      </w:tr>
      <w:tr w:rsidR="00883AD4" w14:paraId="0674C50B" w14:textId="77777777" w:rsidTr="005B2988">
        <w:tc>
          <w:tcPr>
            <w:tcW w:w="2264" w:type="dxa"/>
          </w:tcPr>
          <w:p w14:paraId="5AD2CE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44D59A4" w14:textId="2DCB3765" w:rsidR="00883AD4" w:rsidRDefault="008E47C1" w:rsidP="005B2988">
            <w:r>
              <w:t>Fachkonzept</w:t>
            </w:r>
          </w:p>
        </w:tc>
      </w:tr>
      <w:tr w:rsidR="00883AD4" w14:paraId="63F896C9" w14:textId="77777777" w:rsidTr="005B2988">
        <w:tc>
          <w:tcPr>
            <w:tcW w:w="2264" w:type="dxa"/>
          </w:tcPr>
          <w:p w14:paraId="48B7F00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37FAC0F" w14:textId="5CDF8E80" w:rsidR="00883AD4" w:rsidRDefault="004916D3" w:rsidP="005B2988">
            <w:r>
              <w:t>Testdokumentation</w:t>
            </w:r>
          </w:p>
        </w:tc>
      </w:tr>
      <w:tr w:rsidR="00883AD4" w14:paraId="449E3A1A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2BD86F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BEFABCA" w14:textId="77777777" w:rsidR="00883AD4" w:rsidRDefault="00883AD4" w:rsidP="005B2988"/>
        </w:tc>
      </w:tr>
      <w:tr w:rsidR="00883AD4" w14:paraId="4F530BE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7C97F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9BCA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6BF9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FC4F1" w14:textId="77777777" w:rsidR="00883AD4" w:rsidRDefault="00883AD4" w:rsidP="005B2988"/>
        </w:tc>
      </w:tr>
      <w:tr w:rsidR="008E47C1" w14:paraId="7B6ACBE0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FFD2351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D40B84F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</w:tcBorders>
          </w:tcPr>
          <w:p w14:paraId="66EB9F64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84EA05B" w14:textId="17E4EDFD" w:rsidR="008E47C1" w:rsidRDefault="008E47C1" w:rsidP="008E47C1">
            <w:r>
              <w:t>2.0</w:t>
            </w:r>
          </w:p>
        </w:tc>
      </w:tr>
      <w:tr w:rsidR="008E47C1" w14:paraId="579FFB36" w14:textId="77777777" w:rsidTr="005B2988">
        <w:tc>
          <w:tcPr>
            <w:tcW w:w="2264" w:type="dxa"/>
          </w:tcPr>
          <w:p w14:paraId="4B1C444A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1674A4BA" w14:textId="3ED7D889" w:rsidR="008E47C1" w:rsidRDefault="008E47C1" w:rsidP="008E47C1">
            <w:r>
              <w:t>2 PT</w:t>
            </w:r>
          </w:p>
        </w:tc>
        <w:tc>
          <w:tcPr>
            <w:tcW w:w="2266" w:type="dxa"/>
          </w:tcPr>
          <w:p w14:paraId="13E01EE2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80D7721" w14:textId="1C9176F4" w:rsidR="008E47C1" w:rsidRDefault="008E47C1" w:rsidP="008E47C1">
            <w:r>
              <w:t>3.5.2</w:t>
            </w:r>
          </w:p>
        </w:tc>
      </w:tr>
      <w:tr w:rsidR="008E47C1" w14:paraId="23B374C6" w14:textId="77777777" w:rsidTr="005B2988">
        <w:tc>
          <w:tcPr>
            <w:tcW w:w="2264" w:type="dxa"/>
          </w:tcPr>
          <w:p w14:paraId="2F7538BC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3F0E5046" w14:textId="77777777" w:rsidR="008E47C1" w:rsidRDefault="008E47C1" w:rsidP="008E47C1"/>
        </w:tc>
        <w:tc>
          <w:tcPr>
            <w:tcW w:w="2266" w:type="dxa"/>
          </w:tcPr>
          <w:p w14:paraId="232A6E50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DD6C795" w14:textId="77777777" w:rsidR="008E47C1" w:rsidRDefault="008E47C1" w:rsidP="008E47C1"/>
        </w:tc>
      </w:tr>
      <w:tr w:rsidR="008E47C1" w14:paraId="5AE6CD1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6939B02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7AE75B7" w14:textId="77777777" w:rsidR="008E47C1" w:rsidRDefault="008E47C1" w:rsidP="008E47C1"/>
        </w:tc>
      </w:tr>
      <w:tr w:rsidR="008E47C1" w14:paraId="11E0D3B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6BC80" w14:textId="77777777" w:rsidR="008E47C1" w:rsidRDefault="008E47C1" w:rsidP="008E47C1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8A6FD7" w14:textId="77777777" w:rsidR="008E47C1" w:rsidRDefault="008E47C1" w:rsidP="008E47C1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14FD2" w14:textId="77777777" w:rsidR="008E47C1" w:rsidRDefault="008E47C1" w:rsidP="008E47C1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FCE0E" w14:textId="77777777" w:rsidR="008E47C1" w:rsidRDefault="008E47C1" w:rsidP="008E47C1"/>
        </w:tc>
      </w:tr>
      <w:tr w:rsidR="008E47C1" w14:paraId="58CD521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926EB38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51AB815" w14:textId="77777777" w:rsidR="008E47C1" w:rsidRDefault="008E47C1" w:rsidP="008E47C1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4D14D778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39AE844" w14:textId="77777777" w:rsidR="008E47C1" w:rsidRDefault="008E47C1" w:rsidP="008E47C1">
            <w:r>
              <w:t>1.0</w:t>
            </w:r>
          </w:p>
        </w:tc>
      </w:tr>
      <w:tr w:rsidR="008E47C1" w14:paraId="0F23E254" w14:textId="77777777" w:rsidTr="005B2988">
        <w:tc>
          <w:tcPr>
            <w:tcW w:w="2264" w:type="dxa"/>
          </w:tcPr>
          <w:p w14:paraId="57D330F1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5C097FAA" w14:textId="77777777" w:rsidR="008E47C1" w:rsidRDefault="008E47C1" w:rsidP="008E47C1">
            <w:r>
              <w:t>LFH</w:t>
            </w:r>
          </w:p>
        </w:tc>
        <w:tc>
          <w:tcPr>
            <w:tcW w:w="2266" w:type="dxa"/>
          </w:tcPr>
          <w:p w14:paraId="73738F18" w14:textId="77777777" w:rsidR="008E47C1" w:rsidRPr="007E3AEB" w:rsidRDefault="008E47C1" w:rsidP="008E47C1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334592F7" w14:textId="77777777" w:rsidR="008E47C1" w:rsidRDefault="008E47C1" w:rsidP="008E47C1">
            <w:r>
              <w:t>04.10.2013</w:t>
            </w:r>
          </w:p>
        </w:tc>
      </w:tr>
    </w:tbl>
    <w:p w14:paraId="6EAE66C3" w14:textId="77777777" w:rsidR="00883AD4" w:rsidRDefault="00883AD4" w:rsidP="00883AD4">
      <w:pPr>
        <w:tabs>
          <w:tab w:val="left" w:pos="1540"/>
        </w:tabs>
      </w:pPr>
    </w:p>
    <w:p w14:paraId="33A93429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0A1816F0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7D42E354" w14:textId="6050A352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42</w:t>
            </w:r>
          </w:p>
        </w:tc>
      </w:tr>
      <w:tr w:rsidR="00883AD4" w14:paraId="41279C94" w14:textId="77777777" w:rsidTr="005B2988">
        <w:tc>
          <w:tcPr>
            <w:tcW w:w="2264" w:type="dxa"/>
          </w:tcPr>
          <w:p w14:paraId="5934ADC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4FACAA2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43C9CE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45CA4B6" w14:textId="2848B213" w:rsidR="00883AD4" w:rsidRDefault="004916D3" w:rsidP="005B2988">
            <w:r>
              <w:t>3.5.2</w:t>
            </w:r>
          </w:p>
        </w:tc>
      </w:tr>
      <w:tr w:rsidR="00883AD4" w14:paraId="2029F004" w14:textId="77777777" w:rsidTr="005B2988">
        <w:tc>
          <w:tcPr>
            <w:tcW w:w="2264" w:type="dxa"/>
          </w:tcPr>
          <w:p w14:paraId="27AEB80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4D6AB59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6A78681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283F5198" w14:textId="07E439D4" w:rsidR="00883AD4" w:rsidRDefault="004916D3" w:rsidP="005B2988">
            <w:r>
              <w:t>Tests durchführen</w:t>
            </w:r>
          </w:p>
        </w:tc>
      </w:tr>
      <w:tr w:rsidR="00883AD4" w14:paraId="7BA12F8E" w14:textId="77777777" w:rsidTr="005B2988">
        <w:tc>
          <w:tcPr>
            <w:tcW w:w="2264" w:type="dxa"/>
          </w:tcPr>
          <w:p w14:paraId="03E97AF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F1FCB7F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71CE989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1DC076FB" w14:textId="77777777" w:rsidR="00883AD4" w:rsidRDefault="00883AD4" w:rsidP="005B2988">
            <w:r>
              <w:t>LFH</w:t>
            </w:r>
          </w:p>
        </w:tc>
      </w:tr>
      <w:tr w:rsidR="00883AD4" w14:paraId="296070A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1AA598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F38EB68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35ABAF2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66B31C1" w14:textId="77777777" w:rsidR="00883AD4" w:rsidRDefault="00883AD4" w:rsidP="005B2988">
            <w:r>
              <w:t>LFH</w:t>
            </w:r>
          </w:p>
        </w:tc>
      </w:tr>
      <w:tr w:rsidR="00883AD4" w14:paraId="54D9E7A3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DE78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8A08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33D9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E04C6" w14:textId="77777777" w:rsidR="00883AD4" w:rsidRDefault="00883AD4" w:rsidP="005B2988"/>
        </w:tc>
      </w:tr>
      <w:tr w:rsidR="00883AD4" w14:paraId="56CB000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46982B8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68DBE43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4CC3361" w14:textId="598B32F6" w:rsidR="00883AD4" w:rsidRDefault="004916D3" w:rsidP="005B2988">
            <w:r>
              <w:t>Die beschriebenen Tests werden ausgeführt und die Resultate festgehalten</w:t>
            </w:r>
          </w:p>
        </w:tc>
      </w:tr>
      <w:tr w:rsidR="00883AD4" w14:paraId="75C7D71A" w14:textId="77777777" w:rsidTr="005B2988">
        <w:tc>
          <w:tcPr>
            <w:tcW w:w="9056" w:type="dxa"/>
            <w:gridSpan w:val="4"/>
          </w:tcPr>
          <w:p w14:paraId="56CF9D0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5E8AD66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E93FE2E" w14:textId="4C2EE301" w:rsidR="00883AD4" w:rsidRDefault="004916D3" w:rsidP="005B2988">
            <w:r>
              <w:t>Alle Tests wurden ausgeführt und Resultate dokumentiert.</w:t>
            </w:r>
          </w:p>
        </w:tc>
      </w:tr>
      <w:tr w:rsidR="00883AD4" w14:paraId="001B6BF0" w14:textId="77777777" w:rsidTr="005B2988">
        <w:tc>
          <w:tcPr>
            <w:tcW w:w="9056" w:type="dxa"/>
            <w:gridSpan w:val="4"/>
          </w:tcPr>
          <w:p w14:paraId="0F4FB69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5BC1858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7087D73" w14:textId="77777777" w:rsidR="00883AD4" w:rsidRDefault="00883AD4" w:rsidP="005B2988"/>
        </w:tc>
      </w:tr>
      <w:tr w:rsidR="00883AD4" w14:paraId="6C939209" w14:textId="77777777" w:rsidTr="005B2988">
        <w:tc>
          <w:tcPr>
            <w:tcW w:w="9056" w:type="dxa"/>
            <w:gridSpan w:val="4"/>
          </w:tcPr>
          <w:p w14:paraId="2A2BC78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3107CC92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4566258" w14:textId="77777777" w:rsidR="00883AD4" w:rsidRDefault="00883AD4" w:rsidP="005B2988"/>
        </w:tc>
      </w:tr>
      <w:tr w:rsidR="00883AD4" w14:paraId="235BA41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3FC79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8E1CC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5AFED6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EF4CA2" w14:textId="77777777" w:rsidR="00883AD4" w:rsidRDefault="00883AD4" w:rsidP="005B2988"/>
        </w:tc>
      </w:tr>
      <w:tr w:rsidR="00883AD4" w14:paraId="4A7E708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DB3CE6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601B4B5" w14:textId="77777777" w:rsidR="00883AD4" w:rsidRDefault="00883AD4" w:rsidP="005B2988"/>
        </w:tc>
      </w:tr>
      <w:tr w:rsidR="00883AD4" w14:paraId="0A771306" w14:textId="77777777" w:rsidTr="005B2988">
        <w:tc>
          <w:tcPr>
            <w:tcW w:w="2264" w:type="dxa"/>
          </w:tcPr>
          <w:p w14:paraId="6FB0A12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623E78E" w14:textId="22C1A4D4" w:rsidR="00883AD4" w:rsidRDefault="004916D3" w:rsidP="005B2988">
            <w:r>
              <w:t>Testdokumentation</w:t>
            </w:r>
          </w:p>
        </w:tc>
      </w:tr>
      <w:tr w:rsidR="00883AD4" w14:paraId="08483394" w14:textId="77777777" w:rsidTr="005B2988">
        <w:tc>
          <w:tcPr>
            <w:tcW w:w="2264" w:type="dxa"/>
          </w:tcPr>
          <w:p w14:paraId="152177E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40012DD6" w14:textId="79DD1A20" w:rsidR="00883AD4" w:rsidRDefault="004916D3" w:rsidP="005B2988">
            <w:r>
              <w:t>Dokumentation der Testresultate</w:t>
            </w:r>
          </w:p>
        </w:tc>
      </w:tr>
      <w:tr w:rsidR="00883AD4" w14:paraId="0B4EDC7C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4EF572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CEF81AE" w14:textId="77777777" w:rsidR="00883AD4" w:rsidRDefault="00883AD4" w:rsidP="005B2988"/>
        </w:tc>
      </w:tr>
      <w:tr w:rsidR="00883AD4" w14:paraId="6C69B16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D46A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C6B0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3D1A0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DC349" w14:textId="77777777" w:rsidR="00883AD4" w:rsidRDefault="00883AD4" w:rsidP="005B2988"/>
        </w:tc>
      </w:tr>
      <w:tr w:rsidR="00883AD4" w14:paraId="6596FCC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DC73C7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4F688EA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7935978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803D1DE" w14:textId="64ADA9E7" w:rsidR="00883AD4" w:rsidRDefault="004916D3" w:rsidP="005B2988">
            <w:r>
              <w:t>3.5.1</w:t>
            </w:r>
          </w:p>
        </w:tc>
      </w:tr>
      <w:tr w:rsidR="00883AD4" w14:paraId="629293F4" w14:textId="77777777" w:rsidTr="005B2988">
        <w:tc>
          <w:tcPr>
            <w:tcW w:w="2264" w:type="dxa"/>
          </w:tcPr>
          <w:p w14:paraId="6C6D256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3241C873" w14:textId="324037E9" w:rsidR="00883AD4" w:rsidRDefault="004916D3" w:rsidP="005B2988">
            <w:r>
              <w:t>2 PT</w:t>
            </w:r>
          </w:p>
        </w:tc>
        <w:tc>
          <w:tcPr>
            <w:tcW w:w="2266" w:type="dxa"/>
          </w:tcPr>
          <w:p w14:paraId="20B3B56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2941F64C" w14:textId="755BEEF6" w:rsidR="00883AD4" w:rsidRDefault="004916D3" w:rsidP="005B2988">
            <w:r>
              <w:t>3.5.3</w:t>
            </w:r>
          </w:p>
        </w:tc>
      </w:tr>
      <w:tr w:rsidR="00883AD4" w14:paraId="5C762FD3" w14:textId="77777777" w:rsidTr="005B2988">
        <w:tc>
          <w:tcPr>
            <w:tcW w:w="2264" w:type="dxa"/>
          </w:tcPr>
          <w:p w14:paraId="2C42E96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1E00241A" w14:textId="77777777" w:rsidR="00883AD4" w:rsidRDefault="00883AD4" w:rsidP="005B2988"/>
        </w:tc>
        <w:tc>
          <w:tcPr>
            <w:tcW w:w="2266" w:type="dxa"/>
          </w:tcPr>
          <w:p w14:paraId="0675C89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6F9C5BAF" w14:textId="77777777" w:rsidR="00883AD4" w:rsidRDefault="00883AD4" w:rsidP="005B2988"/>
        </w:tc>
      </w:tr>
      <w:tr w:rsidR="00883AD4" w14:paraId="6FA59FB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D15972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0559E46" w14:textId="77777777" w:rsidR="00883AD4" w:rsidRDefault="00883AD4" w:rsidP="005B2988"/>
        </w:tc>
      </w:tr>
      <w:tr w:rsidR="00883AD4" w14:paraId="268A07A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EE44B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E2E8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B4D3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E8AA7" w14:textId="77777777" w:rsidR="00883AD4" w:rsidRDefault="00883AD4" w:rsidP="005B2988"/>
        </w:tc>
      </w:tr>
      <w:tr w:rsidR="00883AD4" w14:paraId="1EE3C7E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8555DF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E030967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58C762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89CB54B" w14:textId="77777777" w:rsidR="00883AD4" w:rsidRDefault="00883AD4" w:rsidP="005B2988">
            <w:r>
              <w:t>1.0</w:t>
            </w:r>
          </w:p>
        </w:tc>
      </w:tr>
      <w:tr w:rsidR="00883AD4" w14:paraId="27A6B595" w14:textId="77777777" w:rsidTr="005B2988">
        <w:tc>
          <w:tcPr>
            <w:tcW w:w="2264" w:type="dxa"/>
          </w:tcPr>
          <w:p w14:paraId="2378B19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8421BC3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4B2FF83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0A52DAF6" w14:textId="77777777" w:rsidR="00883AD4" w:rsidRDefault="00883AD4" w:rsidP="005B2988">
            <w:r>
              <w:t>04.10.2013</w:t>
            </w:r>
          </w:p>
        </w:tc>
      </w:tr>
    </w:tbl>
    <w:p w14:paraId="4190E108" w14:textId="77777777" w:rsidR="00883AD4" w:rsidRDefault="00883AD4" w:rsidP="00883AD4">
      <w:pPr>
        <w:tabs>
          <w:tab w:val="left" w:pos="1540"/>
        </w:tabs>
      </w:pPr>
    </w:p>
    <w:p w14:paraId="6E15C9D1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09A960CF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4EC55EE" w14:textId="10966E7D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43</w:t>
            </w:r>
          </w:p>
        </w:tc>
      </w:tr>
      <w:tr w:rsidR="00883AD4" w14:paraId="24F19AE8" w14:textId="77777777" w:rsidTr="005B2988">
        <w:tc>
          <w:tcPr>
            <w:tcW w:w="2264" w:type="dxa"/>
          </w:tcPr>
          <w:p w14:paraId="41F3946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38911DE4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23491F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25CF836C" w14:textId="62EB50B8" w:rsidR="00883AD4" w:rsidRDefault="004916D3" w:rsidP="005B2988">
            <w:r>
              <w:t>3.5.3</w:t>
            </w:r>
          </w:p>
        </w:tc>
      </w:tr>
      <w:tr w:rsidR="00883AD4" w14:paraId="1EF5120D" w14:textId="77777777" w:rsidTr="005B2988">
        <w:tc>
          <w:tcPr>
            <w:tcW w:w="2264" w:type="dxa"/>
          </w:tcPr>
          <w:p w14:paraId="63D0737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4EEBB856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440B95F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0B8596C1" w14:textId="78849EB2" w:rsidR="00883AD4" w:rsidRDefault="004916D3" w:rsidP="005B2988">
            <w:r>
              <w:t>Fehler beheben</w:t>
            </w:r>
          </w:p>
        </w:tc>
      </w:tr>
      <w:tr w:rsidR="00883AD4" w14:paraId="6E20FE47" w14:textId="77777777" w:rsidTr="005B2988">
        <w:tc>
          <w:tcPr>
            <w:tcW w:w="2264" w:type="dxa"/>
          </w:tcPr>
          <w:p w14:paraId="3AC24F7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4B6E9045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BA1885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EF7A927" w14:textId="77777777" w:rsidR="00883AD4" w:rsidRDefault="00883AD4" w:rsidP="005B2988">
            <w:r>
              <w:t>LFH</w:t>
            </w:r>
          </w:p>
        </w:tc>
      </w:tr>
      <w:tr w:rsidR="00883AD4" w14:paraId="73DFF30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2C7E41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9859786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2512DBB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F845C90" w14:textId="77777777" w:rsidR="00883AD4" w:rsidRDefault="00883AD4" w:rsidP="005B2988">
            <w:r>
              <w:t>LFH</w:t>
            </w:r>
          </w:p>
        </w:tc>
      </w:tr>
      <w:tr w:rsidR="00883AD4" w14:paraId="0ECD5E59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B30E7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FF459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DB97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1BB2" w14:textId="77777777" w:rsidR="00883AD4" w:rsidRDefault="00883AD4" w:rsidP="005B2988"/>
        </w:tc>
      </w:tr>
      <w:tr w:rsidR="00883AD4" w14:paraId="31E0BB42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7A9384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6A24296D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57CA720" w14:textId="12C91C89" w:rsidR="00883AD4" w:rsidRDefault="004916D3" w:rsidP="005B2988">
            <w:r>
              <w:t>Die beim Testing gefundenen Fehler werden behoben.</w:t>
            </w:r>
          </w:p>
        </w:tc>
      </w:tr>
      <w:tr w:rsidR="00883AD4" w14:paraId="6A3B1445" w14:textId="77777777" w:rsidTr="005B2988">
        <w:tc>
          <w:tcPr>
            <w:tcW w:w="9056" w:type="dxa"/>
            <w:gridSpan w:val="4"/>
          </w:tcPr>
          <w:p w14:paraId="08561A4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5963919A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7858C48" w14:textId="48586FA3" w:rsidR="00883AD4" w:rsidRDefault="004916D3" w:rsidP="005B2988">
            <w:r>
              <w:t>Alle im Testing gefunden Fehler sind behoben.</w:t>
            </w:r>
          </w:p>
        </w:tc>
      </w:tr>
      <w:tr w:rsidR="00883AD4" w14:paraId="2F5D4323" w14:textId="77777777" w:rsidTr="005B2988">
        <w:tc>
          <w:tcPr>
            <w:tcW w:w="9056" w:type="dxa"/>
            <w:gridSpan w:val="4"/>
          </w:tcPr>
          <w:p w14:paraId="5BD5AD1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26ADBB01" w14:textId="77777777" w:rsidTr="005B2988">
        <w:trPr>
          <w:trHeight w:val="1701"/>
        </w:trPr>
        <w:tc>
          <w:tcPr>
            <w:tcW w:w="9056" w:type="dxa"/>
            <w:gridSpan w:val="4"/>
          </w:tcPr>
          <w:p w14:paraId="27E56704" w14:textId="77777777" w:rsidR="00883AD4" w:rsidRDefault="00883AD4" w:rsidP="005B2988"/>
        </w:tc>
      </w:tr>
      <w:tr w:rsidR="00883AD4" w14:paraId="7EDDA241" w14:textId="77777777" w:rsidTr="005B2988">
        <w:tc>
          <w:tcPr>
            <w:tcW w:w="9056" w:type="dxa"/>
            <w:gridSpan w:val="4"/>
          </w:tcPr>
          <w:p w14:paraId="71EBD1D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6DB077F2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17A69BB7" w14:textId="77777777" w:rsidR="00883AD4" w:rsidRDefault="00883AD4" w:rsidP="005B2988"/>
        </w:tc>
      </w:tr>
      <w:tr w:rsidR="00883AD4" w14:paraId="114256B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F66F29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32F4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9267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153FED" w14:textId="77777777" w:rsidR="00883AD4" w:rsidRDefault="00883AD4" w:rsidP="005B2988"/>
        </w:tc>
      </w:tr>
      <w:tr w:rsidR="00883AD4" w14:paraId="514FFF13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906836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49EAD73C" w14:textId="77777777" w:rsidR="00883AD4" w:rsidRDefault="00883AD4" w:rsidP="005B2988"/>
        </w:tc>
      </w:tr>
      <w:tr w:rsidR="00883AD4" w14:paraId="26215272" w14:textId="77777777" w:rsidTr="005B2988">
        <w:tc>
          <w:tcPr>
            <w:tcW w:w="2264" w:type="dxa"/>
          </w:tcPr>
          <w:p w14:paraId="04F9536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6C020FB4" w14:textId="6FC5615D" w:rsidR="00883AD4" w:rsidRDefault="004916D3" w:rsidP="005B2988">
            <w:r>
              <w:t>Testdokumentation, Dokumentation der Testresultate, Fachkonzept</w:t>
            </w:r>
          </w:p>
        </w:tc>
      </w:tr>
      <w:tr w:rsidR="00883AD4" w14:paraId="30769796" w14:textId="77777777" w:rsidTr="005B2988">
        <w:tc>
          <w:tcPr>
            <w:tcW w:w="2264" w:type="dxa"/>
          </w:tcPr>
          <w:p w14:paraId="6764A22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1AAE6C1F" w14:textId="77777777" w:rsidR="00883AD4" w:rsidRDefault="00883AD4" w:rsidP="005B2988"/>
        </w:tc>
      </w:tr>
      <w:tr w:rsidR="00883AD4" w14:paraId="5DCCB2FF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0A2236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735961C" w14:textId="77777777" w:rsidR="00883AD4" w:rsidRDefault="00883AD4" w:rsidP="005B2988"/>
        </w:tc>
      </w:tr>
      <w:tr w:rsidR="00883AD4" w14:paraId="39DE925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BC02C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8222A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3785A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CFF65" w14:textId="77777777" w:rsidR="00883AD4" w:rsidRDefault="00883AD4" w:rsidP="005B2988"/>
        </w:tc>
      </w:tr>
      <w:tr w:rsidR="00883AD4" w14:paraId="1DBF867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AA10CD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7F7669E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7CC975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7B033C9" w14:textId="48B349A2" w:rsidR="00883AD4" w:rsidRDefault="004916D3" w:rsidP="005B2988">
            <w:r>
              <w:t>3.5.2</w:t>
            </w:r>
          </w:p>
        </w:tc>
      </w:tr>
      <w:tr w:rsidR="00883AD4" w14:paraId="3039E372" w14:textId="77777777" w:rsidTr="005B2988">
        <w:tc>
          <w:tcPr>
            <w:tcW w:w="2264" w:type="dxa"/>
          </w:tcPr>
          <w:p w14:paraId="5795E13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2BEDC2FD" w14:textId="02350FFF" w:rsidR="00883AD4" w:rsidRDefault="004916D3" w:rsidP="005B2988">
            <w:r>
              <w:t>2 PT</w:t>
            </w:r>
          </w:p>
        </w:tc>
        <w:tc>
          <w:tcPr>
            <w:tcW w:w="2266" w:type="dxa"/>
          </w:tcPr>
          <w:p w14:paraId="5B5E2CB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46E73DC7" w14:textId="38FB8389" w:rsidR="00883AD4" w:rsidRDefault="00947715" w:rsidP="005B2988">
            <w:r>
              <w:t>4.0</w:t>
            </w:r>
          </w:p>
        </w:tc>
      </w:tr>
      <w:tr w:rsidR="00883AD4" w14:paraId="7ED3289C" w14:textId="77777777" w:rsidTr="005B2988">
        <w:tc>
          <w:tcPr>
            <w:tcW w:w="2264" w:type="dxa"/>
          </w:tcPr>
          <w:p w14:paraId="37D7525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A7DFFAF" w14:textId="77777777" w:rsidR="00883AD4" w:rsidRDefault="00883AD4" w:rsidP="005B2988"/>
        </w:tc>
        <w:tc>
          <w:tcPr>
            <w:tcW w:w="2266" w:type="dxa"/>
          </w:tcPr>
          <w:p w14:paraId="2EC6CBF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1B8CACF0" w14:textId="77777777" w:rsidR="00883AD4" w:rsidRDefault="00883AD4" w:rsidP="005B2988"/>
        </w:tc>
      </w:tr>
      <w:tr w:rsidR="00883AD4" w14:paraId="725FF23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5C9D6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2B262B82" w14:textId="77777777" w:rsidR="00883AD4" w:rsidRDefault="00883AD4" w:rsidP="005B2988"/>
        </w:tc>
      </w:tr>
      <w:tr w:rsidR="00883AD4" w14:paraId="5D4B2C4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B251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A640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C52B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EC93F" w14:textId="77777777" w:rsidR="00883AD4" w:rsidRDefault="00883AD4" w:rsidP="005B2988"/>
        </w:tc>
      </w:tr>
      <w:tr w:rsidR="00883AD4" w14:paraId="301BBD74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7EEC16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D7ED1A2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53CEA5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CF64E04" w14:textId="77777777" w:rsidR="00883AD4" w:rsidRDefault="00883AD4" w:rsidP="005B2988">
            <w:r>
              <w:t>1.0</w:t>
            </w:r>
          </w:p>
        </w:tc>
      </w:tr>
      <w:tr w:rsidR="00883AD4" w14:paraId="7BC51838" w14:textId="77777777" w:rsidTr="005B2988">
        <w:tc>
          <w:tcPr>
            <w:tcW w:w="2264" w:type="dxa"/>
          </w:tcPr>
          <w:p w14:paraId="333FE8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35C19D09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FB2420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49BE5A0" w14:textId="77777777" w:rsidR="00883AD4" w:rsidRDefault="00883AD4" w:rsidP="005B2988">
            <w:r>
              <w:t>04.10.2013</w:t>
            </w:r>
          </w:p>
        </w:tc>
      </w:tr>
    </w:tbl>
    <w:p w14:paraId="533F082A" w14:textId="77777777" w:rsidR="00883AD4" w:rsidRDefault="00883AD4" w:rsidP="00883AD4">
      <w:pPr>
        <w:tabs>
          <w:tab w:val="left" w:pos="1540"/>
        </w:tabs>
      </w:pPr>
    </w:p>
    <w:p w14:paraId="34291BC9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494B5D13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281BB068" w14:textId="46CD2F4F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44</w:t>
            </w:r>
          </w:p>
        </w:tc>
      </w:tr>
      <w:tr w:rsidR="00883AD4" w14:paraId="401FC66D" w14:textId="77777777" w:rsidTr="005B2988">
        <w:tc>
          <w:tcPr>
            <w:tcW w:w="2264" w:type="dxa"/>
          </w:tcPr>
          <w:p w14:paraId="6B3E6CD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4E1F36E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B44AAE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45C9DD6" w14:textId="0FDFF0D0" w:rsidR="00883AD4" w:rsidRDefault="001A78A8" w:rsidP="005B2988">
            <w:r>
              <w:t>3.6.1</w:t>
            </w:r>
          </w:p>
        </w:tc>
      </w:tr>
      <w:tr w:rsidR="00883AD4" w14:paraId="0EC3D095" w14:textId="77777777" w:rsidTr="005B2988">
        <w:tc>
          <w:tcPr>
            <w:tcW w:w="2264" w:type="dxa"/>
          </w:tcPr>
          <w:p w14:paraId="1E0C197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5139CA36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310F6D9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37ECB40B" w14:textId="1D261363" w:rsidR="00883AD4" w:rsidRDefault="001A78A8" w:rsidP="005B2988">
            <w:r>
              <w:t>Grundlayout erstellen</w:t>
            </w:r>
          </w:p>
        </w:tc>
      </w:tr>
      <w:tr w:rsidR="00883AD4" w14:paraId="66D1F62B" w14:textId="77777777" w:rsidTr="005B2988">
        <w:tc>
          <w:tcPr>
            <w:tcW w:w="2264" w:type="dxa"/>
          </w:tcPr>
          <w:p w14:paraId="09259BA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02D12000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BC55AA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4D343494" w14:textId="77777777" w:rsidR="00883AD4" w:rsidRDefault="00883AD4" w:rsidP="005B2988">
            <w:r>
              <w:t>LFH</w:t>
            </w:r>
          </w:p>
        </w:tc>
      </w:tr>
      <w:tr w:rsidR="00883AD4" w14:paraId="1565C150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FDDB8B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8054B29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1E211A3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6F7A444" w14:textId="77777777" w:rsidR="00883AD4" w:rsidRDefault="00883AD4" w:rsidP="005B2988">
            <w:r>
              <w:t>LFH</w:t>
            </w:r>
          </w:p>
        </w:tc>
      </w:tr>
      <w:tr w:rsidR="00883AD4" w14:paraId="76DEBF6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5D03B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027427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EB47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D1657" w14:textId="77777777" w:rsidR="00883AD4" w:rsidRDefault="00883AD4" w:rsidP="005B2988"/>
        </w:tc>
      </w:tr>
      <w:tr w:rsidR="00883AD4" w14:paraId="1472EF06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A629EC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2F01493F" w14:textId="77777777" w:rsidTr="005B2988">
        <w:trPr>
          <w:trHeight w:val="1701"/>
        </w:trPr>
        <w:tc>
          <w:tcPr>
            <w:tcW w:w="9056" w:type="dxa"/>
            <w:gridSpan w:val="4"/>
          </w:tcPr>
          <w:p w14:paraId="184876C6" w14:textId="58C27CCD" w:rsidR="00883AD4" w:rsidRDefault="001A78A8" w:rsidP="005B2988">
            <w:r>
              <w:t>Das Grundlayout der Applikation wird erstellt.</w:t>
            </w:r>
          </w:p>
        </w:tc>
      </w:tr>
      <w:tr w:rsidR="00883AD4" w14:paraId="1030E642" w14:textId="77777777" w:rsidTr="005B2988">
        <w:tc>
          <w:tcPr>
            <w:tcW w:w="9056" w:type="dxa"/>
            <w:gridSpan w:val="4"/>
          </w:tcPr>
          <w:p w14:paraId="5F63BC05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385134E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EFE2EAB" w14:textId="383ABB62" w:rsidR="00883AD4" w:rsidRDefault="001A78A8" w:rsidP="005B2988">
            <w:r>
              <w:t>Das Layout für den Shop wurde erstellt.</w:t>
            </w:r>
          </w:p>
        </w:tc>
      </w:tr>
      <w:tr w:rsidR="00883AD4" w14:paraId="02AD1FCF" w14:textId="77777777" w:rsidTr="005B2988">
        <w:tc>
          <w:tcPr>
            <w:tcW w:w="9056" w:type="dxa"/>
            <w:gridSpan w:val="4"/>
          </w:tcPr>
          <w:p w14:paraId="1E67798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041FF6E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6AA08CA" w14:textId="77777777" w:rsidR="00883AD4" w:rsidRDefault="00883AD4" w:rsidP="005B2988"/>
        </w:tc>
      </w:tr>
      <w:tr w:rsidR="00883AD4" w14:paraId="545299C2" w14:textId="77777777" w:rsidTr="005B2988">
        <w:tc>
          <w:tcPr>
            <w:tcW w:w="9056" w:type="dxa"/>
            <w:gridSpan w:val="4"/>
          </w:tcPr>
          <w:p w14:paraId="594F5A9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0C8EEB0B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FE197F1" w14:textId="77777777" w:rsidR="00883AD4" w:rsidRDefault="00883AD4" w:rsidP="005B2988"/>
        </w:tc>
      </w:tr>
      <w:tr w:rsidR="00883AD4" w14:paraId="4F7A27C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DBCD73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5A76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48A43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916BD" w14:textId="77777777" w:rsidR="00883AD4" w:rsidRDefault="00883AD4" w:rsidP="005B2988"/>
        </w:tc>
      </w:tr>
      <w:tr w:rsidR="00883AD4" w14:paraId="6588C8CC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C55C6D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21B98750" w14:textId="77777777" w:rsidR="00883AD4" w:rsidRDefault="00883AD4" w:rsidP="005B2988"/>
        </w:tc>
      </w:tr>
      <w:tr w:rsidR="00883AD4" w14:paraId="76DE292F" w14:textId="77777777" w:rsidTr="005B2988">
        <w:tc>
          <w:tcPr>
            <w:tcW w:w="2264" w:type="dxa"/>
          </w:tcPr>
          <w:p w14:paraId="4B8C37E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D49E4DF" w14:textId="4033828E" w:rsidR="00883AD4" w:rsidRDefault="001A78A8" w:rsidP="005B2988">
            <w:r>
              <w:t>Fachkonzept</w:t>
            </w:r>
          </w:p>
        </w:tc>
      </w:tr>
      <w:tr w:rsidR="00883AD4" w14:paraId="2E985410" w14:textId="77777777" w:rsidTr="005B2988">
        <w:tc>
          <w:tcPr>
            <w:tcW w:w="2264" w:type="dxa"/>
          </w:tcPr>
          <w:p w14:paraId="43DED8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572B2E34" w14:textId="77777777" w:rsidR="00883AD4" w:rsidRDefault="00883AD4" w:rsidP="005B2988"/>
        </w:tc>
      </w:tr>
      <w:tr w:rsidR="00883AD4" w14:paraId="2CA23735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4DDB51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87A086D" w14:textId="77777777" w:rsidR="00883AD4" w:rsidRDefault="00883AD4" w:rsidP="005B2988"/>
        </w:tc>
      </w:tr>
      <w:tr w:rsidR="00883AD4" w14:paraId="0020B80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CBE8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6057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5C06C2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C3596" w14:textId="77777777" w:rsidR="00883AD4" w:rsidRDefault="00883AD4" w:rsidP="005B2988"/>
        </w:tc>
      </w:tr>
      <w:tr w:rsidR="00883AD4" w14:paraId="127E23CD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24093A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026E10FF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538EAA8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3306422" w14:textId="769A61D5" w:rsidR="00883AD4" w:rsidRDefault="001A78A8" w:rsidP="005B2988">
            <w:r>
              <w:t>2.0</w:t>
            </w:r>
          </w:p>
        </w:tc>
      </w:tr>
      <w:tr w:rsidR="00883AD4" w14:paraId="0EC2F651" w14:textId="77777777" w:rsidTr="005B2988">
        <w:tc>
          <w:tcPr>
            <w:tcW w:w="2264" w:type="dxa"/>
          </w:tcPr>
          <w:p w14:paraId="0C3032D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301AFA89" w14:textId="13246744" w:rsidR="00883AD4" w:rsidRDefault="001A78A8" w:rsidP="005B2988">
            <w:r>
              <w:t>2 PT</w:t>
            </w:r>
          </w:p>
        </w:tc>
        <w:tc>
          <w:tcPr>
            <w:tcW w:w="2266" w:type="dxa"/>
          </w:tcPr>
          <w:p w14:paraId="160A157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1BE72D56" w14:textId="77777777" w:rsidR="00883AD4" w:rsidRDefault="00883AD4" w:rsidP="005B2988"/>
        </w:tc>
      </w:tr>
      <w:tr w:rsidR="00883AD4" w14:paraId="3A16021E" w14:textId="77777777" w:rsidTr="005B2988">
        <w:tc>
          <w:tcPr>
            <w:tcW w:w="2264" w:type="dxa"/>
          </w:tcPr>
          <w:p w14:paraId="68702C2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325A02B9" w14:textId="77777777" w:rsidR="00883AD4" w:rsidRDefault="00883AD4" w:rsidP="005B2988"/>
        </w:tc>
        <w:tc>
          <w:tcPr>
            <w:tcW w:w="2266" w:type="dxa"/>
          </w:tcPr>
          <w:p w14:paraId="42273C0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76371463" w14:textId="77777777" w:rsidR="00883AD4" w:rsidRDefault="00883AD4" w:rsidP="005B2988"/>
        </w:tc>
      </w:tr>
      <w:tr w:rsidR="00883AD4" w14:paraId="0C5A9949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795BFEF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5950D079" w14:textId="77777777" w:rsidR="00883AD4" w:rsidRDefault="00883AD4" w:rsidP="005B2988"/>
        </w:tc>
      </w:tr>
      <w:tr w:rsidR="00883AD4" w14:paraId="04683C1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B74B8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8605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5BB15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6F2AA" w14:textId="77777777" w:rsidR="00883AD4" w:rsidRDefault="00883AD4" w:rsidP="005B2988"/>
        </w:tc>
      </w:tr>
      <w:tr w:rsidR="00883AD4" w14:paraId="0E1A1D86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DD66AD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5CD9931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0B7AB38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D46543A" w14:textId="77777777" w:rsidR="00883AD4" w:rsidRDefault="00883AD4" w:rsidP="005B2988">
            <w:r>
              <w:t>1.0</w:t>
            </w:r>
          </w:p>
        </w:tc>
      </w:tr>
      <w:tr w:rsidR="00883AD4" w14:paraId="0CF38436" w14:textId="77777777" w:rsidTr="005B2988">
        <w:tc>
          <w:tcPr>
            <w:tcW w:w="2264" w:type="dxa"/>
          </w:tcPr>
          <w:p w14:paraId="1AEB594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51CBAF3C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0E0E797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5C56E747" w14:textId="77777777" w:rsidR="00883AD4" w:rsidRDefault="00883AD4" w:rsidP="005B2988">
            <w:r>
              <w:t>04.10.2013</w:t>
            </w:r>
          </w:p>
        </w:tc>
      </w:tr>
    </w:tbl>
    <w:p w14:paraId="7523B0EE" w14:textId="77777777" w:rsidR="00883AD4" w:rsidRDefault="00883AD4" w:rsidP="00883AD4">
      <w:pPr>
        <w:tabs>
          <w:tab w:val="left" w:pos="1540"/>
        </w:tabs>
      </w:pPr>
    </w:p>
    <w:p w14:paraId="754785D5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3E9E60B1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53E62175" w14:textId="42AFC3AA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45</w:t>
            </w:r>
          </w:p>
        </w:tc>
      </w:tr>
      <w:tr w:rsidR="00883AD4" w14:paraId="60FF8DCA" w14:textId="77777777" w:rsidTr="005B2988">
        <w:tc>
          <w:tcPr>
            <w:tcW w:w="2264" w:type="dxa"/>
          </w:tcPr>
          <w:p w14:paraId="5CF0425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082CD301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3AA77BF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464BB22F" w14:textId="79A10CA3" w:rsidR="00883AD4" w:rsidRDefault="00802F16" w:rsidP="005B2988">
            <w:r>
              <w:t>4.0</w:t>
            </w:r>
          </w:p>
        </w:tc>
      </w:tr>
      <w:tr w:rsidR="00883AD4" w14:paraId="25F5300B" w14:textId="77777777" w:rsidTr="005B2988">
        <w:tc>
          <w:tcPr>
            <w:tcW w:w="2264" w:type="dxa"/>
          </w:tcPr>
          <w:p w14:paraId="46EF5A9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6774503D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7437232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024B8335" w14:textId="5DE5B6A0" w:rsidR="00883AD4" w:rsidRDefault="00802F16" w:rsidP="005B2988">
            <w:r>
              <w:t>Abnahme LFH</w:t>
            </w:r>
          </w:p>
        </w:tc>
      </w:tr>
      <w:tr w:rsidR="00883AD4" w14:paraId="038EFDF9" w14:textId="77777777" w:rsidTr="005B2988">
        <w:tc>
          <w:tcPr>
            <w:tcW w:w="2264" w:type="dxa"/>
          </w:tcPr>
          <w:p w14:paraId="4A40DAC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351611C2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AB416E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9E00E3C" w14:textId="77777777" w:rsidR="00883AD4" w:rsidRDefault="00883AD4" w:rsidP="005B2988">
            <w:r>
              <w:t>LFH</w:t>
            </w:r>
          </w:p>
        </w:tc>
      </w:tr>
      <w:tr w:rsidR="00883AD4" w14:paraId="2E10A28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FB1FBB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0A11A506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61F483F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7C784C36" w14:textId="77777777" w:rsidR="00883AD4" w:rsidRDefault="00883AD4" w:rsidP="005B2988">
            <w:r>
              <w:t>LFH</w:t>
            </w:r>
          </w:p>
        </w:tc>
      </w:tr>
      <w:tr w:rsidR="00883AD4" w14:paraId="7D564707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374ED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83A0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66FD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E44E9" w14:textId="77777777" w:rsidR="00883AD4" w:rsidRDefault="00883AD4" w:rsidP="005B2988"/>
        </w:tc>
      </w:tr>
      <w:tr w:rsidR="00883AD4" w14:paraId="18A7B28C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71EFD4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71CB040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4797002" w14:textId="509BF809" w:rsidR="00883AD4" w:rsidRDefault="00802F16" w:rsidP="005B2988">
            <w:r>
              <w:t>Die LFH testet die Applikation durch und meldet Fehler bzw. Anpassungen.</w:t>
            </w:r>
          </w:p>
        </w:tc>
      </w:tr>
      <w:tr w:rsidR="00883AD4" w14:paraId="52A9E52B" w14:textId="77777777" w:rsidTr="005B2988">
        <w:tc>
          <w:tcPr>
            <w:tcW w:w="9056" w:type="dxa"/>
            <w:gridSpan w:val="4"/>
          </w:tcPr>
          <w:p w14:paraId="14671C0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021F855B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ABE8924" w14:textId="178D185D" w:rsidR="00883AD4" w:rsidRDefault="00802F16" w:rsidP="00802F16">
            <w:pPr>
              <w:pStyle w:val="Listenabsatz"/>
              <w:numPr>
                <w:ilvl w:val="0"/>
                <w:numId w:val="43"/>
              </w:numPr>
            </w:pPr>
            <w:r>
              <w:t>Fehler werden entdeckt und gemeldet</w:t>
            </w:r>
          </w:p>
          <w:p w14:paraId="5AC99329" w14:textId="7D816C73" w:rsidR="00802F16" w:rsidRDefault="00802F16" w:rsidP="00802F16">
            <w:pPr>
              <w:pStyle w:val="Listenabsatz"/>
              <w:numPr>
                <w:ilvl w:val="0"/>
                <w:numId w:val="43"/>
              </w:numPr>
            </w:pPr>
            <w:r>
              <w:t>Schnittstelle mit MAVE werden getestet und allfällige Anpassungen gemeldet.</w:t>
            </w:r>
          </w:p>
        </w:tc>
      </w:tr>
      <w:tr w:rsidR="00883AD4" w14:paraId="09EDC759" w14:textId="77777777" w:rsidTr="005B2988">
        <w:tc>
          <w:tcPr>
            <w:tcW w:w="9056" w:type="dxa"/>
            <w:gridSpan w:val="4"/>
          </w:tcPr>
          <w:p w14:paraId="0E4BB86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23FA7F33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20564D9" w14:textId="77777777" w:rsidR="00883AD4" w:rsidRDefault="00883AD4" w:rsidP="005B2988"/>
        </w:tc>
      </w:tr>
      <w:tr w:rsidR="00883AD4" w14:paraId="66F1BE09" w14:textId="77777777" w:rsidTr="005B2988">
        <w:tc>
          <w:tcPr>
            <w:tcW w:w="9056" w:type="dxa"/>
            <w:gridSpan w:val="4"/>
          </w:tcPr>
          <w:p w14:paraId="5BEE7B0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1E32670E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31455F4" w14:textId="77777777" w:rsidR="00883AD4" w:rsidRDefault="00883AD4" w:rsidP="005B2988"/>
        </w:tc>
      </w:tr>
      <w:tr w:rsidR="00883AD4" w14:paraId="5CF45785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84FC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8D736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5179E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D802E8" w14:textId="77777777" w:rsidR="00883AD4" w:rsidRDefault="00883AD4" w:rsidP="005B2988"/>
        </w:tc>
      </w:tr>
      <w:tr w:rsidR="00883AD4" w14:paraId="06F5AA96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24CE6FF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1EAA5117" w14:textId="77777777" w:rsidR="00883AD4" w:rsidRDefault="00883AD4" w:rsidP="005B2988"/>
        </w:tc>
      </w:tr>
      <w:tr w:rsidR="00883AD4" w14:paraId="6ABDD209" w14:textId="77777777" w:rsidTr="005B2988">
        <w:tc>
          <w:tcPr>
            <w:tcW w:w="2264" w:type="dxa"/>
          </w:tcPr>
          <w:p w14:paraId="199DFE0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D283673" w14:textId="4DEC8E1F" w:rsidR="00883AD4" w:rsidRDefault="00802F16" w:rsidP="005B2988">
            <w:r>
              <w:t>Fachkonzept</w:t>
            </w:r>
          </w:p>
        </w:tc>
      </w:tr>
      <w:tr w:rsidR="00883AD4" w14:paraId="4E766002" w14:textId="77777777" w:rsidTr="005B2988">
        <w:tc>
          <w:tcPr>
            <w:tcW w:w="2264" w:type="dxa"/>
          </w:tcPr>
          <w:p w14:paraId="0F2F919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EF0298A" w14:textId="77777777" w:rsidR="00883AD4" w:rsidRDefault="00883AD4" w:rsidP="005B2988"/>
        </w:tc>
      </w:tr>
      <w:tr w:rsidR="00883AD4" w14:paraId="2648B163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E4E148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475624C" w14:textId="77777777" w:rsidR="00883AD4" w:rsidRDefault="00883AD4" w:rsidP="005B2988"/>
        </w:tc>
      </w:tr>
      <w:tr w:rsidR="00883AD4" w14:paraId="454119F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9EA2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87CB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521D7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301922" w14:textId="77777777" w:rsidR="00883AD4" w:rsidRDefault="00883AD4" w:rsidP="005B2988"/>
        </w:tc>
      </w:tr>
      <w:tr w:rsidR="00883AD4" w14:paraId="7637B567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6D8F342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29D0F1A5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4FD31E6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71416E77" w14:textId="5DFB1192" w:rsidR="00883AD4" w:rsidRDefault="00802F16" w:rsidP="005B2988">
            <w:r>
              <w:t>3.0</w:t>
            </w:r>
          </w:p>
        </w:tc>
      </w:tr>
      <w:tr w:rsidR="00883AD4" w14:paraId="21571FD9" w14:textId="77777777" w:rsidTr="005B2988">
        <w:tc>
          <w:tcPr>
            <w:tcW w:w="2264" w:type="dxa"/>
          </w:tcPr>
          <w:p w14:paraId="5237191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26CA7E1E" w14:textId="326EC151" w:rsidR="00883AD4" w:rsidRDefault="00802F16" w:rsidP="005B2988">
            <w:r>
              <w:t>5 PT</w:t>
            </w:r>
          </w:p>
        </w:tc>
        <w:tc>
          <w:tcPr>
            <w:tcW w:w="2266" w:type="dxa"/>
          </w:tcPr>
          <w:p w14:paraId="41551AE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78F670ED" w14:textId="77777777" w:rsidR="00883AD4" w:rsidRDefault="00883AD4" w:rsidP="005B2988"/>
        </w:tc>
      </w:tr>
      <w:tr w:rsidR="00883AD4" w14:paraId="370A4192" w14:textId="77777777" w:rsidTr="005B2988">
        <w:tc>
          <w:tcPr>
            <w:tcW w:w="2264" w:type="dxa"/>
          </w:tcPr>
          <w:p w14:paraId="266D831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24B49EC" w14:textId="77777777" w:rsidR="00883AD4" w:rsidRDefault="00883AD4" w:rsidP="005B2988"/>
        </w:tc>
        <w:tc>
          <w:tcPr>
            <w:tcW w:w="2266" w:type="dxa"/>
          </w:tcPr>
          <w:p w14:paraId="2D5FB58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4BC3F13B" w14:textId="77777777" w:rsidR="00883AD4" w:rsidRDefault="00883AD4" w:rsidP="005B2988"/>
        </w:tc>
      </w:tr>
      <w:tr w:rsidR="00883AD4" w14:paraId="16D6EBE4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1F824F6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52D5306" w14:textId="77777777" w:rsidR="00883AD4" w:rsidRDefault="00883AD4" w:rsidP="005B2988"/>
        </w:tc>
      </w:tr>
      <w:tr w:rsidR="00883AD4" w14:paraId="00547D8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45415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A83B1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B03E1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09BC4" w14:textId="77777777" w:rsidR="00883AD4" w:rsidRDefault="00883AD4" w:rsidP="005B2988"/>
        </w:tc>
      </w:tr>
      <w:tr w:rsidR="00883AD4" w14:paraId="1EE2CF4C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46171C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95693D1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3971ADD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925EC30" w14:textId="77777777" w:rsidR="00883AD4" w:rsidRDefault="00883AD4" w:rsidP="005B2988">
            <w:r>
              <w:t>1.0</w:t>
            </w:r>
          </w:p>
        </w:tc>
      </w:tr>
      <w:tr w:rsidR="00883AD4" w14:paraId="3BA68CBA" w14:textId="77777777" w:rsidTr="005B2988">
        <w:tc>
          <w:tcPr>
            <w:tcW w:w="2264" w:type="dxa"/>
          </w:tcPr>
          <w:p w14:paraId="7E3752A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2B69B0EC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10B51DB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0F409526" w14:textId="77777777" w:rsidR="00883AD4" w:rsidRDefault="00883AD4" w:rsidP="005B2988">
            <w:r>
              <w:t>04.10.2013</w:t>
            </w:r>
          </w:p>
        </w:tc>
      </w:tr>
    </w:tbl>
    <w:p w14:paraId="7F717EB4" w14:textId="77777777" w:rsidR="00883AD4" w:rsidRDefault="00883AD4" w:rsidP="00883AD4">
      <w:pPr>
        <w:tabs>
          <w:tab w:val="left" w:pos="1540"/>
        </w:tabs>
      </w:pPr>
    </w:p>
    <w:p w14:paraId="4016B601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3A5A2116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42510C85" w14:textId="44DD3B4E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46</w:t>
            </w:r>
          </w:p>
        </w:tc>
      </w:tr>
      <w:tr w:rsidR="00883AD4" w14:paraId="382C16DF" w14:textId="77777777" w:rsidTr="005B2988">
        <w:tc>
          <w:tcPr>
            <w:tcW w:w="2264" w:type="dxa"/>
          </w:tcPr>
          <w:p w14:paraId="2EB4098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4BDD82C3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0BEE581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51B56D39" w14:textId="2B848569" w:rsidR="00883AD4" w:rsidRDefault="00802F16" w:rsidP="005B2988">
            <w:r>
              <w:t>4.1</w:t>
            </w:r>
          </w:p>
        </w:tc>
      </w:tr>
      <w:tr w:rsidR="00883AD4" w14:paraId="247A95BC" w14:textId="77777777" w:rsidTr="005B2988">
        <w:tc>
          <w:tcPr>
            <w:tcW w:w="2264" w:type="dxa"/>
          </w:tcPr>
          <w:p w14:paraId="0E7649D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6AFACAD6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324473D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071DFCDE" w14:textId="33AB4804" w:rsidR="00802F16" w:rsidRDefault="00802F16" w:rsidP="005B2988">
            <w:r>
              <w:t>Korrekturen</w:t>
            </w:r>
          </w:p>
        </w:tc>
      </w:tr>
      <w:tr w:rsidR="00883AD4" w14:paraId="7F6F31A4" w14:textId="77777777" w:rsidTr="005B2988">
        <w:tc>
          <w:tcPr>
            <w:tcW w:w="2264" w:type="dxa"/>
          </w:tcPr>
          <w:p w14:paraId="0DCF12E9" w14:textId="61A5E0BB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5C151E4E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31386FE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5D28C089" w14:textId="77777777" w:rsidR="00883AD4" w:rsidRDefault="00883AD4" w:rsidP="005B2988">
            <w:r>
              <w:t>LFH</w:t>
            </w:r>
          </w:p>
        </w:tc>
      </w:tr>
      <w:tr w:rsidR="00883AD4" w14:paraId="6D70907A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67D053A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3E26A0F6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6AF9CF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C888C07" w14:textId="77777777" w:rsidR="00883AD4" w:rsidRDefault="00883AD4" w:rsidP="005B2988">
            <w:r>
              <w:t>LFH</w:t>
            </w:r>
          </w:p>
        </w:tc>
      </w:tr>
      <w:tr w:rsidR="00883AD4" w14:paraId="2411D20B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39168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E0AA4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AF07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6822F4" w14:textId="77777777" w:rsidR="00883AD4" w:rsidRDefault="00883AD4" w:rsidP="005B2988"/>
        </w:tc>
      </w:tr>
      <w:tr w:rsidR="00883AD4" w14:paraId="3C647EA9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5AB3BCF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3D7B79E8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65BDEB3" w14:textId="4CF69260" w:rsidR="00883AD4" w:rsidRDefault="00802F16" w:rsidP="005B2988">
            <w:r>
              <w:t>Die gefunden Fehler werden korrigiert bzw. die noch nötigen und im Pflichtenheft erwähnten Anpassungen ergänzt.</w:t>
            </w:r>
          </w:p>
        </w:tc>
      </w:tr>
      <w:tr w:rsidR="00883AD4" w14:paraId="3EC60437" w14:textId="77777777" w:rsidTr="005B2988">
        <w:tc>
          <w:tcPr>
            <w:tcW w:w="9056" w:type="dxa"/>
            <w:gridSpan w:val="4"/>
          </w:tcPr>
          <w:p w14:paraId="45007CF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08709731" w14:textId="77777777" w:rsidTr="005B2988">
        <w:trPr>
          <w:trHeight w:val="1701"/>
        </w:trPr>
        <w:tc>
          <w:tcPr>
            <w:tcW w:w="9056" w:type="dxa"/>
            <w:gridSpan w:val="4"/>
          </w:tcPr>
          <w:p w14:paraId="4D9C8394" w14:textId="4966D030" w:rsidR="00883AD4" w:rsidRDefault="00802F16" w:rsidP="005B2988">
            <w:r>
              <w:t>Fertige - für die Abnahme bereite – Applikation.</w:t>
            </w:r>
          </w:p>
        </w:tc>
      </w:tr>
      <w:tr w:rsidR="00883AD4" w14:paraId="52C39066" w14:textId="77777777" w:rsidTr="005B2988">
        <w:tc>
          <w:tcPr>
            <w:tcW w:w="9056" w:type="dxa"/>
            <w:gridSpan w:val="4"/>
          </w:tcPr>
          <w:p w14:paraId="6264DEC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6CC2DEB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3387688E" w14:textId="77777777" w:rsidR="00883AD4" w:rsidRDefault="00883AD4" w:rsidP="005B2988"/>
        </w:tc>
      </w:tr>
      <w:tr w:rsidR="00883AD4" w14:paraId="5131262A" w14:textId="77777777" w:rsidTr="005B2988">
        <w:tc>
          <w:tcPr>
            <w:tcW w:w="9056" w:type="dxa"/>
            <w:gridSpan w:val="4"/>
          </w:tcPr>
          <w:p w14:paraId="0AE6BEC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2DEDD7D0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6592059A" w14:textId="77777777" w:rsidR="00883AD4" w:rsidRDefault="00883AD4" w:rsidP="005B2988"/>
        </w:tc>
      </w:tr>
      <w:tr w:rsidR="00883AD4" w14:paraId="259A7BEA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D0B80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2EE52D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AA13F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A8ED0B" w14:textId="77777777" w:rsidR="00883AD4" w:rsidRDefault="00883AD4" w:rsidP="005B2988"/>
        </w:tc>
      </w:tr>
      <w:tr w:rsidR="00883AD4" w14:paraId="645CF1CF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32908D5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6E8AF81A" w14:textId="77777777" w:rsidR="00883AD4" w:rsidRDefault="00883AD4" w:rsidP="005B2988"/>
        </w:tc>
      </w:tr>
      <w:tr w:rsidR="00883AD4" w14:paraId="2F26C9B2" w14:textId="77777777" w:rsidTr="005B2988">
        <w:tc>
          <w:tcPr>
            <w:tcW w:w="2264" w:type="dxa"/>
          </w:tcPr>
          <w:p w14:paraId="5CB56F7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3782C75B" w14:textId="1BDACDDF" w:rsidR="00883AD4" w:rsidRDefault="00802F16" w:rsidP="005B2988">
            <w:r>
              <w:t>Testdokumentation LFH</w:t>
            </w:r>
          </w:p>
        </w:tc>
      </w:tr>
      <w:tr w:rsidR="00883AD4" w14:paraId="67D45808" w14:textId="77777777" w:rsidTr="005B2988">
        <w:tc>
          <w:tcPr>
            <w:tcW w:w="2264" w:type="dxa"/>
          </w:tcPr>
          <w:p w14:paraId="7E14911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76103BD5" w14:textId="77777777" w:rsidR="00883AD4" w:rsidRDefault="00883AD4" w:rsidP="005B2988"/>
        </w:tc>
      </w:tr>
      <w:tr w:rsidR="00883AD4" w14:paraId="670A2B81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58421C4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7B437C72" w14:textId="77777777" w:rsidR="00883AD4" w:rsidRDefault="00883AD4" w:rsidP="005B2988"/>
        </w:tc>
      </w:tr>
      <w:tr w:rsidR="00883AD4" w14:paraId="052C734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3EB14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E115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D1859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1BAF9A" w14:textId="77777777" w:rsidR="00883AD4" w:rsidRDefault="00883AD4" w:rsidP="005B2988"/>
        </w:tc>
      </w:tr>
      <w:tr w:rsidR="00883AD4" w14:paraId="72BC063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15501EF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3DC113A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331C5F7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628711A0" w14:textId="084DADB6" w:rsidR="00883AD4" w:rsidRDefault="00802F16" w:rsidP="005B2988">
            <w:r>
              <w:t>4.0</w:t>
            </w:r>
          </w:p>
        </w:tc>
      </w:tr>
      <w:tr w:rsidR="00883AD4" w14:paraId="50F6891F" w14:textId="77777777" w:rsidTr="005B2988">
        <w:tc>
          <w:tcPr>
            <w:tcW w:w="2264" w:type="dxa"/>
          </w:tcPr>
          <w:p w14:paraId="32470C5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6AB19E27" w14:textId="5B09A3B9" w:rsidR="00883AD4" w:rsidRDefault="00802F16" w:rsidP="005B2988">
            <w:r>
              <w:t>2 PT</w:t>
            </w:r>
          </w:p>
        </w:tc>
        <w:tc>
          <w:tcPr>
            <w:tcW w:w="2266" w:type="dxa"/>
          </w:tcPr>
          <w:p w14:paraId="3B0D269E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028F5D2F" w14:textId="270DE4A7" w:rsidR="00883AD4" w:rsidRDefault="00802F16" w:rsidP="005B2988">
            <w:r>
              <w:t>4.2</w:t>
            </w:r>
          </w:p>
        </w:tc>
      </w:tr>
      <w:tr w:rsidR="00883AD4" w14:paraId="30E0A9D3" w14:textId="77777777" w:rsidTr="005B2988">
        <w:tc>
          <w:tcPr>
            <w:tcW w:w="2264" w:type="dxa"/>
          </w:tcPr>
          <w:p w14:paraId="1CF75B2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5871DA49" w14:textId="77777777" w:rsidR="00883AD4" w:rsidRDefault="00883AD4" w:rsidP="005B2988"/>
        </w:tc>
        <w:tc>
          <w:tcPr>
            <w:tcW w:w="2266" w:type="dxa"/>
          </w:tcPr>
          <w:p w14:paraId="22D015E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23E55AFF" w14:textId="77777777" w:rsidR="00883AD4" w:rsidRDefault="00883AD4" w:rsidP="005B2988"/>
        </w:tc>
      </w:tr>
      <w:tr w:rsidR="00883AD4" w14:paraId="27FB4546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35DFDE8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68693AA2" w14:textId="77777777" w:rsidR="00883AD4" w:rsidRDefault="00883AD4" w:rsidP="005B2988"/>
        </w:tc>
      </w:tr>
      <w:tr w:rsidR="00883AD4" w14:paraId="50C9198E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D61E6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19BB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80336C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16B96" w14:textId="77777777" w:rsidR="00883AD4" w:rsidRDefault="00883AD4" w:rsidP="005B2988"/>
        </w:tc>
      </w:tr>
      <w:tr w:rsidR="00883AD4" w14:paraId="18AEFEF5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DE6420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580513A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76B8DE8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D3D0329" w14:textId="77777777" w:rsidR="00883AD4" w:rsidRDefault="00883AD4" w:rsidP="005B2988">
            <w:r>
              <w:t>1.0</w:t>
            </w:r>
          </w:p>
        </w:tc>
      </w:tr>
      <w:tr w:rsidR="00883AD4" w14:paraId="53C1B07E" w14:textId="77777777" w:rsidTr="005B2988">
        <w:tc>
          <w:tcPr>
            <w:tcW w:w="2264" w:type="dxa"/>
          </w:tcPr>
          <w:p w14:paraId="0C77C64A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69FEAAB8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69E84AA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0F83F103" w14:textId="77777777" w:rsidR="00883AD4" w:rsidRDefault="00883AD4" w:rsidP="005B2988">
            <w:r>
              <w:t>04.10.2013</w:t>
            </w:r>
          </w:p>
        </w:tc>
      </w:tr>
    </w:tbl>
    <w:p w14:paraId="489CB8A6" w14:textId="77777777" w:rsidR="00883AD4" w:rsidRDefault="00883AD4" w:rsidP="00883AD4">
      <w:pPr>
        <w:tabs>
          <w:tab w:val="left" w:pos="1540"/>
        </w:tabs>
      </w:pPr>
    </w:p>
    <w:p w14:paraId="3F64A134" w14:textId="77777777" w:rsidR="00883AD4" w:rsidRDefault="00883AD4" w:rsidP="00883AD4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6"/>
        <w:gridCol w:w="2264"/>
      </w:tblGrid>
      <w:tr w:rsidR="00883AD4" w14:paraId="3394C0F3" w14:textId="77777777" w:rsidTr="005B2988">
        <w:tc>
          <w:tcPr>
            <w:tcW w:w="9056" w:type="dxa"/>
            <w:gridSpan w:val="4"/>
            <w:shd w:val="clear" w:color="auto" w:fill="CBD5DE" w:themeFill="accent1" w:themeFillTint="66"/>
          </w:tcPr>
          <w:p w14:paraId="12892D1F" w14:textId="030101EB" w:rsidR="00883AD4" w:rsidRDefault="00883AD4" w:rsidP="005B2988">
            <w:r w:rsidRPr="000E13D3">
              <w:rPr>
                <w:b/>
                <w:color w:val="FFFFFF" w:themeColor="background1"/>
              </w:rPr>
              <w:lastRenderedPageBreak/>
              <w:t>Arbeitspaket</w:t>
            </w:r>
            <w:r w:rsidR="00164711">
              <w:rPr>
                <w:b/>
                <w:color w:val="FFFFFF" w:themeColor="background1"/>
              </w:rPr>
              <w:t xml:space="preserve"> Nr. 47</w:t>
            </w:r>
            <w:bookmarkStart w:id="0" w:name="_GoBack"/>
            <w:bookmarkEnd w:id="0"/>
          </w:p>
        </w:tc>
      </w:tr>
      <w:tr w:rsidR="00883AD4" w14:paraId="05185B23" w14:textId="77777777" w:rsidTr="005B2988">
        <w:tc>
          <w:tcPr>
            <w:tcW w:w="2264" w:type="dxa"/>
          </w:tcPr>
          <w:p w14:paraId="6CBAF71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</w:t>
            </w:r>
          </w:p>
        </w:tc>
        <w:tc>
          <w:tcPr>
            <w:tcW w:w="2262" w:type="dxa"/>
          </w:tcPr>
          <w:p w14:paraId="5BA59B12" w14:textId="77777777" w:rsidR="00883AD4" w:rsidRDefault="00883AD4" w:rsidP="005B2988">
            <w:r>
              <w:t>Eshomo</w:t>
            </w:r>
          </w:p>
        </w:tc>
        <w:tc>
          <w:tcPr>
            <w:tcW w:w="2266" w:type="dxa"/>
          </w:tcPr>
          <w:p w14:paraId="7B3AF57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PSP-Code</w:t>
            </w:r>
          </w:p>
        </w:tc>
        <w:tc>
          <w:tcPr>
            <w:tcW w:w="2264" w:type="dxa"/>
          </w:tcPr>
          <w:p w14:paraId="1FE73CE8" w14:textId="34189970" w:rsidR="00883AD4" w:rsidRDefault="00802F16" w:rsidP="005B2988">
            <w:r>
              <w:t>4.2</w:t>
            </w:r>
          </w:p>
        </w:tc>
      </w:tr>
      <w:tr w:rsidR="00883AD4" w14:paraId="7312B26A" w14:textId="77777777" w:rsidTr="005B2988">
        <w:tc>
          <w:tcPr>
            <w:tcW w:w="2264" w:type="dxa"/>
          </w:tcPr>
          <w:p w14:paraId="126D12CD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Projektleiter</w:t>
            </w:r>
          </w:p>
        </w:tc>
        <w:tc>
          <w:tcPr>
            <w:tcW w:w="2262" w:type="dxa"/>
          </w:tcPr>
          <w:p w14:paraId="7D770814" w14:textId="77777777" w:rsidR="00883AD4" w:rsidRDefault="00883AD4" w:rsidP="005B2988">
            <w:r>
              <w:t>Gruppe LFH</w:t>
            </w:r>
          </w:p>
        </w:tc>
        <w:tc>
          <w:tcPr>
            <w:tcW w:w="2266" w:type="dxa"/>
          </w:tcPr>
          <w:p w14:paraId="5A7DDDA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PSP-Titel</w:t>
            </w:r>
          </w:p>
        </w:tc>
        <w:tc>
          <w:tcPr>
            <w:tcW w:w="2264" w:type="dxa"/>
          </w:tcPr>
          <w:p w14:paraId="29AD2935" w14:textId="2EC324B9" w:rsidR="00883AD4" w:rsidRDefault="00802F16" w:rsidP="005B2988">
            <w:r>
              <w:t>Definitive Abnahme</w:t>
            </w:r>
          </w:p>
        </w:tc>
      </w:tr>
      <w:tr w:rsidR="00883AD4" w14:paraId="2EF90587" w14:textId="77777777" w:rsidTr="005B2988">
        <w:tc>
          <w:tcPr>
            <w:tcW w:w="2264" w:type="dxa"/>
          </w:tcPr>
          <w:p w14:paraId="2F53766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Kunde</w:t>
            </w:r>
          </w:p>
        </w:tc>
        <w:tc>
          <w:tcPr>
            <w:tcW w:w="2262" w:type="dxa"/>
          </w:tcPr>
          <w:p w14:paraId="2FF15A68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5926023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Freigabe durch</w:t>
            </w:r>
          </w:p>
        </w:tc>
        <w:tc>
          <w:tcPr>
            <w:tcW w:w="2264" w:type="dxa"/>
          </w:tcPr>
          <w:p w14:paraId="223038A0" w14:textId="77777777" w:rsidR="00883AD4" w:rsidRDefault="00883AD4" w:rsidP="005B2988">
            <w:r>
              <w:t>LFH</w:t>
            </w:r>
          </w:p>
        </w:tc>
      </w:tr>
      <w:tr w:rsidR="00883AD4" w14:paraId="5A48F9AB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2255D6C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AP-Verantwortlicher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521C3AE5" w14:textId="77777777" w:rsidR="00883AD4" w:rsidRDefault="00883AD4" w:rsidP="005B2988"/>
        </w:tc>
        <w:tc>
          <w:tcPr>
            <w:tcW w:w="2266" w:type="dxa"/>
            <w:tcBorders>
              <w:bottom w:val="single" w:sz="4" w:space="0" w:color="auto"/>
            </w:tcBorders>
          </w:tcPr>
          <w:p w14:paraId="200C576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Abnahme durch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482000F" w14:textId="77777777" w:rsidR="00883AD4" w:rsidRDefault="00883AD4" w:rsidP="005B2988">
            <w:r>
              <w:t>LFH</w:t>
            </w:r>
          </w:p>
        </w:tc>
      </w:tr>
      <w:tr w:rsidR="00883AD4" w14:paraId="43546BFF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EF421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87C1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E547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BB466" w14:textId="77777777" w:rsidR="00883AD4" w:rsidRDefault="00883AD4" w:rsidP="005B2988"/>
        </w:tc>
      </w:tr>
      <w:tr w:rsidR="00883AD4" w14:paraId="13E608EE" w14:textId="77777777" w:rsidTr="005B2988">
        <w:tc>
          <w:tcPr>
            <w:tcW w:w="9056" w:type="dxa"/>
            <w:gridSpan w:val="4"/>
            <w:tcBorders>
              <w:top w:val="single" w:sz="4" w:space="0" w:color="auto"/>
            </w:tcBorders>
          </w:tcPr>
          <w:p w14:paraId="18BFDF4B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Beschreibung</w:t>
            </w:r>
          </w:p>
        </w:tc>
      </w:tr>
      <w:tr w:rsidR="00883AD4" w14:paraId="162E8D30" w14:textId="77777777" w:rsidTr="005B2988">
        <w:trPr>
          <w:trHeight w:val="1701"/>
        </w:trPr>
        <w:tc>
          <w:tcPr>
            <w:tcW w:w="9056" w:type="dxa"/>
            <w:gridSpan w:val="4"/>
          </w:tcPr>
          <w:p w14:paraId="7AF14D47" w14:textId="0F64882E" w:rsidR="00883AD4" w:rsidRDefault="00802F16" w:rsidP="005B2988">
            <w:r>
              <w:t>Die fertige Applikation wird von der LFH abgenommen und das Projekt beendet.</w:t>
            </w:r>
          </w:p>
        </w:tc>
      </w:tr>
      <w:tr w:rsidR="00883AD4" w14:paraId="638DCD28" w14:textId="77777777" w:rsidTr="005B2988">
        <w:tc>
          <w:tcPr>
            <w:tcW w:w="9056" w:type="dxa"/>
            <w:gridSpan w:val="4"/>
          </w:tcPr>
          <w:p w14:paraId="12EB2F9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Ziele</w:t>
            </w:r>
          </w:p>
        </w:tc>
      </w:tr>
      <w:tr w:rsidR="00883AD4" w14:paraId="0E5B9107" w14:textId="77777777" w:rsidTr="005B2988">
        <w:trPr>
          <w:trHeight w:val="1701"/>
        </w:trPr>
        <w:tc>
          <w:tcPr>
            <w:tcW w:w="9056" w:type="dxa"/>
            <w:gridSpan w:val="4"/>
          </w:tcPr>
          <w:p w14:paraId="520469CC" w14:textId="1EC8FE51" w:rsidR="00883AD4" w:rsidRDefault="00802F16" w:rsidP="005B2988">
            <w:r>
              <w:t>Die Applikation ist von der LFH abgenommen.</w:t>
            </w:r>
          </w:p>
        </w:tc>
      </w:tr>
      <w:tr w:rsidR="00883AD4" w14:paraId="08502C90" w14:textId="77777777" w:rsidTr="005B2988">
        <w:tc>
          <w:tcPr>
            <w:tcW w:w="9056" w:type="dxa"/>
            <w:gridSpan w:val="4"/>
          </w:tcPr>
          <w:p w14:paraId="69D76BD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Einsatzmittel</w:t>
            </w:r>
          </w:p>
        </w:tc>
      </w:tr>
      <w:tr w:rsidR="00883AD4" w14:paraId="16E84175" w14:textId="77777777" w:rsidTr="005B2988">
        <w:trPr>
          <w:trHeight w:val="1701"/>
        </w:trPr>
        <w:tc>
          <w:tcPr>
            <w:tcW w:w="9056" w:type="dxa"/>
            <w:gridSpan w:val="4"/>
          </w:tcPr>
          <w:p w14:paraId="06CA388E" w14:textId="77777777" w:rsidR="00883AD4" w:rsidRDefault="00883AD4" w:rsidP="005B2988"/>
        </w:tc>
      </w:tr>
      <w:tr w:rsidR="00883AD4" w14:paraId="65DD6021" w14:textId="77777777" w:rsidTr="005B2988">
        <w:tc>
          <w:tcPr>
            <w:tcW w:w="9056" w:type="dxa"/>
            <w:gridSpan w:val="4"/>
          </w:tcPr>
          <w:p w14:paraId="6723DCE0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Risiken</w:t>
            </w:r>
          </w:p>
        </w:tc>
      </w:tr>
      <w:tr w:rsidR="00883AD4" w14:paraId="21C5DB0C" w14:textId="77777777" w:rsidTr="005B2988">
        <w:trPr>
          <w:trHeight w:val="1701"/>
        </w:trPr>
        <w:tc>
          <w:tcPr>
            <w:tcW w:w="9056" w:type="dxa"/>
            <w:gridSpan w:val="4"/>
            <w:tcBorders>
              <w:bottom w:val="single" w:sz="4" w:space="0" w:color="auto"/>
            </w:tcBorders>
          </w:tcPr>
          <w:p w14:paraId="78BDBB42" w14:textId="77777777" w:rsidR="00883AD4" w:rsidRDefault="00883AD4" w:rsidP="005B2988"/>
        </w:tc>
      </w:tr>
      <w:tr w:rsidR="00883AD4" w14:paraId="51CBAFC4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12FCE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43C083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D30CB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58EFF" w14:textId="77777777" w:rsidR="00883AD4" w:rsidRDefault="00883AD4" w:rsidP="005B2988"/>
        </w:tc>
      </w:tr>
      <w:tr w:rsidR="00883AD4" w14:paraId="10BBA52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0E22D7F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Referenzen</w:t>
            </w:r>
          </w:p>
        </w:tc>
        <w:tc>
          <w:tcPr>
            <w:tcW w:w="6792" w:type="dxa"/>
            <w:gridSpan w:val="3"/>
            <w:tcBorders>
              <w:top w:val="single" w:sz="4" w:space="0" w:color="auto"/>
            </w:tcBorders>
          </w:tcPr>
          <w:p w14:paraId="69C39F1A" w14:textId="77777777" w:rsidR="00883AD4" w:rsidRDefault="00883AD4" w:rsidP="005B2988"/>
        </w:tc>
      </w:tr>
      <w:tr w:rsidR="00883AD4" w14:paraId="73687D4F" w14:textId="77777777" w:rsidTr="005B2988">
        <w:tc>
          <w:tcPr>
            <w:tcW w:w="2264" w:type="dxa"/>
          </w:tcPr>
          <w:p w14:paraId="09BAA00F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Eingangsdokumente</w:t>
            </w:r>
          </w:p>
        </w:tc>
        <w:tc>
          <w:tcPr>
            <w:tcW w:w="6792" w:type="dxa"/>
            <w:gridSpan w:val="3"/>
          </w:tcPr>
          <w:p w14:paraId="579B1459" w14:textId="77777777" w:rsidR="00883AD4" w:rsidRDefault="00883AD4" w:rsidP="005B2988"/>
        </w:tc>
      </w:tr>
      <w:tr w:rsidR="00883AD4" w14:paraId="149C1933" w14:textId="77777777" w:rsidTr="005B2988">
        <w:tc>
          <w:tcPr>
            <w:tcW w:w="2264" w:type="dxa"/>
          </w:tcPr>
          <w:p w14:paraId="0A9C3DE2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Ausgangsdokumente</w:t>
            </w:r>
          </w:p>
        </w:tc>
        <w:tc>
          <w:tcPr>
            <w:tcW w:w="6792" w:type="dxa"/>
            <w:gridSpan w:val="3"/>
          </w:tcPr>
          <w:p w14:paraId="26FEB615" w14:textId="00CD6B38" w:rsidR="00883AD4" w:rsidRDefault="005F14E3" w:rsidP="005B2988">
            <w:r>
              <w:t>Schriftliche Bestätigung der Abnahme.</w:t>
            </w:r>
          </w:p>
        </w:tc>
      </w:tr>
      <w:tr w:rsidR="00883AD4" w14:paraId="6229B362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437F7DA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Anlagen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0D03B454" w14:textId="77777777" w:rsidR="00883AD4" w:rsidRDefault="00883AD4" w:rsidP="005B2988"/>
        </w:tc>
      </w:tr>
      <w:tr w:rsidR="00883AD4" w14:paraId="6568AC2D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3B1A2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2776E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CA03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BFF93" w14:textId="77777777" w:rsidR="00883AD4" w:rsidRDefault="00883AD4" w:rsidP="005B2988"/>
        </w:tc>
      </w:tr>
      <w:tr w:rsidR="00883AD4" w14:paraId="39D60B51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7BA22B43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Beginn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7629F48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</w:tcBorders>
          </w:tcPr>
          <w:p w14:paraId="3D853D0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Vorgänger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3B835EBB" w14:textId="3211A1C1" w:rsidR="00883AD4" w:rsidRDefault="005F14E3" w:rsidP="005B2988">
            <w:r>
              <w:t>4.1</w:t>
            </w:r>
          </w:p>
        </w:tc>
      </w:tr>
      <w:tr w:rsidR="00883AD4" w14:paraId="34E00C63" w14:textId="77777777" w:rsidTr="005B2988">
        <w:tc>
          <w:tcPr>
            <w:tcW w:w="2264" w:type="dxa"/>
          </w:tcPr>
          <w:p w14:paraId="637D0508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Dauer</w:t>
            </w:r>
          </w:p>
        </w:tc>
        <w:tc>
          <w:tcPr>
            <w:tcW w:w="2262" w:type="dxa"/>
          </w:tcPr>
          <w:p w14:paraId="4E36DF3E" w14:textId="6396FA6A" w:rsidR="00883AD4" w:rsidRDefault="005F14E3" w:rsidP="005B2988">
            <w:r>
              <w:t>2 PT</w:t>
            </w:r>
          </w:p>
        </w:tc>
        <w:tc>
          <w:tcPr>
            <w:tcW w:w="2266" w:type="dxa"/>
          </w:tcPr>
          <w:p w14:paraId="2A1F3779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Nachfolger</w:t>
            </w:r>
          </w:p>
        </w:tc>
        <w:tc>
          <w:tcPr>
            <w:tcW w:w="2264" w:type="dxa"/>
          </w:tcPr>
          <w:p w14:paraId="0A9FF0A8" w14:textId="77777777" w:rsidR="00883AD4" w:rsidRDefault="00883AD4" w:rsidP="005B2988"/>
        </w:tc>
      </w:tr>
      <w:tr w:rsidR="00883AD4" w14:paraId="09513560" w14:textId="77777777" w:rsidTr="005B2988">
        <w:tc>
          <w:tcPr>
            <w:tcW w:w="2264" w:type="dxa"/>
          </w:tcPr>
          <w:p w14:paraId="1248040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Ende</w:t>
            </w:r>
          </w:p>
        </w:tc>
        <w:tc>
          <w:tcPr>
            <w:tcW w:w="2262" w:type="dxa"/>
          </w:tcPr>
          <w:p w14:paraId="6FCEBCF4" w14:textId="77777777" w:rsidR="00883AD4" w:rsidRDefault="00883AD4" w:rsidP="005B2988"/>
        </w:tc>
        <w:tc>
          <w:tcPr>
            <w:tcW w:w="2266" w:type="dxa"/>
          </w:tcPr>
          <w:p w14:paraId="6933E2FC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Termininformationen</w:t>
            </w:r>
          </w:p>
        </w:tc>
        <w:tc>
          <w:tcPr>
            <w:tcW w:w="2264" w:type="dxa"/>
          </w:tcPr>
          <w:p w14:paraId="0697D19D" w14:textId="77777777" w:rsidR="00883AD4" w:rsidRDefault="00883AD4" w:rsidP="005B2988"/>
        </w:tc>
      </w:tr>
      <w:tr w:rsidR="00883AD4" w14:paraId="02C04EAD" w14:textId="77777777" w:rsidTr="005B2988">
        <w:tc>
          <w:tcPr>
            <w:tcW w:w="2264" w:type="dxa"/>
            <w:tcBorders>
              <w:bottom w:val="single" w:sz="4" w:space="0" w:color="auto"/>
            </w:tcBorders>
          </w:tcPr>
          <w:p w14:paraId="0B79665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Kosten</w:t>
            </w:r>
          </w:p>
        </w:tc>
        <w:tc>
          <w:tcPr>
            <w:tcW w:w="6792" w:type="dxa"/>
            <w:gridSpan w:val="3"/>
            <w:tcBorders>
              <w:bottom w:val="single" w:sz="4" w:space="0" w:color="auto"/>
            </w:tcBorders>
          </w:tcPr>
          <w:p w14:paraId="4B57CF80" w14:textId="77777777" w:rsidR="00883AD4" w:rsidRDefault="00883AD4" w:rsidP="005B2988"/>
        </w:tc>
      </w:tr>
      <w:tr w:rsidR="00883AD4" w14:paraId="368932D8" w14:textId="77777777" w:rsidTr="005B2988"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6E8EA" w14:textId="77777777" w:rsidR="00883AD4" w:rsidRDefault="00883AD4" w:rsidP="005B2988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216FB" w14:textId="77777777" w:rsidR="00883AD4" w:rsidRDefault="00883AD4" w:rsidP="005B2988"/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8479D" w14:textId="77777777" w:rsidR="00883AD4" w:rsidRDefault="00883AD4" w:rsidP="005B2988"/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10473A" w14:textId="77777777" w:rsidR="00883AD4" w:rsidRDefault="00883AD4" w:rsidP="005B2988"/>
        </w:tc>
      </w:tr>
      <w:tr w:rsidR="00883AD4" w14:paraId="6803497F" w14:textId="77777777" w:rsidTr="005B2988">
        <w:tc>
          <w:tcPr>
            <w:tcW w:w="2264" w:type="dxa"/>
            <w:tcBorders>
              <w:top w:val="single" w:sz="4" w:space="0" w:color="auto"/>
            </w:tcBorders>
          </w:tcPr>
          <w:p w14:paraId="487059D7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Erstellt von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193370FD" w14:textId="77777777" w:rsidR="00883AD4" w:rsidRDefault="00883AD4" w:rsidP="005B2988">
            <w:r>
              <w:t>Patrick Bösch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5825241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Version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39A783B" w14:textId="77777777" w:rsidR="00883AD4" w:rsidRDefault="00883AD4" w:rsidP="005B2988">
            <w:r>
              <w:t>1.0</w:t>
            </w:r>
          </w:p>
        </w:tc>
      </w:tr>
      <w:tr w:rsidR="00883AD4" w14:paraId="7EFCFB86" w14:textId="77777777" w:rsidTr="005B2988">
        <w:tc>
          <w:tcPr>
            <w:tcW w:w="2264" w:type="dxa"/>
          </w:tcPr>
          <w:p w14:paraId="612773B6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von</w:t>
            </w:r>
          </w:p>
        </w:tc>
        <w:tc>
          <w:tcPr>
            <w:tcW w:w="2262" w:type="dxa"/>
          </w:tcPr>
          <w:p w14:paraId="418F0082" w14:textId="77777777" w:rsidR="00883AD4" w:rsidRDefault="00883AD4" w:rsidP="005B2988">
            <w:r>
              <w:t>LFH</w:t>
            </w:r>
          </w:p>
        </w:tc>
        <w:tc>
          <w:tcPr>
            <w:tcW w:w="2266" w:type="dxa"/>
          </w:tcPr>
          <w:p w14:paraId="26134A94" w14:textId="77777777" w:rsidR="00883AD4" w:rsidRPr="007E3AEB" w:rsidRDefault="00883AD4" w:rsidP="005B2988">
            <w:pPr>
              <w:rPr>
                <w:b/>
              </w:rPr>
            </w:pPr>
            <w:r w:rsidRPr="007E3AEB">
              <w:rPr>
                <w:b/>
              </w:rPr>
              <w:t>Genehmigt am</w:t>
            </w:r>
          </w:p>
        </w:tc>
        <w:tc>
          <w:tcPr>
            <w:tcW w:w="2264" w:type="dxa"/>
          </w:tcPr>
          <w:p w14:paraId="4D20D0F4" w14:textId="77777777" w:rsidR="00883AD4" w:rsidRDefault="00883AD4" w:rsidP="005B2988">
            <w:r>
              <w:t>04.10.2013</w:t>
            </w:r>
          </w:p>
        </w:tc>
      </w:tr>
    </w:tbl>
    <w:p w14:paraId="2000D0EB" w14:textId="24DE2482" w:rsidR="00883AD4" w:rsidRDefault="00883AD4" w:rsidP="00883AD4">
      <w:pPr>
        <w:jc w:val="left"/>
      </w:pPr>
    </w:p>
    <w:sectPr w:rsidR="00883AD4" w:rsidSect="00421B4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E540A" w14:textId="77777777" w:rsidR="00DD7BC9" w:rsidRDefault="00DD7BC9">
      <w:pPr>
        <w:spacing w:after="0" w:line="240" w:lineRule="auto"/>
      </w:pPr>
      <w:r>
        <w:separator/>
      </w:r>
    </w:p>
  </w:endnote>
  <w:endnote w:type="continuationSeparator" w:id="0">
    <w:p w14:paraId="71355DCA" w14:textId="77777777" w:rsidR="00DD7BC9" w:rsidRDefault="00DD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B8FAE" w14:textId="77777777" w:rsidR="00DD7BC9" w:rsidRDefault="00DD7BC9">
      <w:pPr>
        <w:spacing w:after="0" w:line="240" w:lineRule="auto"/>
      </w:pPr>
      <w:r>
        <w:separator/>
      </w:r>
    </w:p>
  </w:footnote>
  <w:footnote w:type="continuationSeparator" w:id="0">
    <w:p w14:paraId="7C4A9758" w14:textId="77777777" w:rsidR="00DD7BC9" w:rsidRDefault="00DD7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21F41"/>
    <w:multiLevelType w:val="hybridMultilevel"/>
    <w:tmpl w:val="57A24282"/>
    <w:lvl w:ilvl="0" w:tplc="78C0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1B73CB"/>
    <w:multiLevelType w:val="hybridMultilevel"/>
    <w:tmpl w:val="C432396A"/>
    <w:lvl w:ilvl="0" w:tplc="468A7FF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DA049FD"/>
    <w:multiLevelType w:val="hybridMultilevel"/>
    <w:tmpl w:val="778A5780"/>
    <w:lvl w:ilvl="0" w:tplc="DD188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5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724FD5"/>
    <w:multiLevelType w:val="hybridMultilevel"/>
    <w:tmpl w:val="C3CAC73E"/>
    <w:lvl w:ilvl="0" w:tplc="A6F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24"/>
  </w:num>
  <w:num w:numId="8">
    <w:abstractNumId w:val="19"/>
  </w:num>
  <w:num w:numId="9">
    <w:abstractNumId w:val="6"/>
  </w:num>
  <w:num w:numId="10">
    <w:abstractNumId w:val="38"/>
  </w:num>
  <w:num w:numId="11">
    <w:abstractNumId w:val="18"/>
  </w:num>
  <w:num w:numId="12">
    <w:abstractNumId w:val="37"/>
  </w:num>
  <w:num w:numId="13">
    <w:abstractNumId w:val="42"/>
  </w:num>
  <w:num w:numId="14">
    <w:abstractNumId w:val="33"/>
  </w:num>
  <w:num w:numId="15">
    <w:abstractNumId w:val="27"/>
  </w:num>
  <w:num w:numId="16">
    <w:abstractNumId w:val="35"/>
  </w:num>
  <w:num w:numId="17">
    <w:abstractNumId w:val="26"/>
  </w:num>
  <w:num w:numId="18">
    <w:abstractNumId w:val="32"/>
  </w:num>
  <w:num w:numId="19">
    <w:abstractNumId w:val="30"/>
  </w:num>
  <w:num w:numId="20">
    <w:abstractNumId w:val="31"/>
  </w:num>
  <w:num w:numId="21">
    <w:abstractNumId w:val="36"/>
  </w:num>
  <w:num w:numId="22">
    <w:abstractNumId w:val="8"/>
  </w:num>
  <w:num w:numId="23">
    <w:abstractNumId w:val="5"/>
  </w:num>
  <w:num w:numId="24">
    <w:abstractNumId w:val="21"/>
  </w:num>
  <w:num w:numId="25">
    <w:abstractNumId w:val="20"/>
  </w:num>
  <w:num w:numId="26">
    <w:abstractNumId w:val="25"/>
  </w:num>
  <w:num w:numId="27">
    <w:abstractNumId w:val="23"/>
  </w:num>
  <w:num w:numId="28">
    <w:abstractNumId w:val="10"/>
  </w:num>
  <w:num w:numId="29">
    <w:abstractNumId w:val="12"/>
  </w:num>
  <w:num w:numId="30">
    <w:abstractNumId w:val="29"/>
  </w:num>
  <w:num w:numId="31">
    <w:abstractNumId w:val="39"/>
  </w:num>
  <w:num w:numId="32">
    <w:abstractNumId w:val="34"/>
  </w:num>
  <w:num w:numId="33">
    <w:abstractNumId w:val="28"/>
  </w:num>
  <w:num w:numId="34">
    <w:abstractNumId w:val="13"/>
  </w:num>
  <w:num w:numId="35">
    <w:abstractNumId w:val="22"/>
  </w:num>
  <w:num w:numId="36">
    <w:abstractNumId w:val="11"/>
  </w:num>
  <w:num w:numId="37">
    <w:abstractNumId w:val="9"/>
  </w:num>
  <w:num w:numId="38">
    <w:abstractNumId w:val="7"/>
  </w:num>
  <w:num w:numId="39">
    <w:abstractNumId w:val="17"/>
  </w:num>
  <w:num w:numId="40">
    <w:abstractNumId w:val="40"/>
  </w:num>
  <w:num w:numId="41">
    <w:abstractNumId w:val="41"/>
  </w:num>
  <w:num w:numId="42">
    <w:abstractNumId w:val="15"/>
  </w:num>
  <w:num w:numId="43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13D1F"/>
    <w:rsid w:val="0002727D"/>
    <w:rsid w:val="00030695"/>
    <w:rsid w:val="00040578"/>
    <w:rsid w:val="00045F40"/>
    <w:rsid w:val="000527E2"/>
    <w:rsid w:val="0005663E"/>
    <w:rsid w:val="00066AAE"/>
    <w:rsid w:val="000700FD"/>
    <w:rsid w:val="00070FA0"/>
    <w:rsid w:val="0007420C"/>
    <w:rsid w:val="00080810"/>
    <w:rsid w:val="00081411"/>
    <w:rsid w:val="000840BA"/>
    <w:rsid w:val="000941CE"/>
    <w:rsid w:val="000A118D"/>
    <w:rsid w:val="000A1453"/>
    <w:rsid w:val="000A2DD7"/>
    <w:rsid w:val="000A48ED"/>
    <w:rsid w:val="000A4D69"/>
    <w:rsid w:val="000A6E48"/>
    <w:rsid w:val="000B7469"/>
    <w:rsid w:val="000D1158"/>
    <w:rsid w:val="000D1578"/>
    <w:rsid w:val="000D7EED"/>
    <w:rsid w:val="000E13D3"/>
    <w:rsid w:val="000F1AC6"/>
    <w:rsid w:val="00103BD7"/>
    <w:rsid w:val="00114F2A"/>
    <w:rsid w:val="0012051B"/>
    <w:rsid w:val="001236C6"/>
    <w:rsid w:val="00124C1A"/>
    <w:rsid w:val="00127E10"/>
    <w:rsid w:val="00130F29"/>
    <w:rsid w:val="00140521"/>
    <w:rsid w:val="0014081F"/>
    <w:rsid w:val="00143EF4"/>
    <w:rsid w:val="001458D3"/>
    <w:rsid w:val="0014592B"/>
    <w:rsid w:val="00152D27"/>
    <w:rsid w:val="0015389D"/>
    <w:rsid w:val="00153DEA"/>
    <w:rsid w:val="00154079"/>
    <w:rsid w:val="00164711"/>
    <w:rsid w:val="00167BB2"/>
    <w:rsid w:val="00175F63"/>
    <w:rsid w:val="001766DF"/>
    <w:rsid w:val="0017692B"/>
    <w:rsid w:val="00181FC5"/>
    <w:rsid w:val="001871AD"/>
    <w:rsid w:val="0019359B"/>
    <w:rsid w:val="001A5041"/>
    <w:rsid w:val="001A5EB7"/>
    <w:rsid w:val="001A78A8"/>
    <w:rsid w:val="001B1D39"/>
    <w:rsid w:val="001B6C8A"/>
    <w:rsid w:val="001C1BB3"/>
    <w:rsid w:val="001C247D"/>
    <w:rsid w:val="001E7757"/>
    <w:rsid w:val="001F270E"/>
    <w:rsid w:val="001F3AE1"/>
    <w:rsid w:val="001F4D83"/>
    <w:rsid w:val="00211F89"/>
    <w:rsid w:val="0021522D"/>
    <w:rsid w:val="00217EFC"/>
    <w:rsid w:val="00222529"/>
    <w:rsid w:val="00224702"/>
    <w:rsid w:val="002678EA"/>
    <w:rsid w:val="00270D1A"/>
    <w:rsid w:val="00282824"/>
    <w:rsid w:val="00283268"/>
    <w:rsid w:val="00291EF5"/>
    <w:rsid w:val="002A6812"/>
    <w:rsid w:val="002B048F"/>
    <w:rsid w:val="002B2C97"/>
    <w:rsid w:val="002B3909"/>
    <w:rsid w:val="002B46CF"/>
    <w:rsid w:val="002B7818"/>
    <w:rsid w:val="002C59C0"/>
    <w:rsid w:val="002C654A"/>
    <w:rsid w:val="002D06BB"/>
    <w:rsid w:val="002D4460"/>
    <w:rsid w:val="002E0B42"/>
    <w:rsid w:val="002E1B15"/>
    <w:rsid w:val="002E219B"/>
    <w:rsid w:val="002E5667"/>
    <w:rsid w:val="002E78D1"/>
    <w:rsid w:val="002F1EF8"/>
    <w:rsid w:val="002F42A2"/>
    <w:rsid w:val="002F4B88"/>
    <w:rsid w:val="0030077A"/>
    <w:rsid w:val="00302CE1"/>
    <w:rsid w:val="00306D7C"/>
    <w:rsid w:val="003072E4"/>
    <w:rsid w:val="00313F7D"/>
    <w:rsid w:val="0031556B"/>
    <w:rsid w:val="00327819"/>
    <w:rsid w:val="00327C54"/>
    <w:rsid w:val="00330698"/>
    <w:rsid w:val="00340AB4"/>
    <w:rsid w:val="00345FA1"/>
    <w:rsid w:val="00354FE4"/>
    <w:rsid w:val="00360D9C"/>
    <w:rsid w:val="00362F72"/>
    <w:rsid w:val="003657B7"/>
    <w:rsid w:val="00375EC1"/>
    <w:rsid w:val="003764D8"/>
    <w:rsid w:val="00381011"/>
    <w:rsid w:val="003819D8"/>
    <w:rsid w:val="00383C7E"/>
    <w:rsid w:val="0038667E"/>
    <w:rsid w:val="00391BDF"/>
    <w:rsid w:val="00394EE7"/>
    <w:rsid w:val="003A4C8D"/>
    <w:rsid w:val="003B0E55"/>
    <w:rsid w:val="003B1F06"/>
    <w:rsid w:val="003B3C4E"/>
    <w:rsid w:val="003C6A1D"/>
    <w:rsid w:val="003C7E47"/>
    <w:rsid w:val="003D0580"/>
    <w:rsid w:val="003D05C4"/>
    <w:rsid w:val="003D1D2F"/>
    <w:rsid w:val="003E0D93"/>
    <w:rsid w:val="003E357F"/>
    <w:rsid w:val="003F2E30"/>
    <w:rsid w:val="00410A94"/>
    <w:rsid w:val="004113B6"/>
    <w:rsid w:val="00415AF2"/>
    <w:rsid w:val="00420F24"/>
    <w:rsid w:val="00421B49"/>
    <w:rsid w:val="00427588"/>
    <w:rsid w:val="00436E76"/>
    <w:rsid w:val="00441727"/>
    <w:rsid w:val="00444D9E"/>
    <w:rsid w:val="00446C7A"/>
    <w:rsid w:val="004500D7"/>
    <w:rsid w:val="00452265"/>
    <w:rsid w:val="0045529A"/>
    <w:rsid w:val="00467F5C"/>
    <w:rsid w:val="0047123C"/>
    <w:rsid w:val="00471525"/>
    <w:rsid w:val="0047326F"/>
    <w:rsid w:val="00481CB0"/>
    <w:rsid w:val="0049086B"/>
    <w:rsid w:val="004916D3"/>
    <w:rsid w:val="004A3E2C"/>
    <w:rsid w:val="004C1009"/>
    <w:rsid w:val="004C63CA"/>
    <w:rsid w:val="004D4B67"/>
    <w:rsid w:val="004D4F0E"/>
    <w:rsid w:val="004E0807"/>
    <w:rsid w:val="004E4447"/>
    <w:rsid w:val="004F59C1"/>
    <w:rsid w:val="004F5E84"/>
    <w:rsid w:val="00500602"/>
    <w:rsid w:val="00502460"/>
    <w:rsid w:val="00513E60"/>
    <w:rsid w:val="0053545C"/>
    <w:rsid w:val="00535AD6"/>
    <w:rsid w:val="00540344"/>
    <w:rsid w:val="00545C5C"/>
    <w:rsid w:val="0054641F"/>
    <w:rsid w:val="00551356"/>
    <w:rsid w:val="00553828"/>
    <w:rsid w:val="00561743"/>
    <w:rsid w:val="005647F6"/>
    <w:rsid w:val="005648D7"/>
    <w:rsid w:val="00567F93"/>
    <w:rsid w:val="00576FDA"/>
    <w:rsid w:val="0058098F"/>
    <w:rsid w:val="00597C9B"/>
    <w:rsid w:val="005B14D0"/>
    <w:rsid w:val="005B2988"/>
    <w:rsid w:val="005C44CF"/>
    <w:rsid w:val="005C6C56"/>
    <w:rsid w:val="005C7951"/>
    <w:rsid w:val="005E0487"/>
    <w:rsid w:val="005E1679"/>
    <w:rsid w:val="005E16FA"/>
    <w:rsid w:val="005F0B0C"/>
    <w:rsid w:val="005F14E3"/>
    <w:rsid w:val="005F265F"/>
    <w:rsid w:val="005F33B4"/>
    <w:rsid w:val="005F60AD"/>
    <w:rsid w:val="005F70B1"/>
    <w:rsid w:val="006043E8"/>
    <w:rsid w:val="0061189F"/>
    <w:rsid w:val="0061290F"/>
    <w:rsid w:val="00613628"/>
    <w:rsid w:val="006204C6"/>
    <w:rsid w:val="006319C9"/>
    <w:rsid w:val="006372C0"/>
    <w:rsid w:val="00642B1C"/>
    <w:rsid w:val="00646C7B"/>
    <w:rsid w:val="00654F36"/>
    <w:rsid w:val="00655F8F"/>
    <w:rsid w:val="00661E73"/>
    <w:rsid w:val="006708CC"/>
    <w:rsid w:val="006760B8"/>
    <w:rsid w:val="00681E71"/>
    <w:rsid w:val="006912D2"/>
    <w:rsid w:val="006A218C"/>
    <w:rsid w:val="006B50D6"/>
    <w:rsid w:val="006D2BF8"/>
    <w:rsid w:val="0070429C"/>
    <w:rsid w:val="0071218D"/>
    <w:rsid w:val="00730DC9"/>
    <w:rsid w:val="00754F04"/>
    <w:rsid w:val="00772E11"/>
    <w:rsid w:val="00774070"/>
    <w:rsid w:val="007741B7"/>
    <w:rsid w:val="007802DE"/>
    <w:rsid w:val="00782CAA"/>
    <w:rsid w:val="00785A04"/>
    <w:rsid w:val="007B0997"/>
    <w:rsid w:val="007C4EE0"/>
    <w:rsid w:val="007D3254"/>
    <w:rsid w:val="007E14CE"/>
    <w:rsid w:val="007E1798"/>
    <w:rsid w:val="007E3AEB"/>
    <w:rsid w:val="007E413A"/>
    <w:rsid w:val="007F1A42"/>
    <w:rsid w:val="007F615E"/>
    <w:rsid w:val="007F738C"/>
    <w:rsid w:val="00802F16"/>
    <w:rsid w:val="0080468C"/>
    <w:rsid w:val="00812EE5"/>
    <w:rsid w:val="00827490"/>
    <w:rsid w:val="00831865"/>
    <w:rsid w:val="008318AF"/>
    <w:rsid w:val="00832102"/>
    <w:rsid w:val="00832399"/>
    <w:rsid w:val="00835A2D"/>
    <w:rsid w:val="00836FC2"/>
    <w:rsid w:val="0083708E"/>
    <w:rsid w:val="008404D0"/>
    <w:rsid w:val="008415EB"/>
    <w:rsid w:val="00844891"/>
    <w:rsid w:val="00845210"/>
    <w:rsid w:val="00850B78"/>
    <w:rsid w:val="00851035"/>
    <w:rsid w:val="008577D1"/>
    <w:rsid w:val="00866107"/>
    <w:rsid w:val="00870995"/>
    <w:rsid w:val="00871AD9"/>
    <w:rsid w:val="00874A8C"/>
    <w:rsid w:val="00875A7E"/>
    <w:rsid w:val="0087736E"/>
    <w:rsid w:val="00881B10"/>
    <w:rsid w:val="00883AD4"/>
    <w:rsid w:val="00883C8D"/>
    <w:rsid w:val="00890D3B"/>
    <w:rsid w:val="008A04B1"/>
    <w:rsid w:val="008A2BAE"/>
    <w:rsid w:val="008A77B3"/>
    <w:rsid w:val="008B7537"/>
    <w:rsid w:val="008D053C"/>
    <w:rsid w:val="008D1145"/>
    <w:rsid w:val="008D3275"/>
    <w:rsid w:val="008D398A"/>
    <w:rsid w:val="008D49D8"/>
    <w:rsid w:val="008E0388"/>
    <w:rsid w:val="008E47C1"/>
    <w:rsid w:val="008F3D14"/>
    <w:rsid w:val="008F71EC"/>
    <w:rsid w:val="00907D0C"/>
    <w:rsid w:val="0091111B"/>
    <w:rsid w:val="00912067"/>
    <w:rsid w:val="00915056"/>
    <w:rsid w:val="0092065F"/>
    <w:rsid w:val="0092446E"/>
    <w:rsid w:val="00924ACC"/>
    <w:rsid w:val="00926755"/>
    <w:rsid w:val="0092782C"/>
    <w:rsid w:val="00943D78"/>
    <w:rsid w:val="00945FF1"/>
    <w:rsid w:val="00947715"/>
    <w:rsid w:val="00951A09"/>
    <w:rsid w:val="0096226F"/>
    <w:rsid w:val="00963E0F"/>
    <w:rsid w:val="00964015"/>
    <w:rsid w:val="00967357"/>
    <w:rsid w:val="0097156C"/>
    <w:rsid w:val="00975C5C"/>
    <w:rsid w:val="00976334"/>
    <w:rsid w:val="00977BB3"/>
    <w:rsid w:val="0099441B"/>
    <w:rsid w:val="009A053A"/>
    <w:rsid w:val="009A1F7D"/>
    <w:rsid w:val="009B03BB"/>
    <w:rsid w:val="009B6279"/>
    <w:rsid w:val="009C27E5"/>
    <w:rsid w:val="009D7390"/>
    <w:rsid w:val="009E44B6"/>
    <w:rsid w:val="009F0950"/>
    <w:rsid w:val="009F128A"/>
    <w:rsid w:val="009F44A9"/>
    <w:rsid w:val="00A13116"/>
    <w:rsid w:val="00A15F5B"/>
    <w:rsid w:val="00A37684"/>
    <w:rsid w:val="00A4034E"/>
    <w:rsid w:val="00A43D14"/>
    <w:rsid w:val="00A45A29"/>
    <w:rsid w:val="00A47607"/>
    <w:rsid w:val="00A57DDE"/>
    <w:rsid w:val="00A636DB"/>
    <w:rsid w:val="00A65F70"/>
    <w:rsid w:val="00A70873"/>
    <w:rsid w:val="00A76A7A"/>
    <w:rsid w:val="00A87949"/>
    <w:rsid w:val="00A87BD9"/>
    <w:rsid w:val="00A93ABB"/>
    <w:rsid w:val="00AA21AB"/>
    <w:rsid w:val="00AB70F8"/>
    <w:rsid w:val="00AD60DA"/>
    <w:rsid w:val="00AF4282"/>
    <w:rsid w:val="00B0166C"/>
    <w:rsid w:val="00B01A50"/>
    <w:rsid w:val="00B120E1"/>
    <w:rsid w:val="00B16589"/>
    <w:rsid w:val="00B1761C"/>
    <w:rsid w:val="00B2019E"/>
    <w:rsid w:val="00B26C58"/>
    <w:rsid w:val="00B312DD"/>
    <w:rsid w:val="00B32739"/>
    <w:rsid w:val="00B34C67"/>
    <w:rsid w:val="00B36749"/>
    <w:rsid w:val="00B43150"/>
    <w:rsid w:val="00B53441"/>
    <w:rsid w:val="00B6363F"/>
    <w:rsid w:val="00B643A5"/>
    <w:rsid w:val="00B645B6"/>
    <w:rsid w:val="00B66A4D"/>
    <w:rsid w:val="00B721AE"/>
    <w:rsid w:val="00B74695"/>
    <w:rsid w:val="00B75C9A"/>
    <w:rsid w:val="00B8354E"/>
    <w:rsid w:val="00B92371"/>
    <w:rsid w:val="00B92D58"/>
    <w:rsid w:val="00B96789"/>
    <w:rsid w:val="00BA24BD"/>
    <w:rsid w:val="00BA4DBD"/>
    <w:rsid w:val="00BA6AD2"/>
    <w:rsid w:val="00BB443B"/>
    <w:rsid w:val="00BC1CD7"/>
    <w:rsid w:val="00BD14D1"/>
    <w:rsid w:val="00BE4EB8"/>
    <w:rsid w:val="00BE6D65"/>
    <w:rsid w:val="00BF11C2"/>
    <w:rsid w:val="00BF12AA"/>
    <w:rsid w:val="00BF562B"/>
    <w:rsid w:val="00C00B8E"/>
    <w:rsid w:val="00C04852"/>
    <w:rsid w:val="00C07E1F"/>
    <w:rsid w:val="00C14F41"/>
    <w:rsid w:val="00C21E86"/>
    <w:rsid w:val="00C263FC"/>
    <w:rsid w:val="00C31365"/>
    <w:rsid w:val="00C6149C"/>
    <w:rsid w:val="00C708FC"/>
    <w:rsid w:val="00C71A6A"/>
    <w:rsid w:val="00C773E1"/>
    <w:rsid w:val="00C774E7"/>
    <w:rsid w:val="00C77C0E"/>
    <w:rsid w:val="00C81E40"/>
    <w:rsid w:val="00C85468"/>
    <w:rsid w:val="00C91CAF"/>
    <w:rsid w:val="00C91DD7"/>
    <w:rsid w:val="00C92262"/>
    <w:rsid w:val="00C93675"/>
    <w:rsid w:val="00C96F3A"/>
    <w:rsid w:val="00CA7960"/>
    <w:rsid w:val="00CB6D4B"/>
    <w:rsid w:val="00CC15C5"/>
    <w:rsid w:val="00CC3A4C"/>
    <w:rsid w:val="00CC490B"/>
    <w:rsid w:val="00CC5B37"/>
    <w:rsid w:val="00CC7213"/>
    <w:rsid w:val="00CC7800"/>
    <w:rsid w:val="00CD4F2F"/>
    <w:rsid w:val="00CD5BF4"/>
    <w:rsid w:val="00CE16BF"/>
    <w:rsid w:val="00CE182A"/>
    <w:rsid w:val="00CE447C"/>
    <w:rsid w:val="00D02077"/>
    <w:rsid w:val="00D054EA"/>
    <w:rsid w:val="00D07DE8"/>
    <w:rsid w:val="00D1312C"/>
    <w:rsid w:val="00D20EF3"/>
    <w:rsid w:val="00D219EA"/>
    <w:rsid w:val="00D23A27"/>
    <w:rsid w:val="00D4080B"/>
    <w:rsid w:val="00D421B2"/>
    <w:rsid w:val="00D42DE0"/>
    <w:rsid w:val="00D51035"/>
    <w:rsid w:val="00D5346E"/>
    <w:rsid w:val="00D5506B"/>
    <w:rsid w:val="00D550D8"/>
    <w:rsid w:val="00D6085F"/>
    <w:rsid w:val="00D63850"/>
    <w:rsid w:val="00D640B9"/>
    <w:rsid w:val="00D914B9"/>
    <w:rsid w:val="00D96EF1"/>
    <w:rsid w:val="00DA0ED6"/>
    <w:rsid w:val="00DA2B52"/>
    <w:rsid w:val="00DB465F"/>
    <w:rsid w:val="00DC31DB"/>
    <w:rsid w:val="00DD7BC9"/>
    <w:rsid w:val="00DE381F"/>
    <w:rsid w:val="00DE4B1E"/>
    <w:rsid w:val="00DF1B9F"/>
    <w:rsid w:val="00E12FD5"/>
    <w:rsid w:val="00E2570B"/>
    <w:rsid w:val="00E34DB6"/>
    <w:rsid w:val="00E352F6"/>
    <w:rsid w:val="00E377C7"/>
    <w:rsid w:val="00E7320A"/>
    <w:rsid w:val="00E75CD0"/>
    <w:rsid w:val="00E818F5"/>
    <w:rsid w:val="00E97062"/>
    <w:rsid w:val="00EA22B7"/>
    <w:rsid w:val="00EA359A"/>
    <w:rsid w:val="00EA37D5"/>
    <w:rsid w:val="00EA5A6A"/>
    <w:rsid w:val="00EA5C19"/>
    <w:rsid w:val="00EB4432"/>
    <w:rsid w:val="00EC41BC"/>
    <w:rsid w:val="00EC662E"/>
    <w:rsid w:val="00EC6FF9"/>
    <w:rsid w:val="00ED1FE3"/>
    <w:rsid w:val="00EE3221"/>
    <w:rsid w:val="00EE3789"/>
    <w:rsid w:val="00EF1429"/>
    <w:rsid w:val="00EF6BA1"/>
    <w:rsid w:val="00EF786B"/>
    <w:rsid w:val="00EF7DCD"/>
    <w:rsid w:val="00F03204"/>
    <w:rsid w:val="00F10036"/>
    <w:rsid w:val="00F123D6"/>
    <w:rsid w:val="00F15A4E"/>
    <w:rsid w:val="00F1631E"/>
    <w:rsid w:val="00F17972"/>
    <w:rsid w:val="00F22EBC"/>
    <w:rsid w:val="00F248E8"/>
    <w:rsid w:val="00F26F35"/>
    <w:rsid w:val="00F27AA1"/>
    <w:rsid w:val="00F31958"/>
    <w:rsid w:val="00F3303D"/>
    <w:rsid w:val="00F34FA5"/>
    <w:rsid w:val="00F477DA"/>
    <w:rsid w:val="00F54345"/>
    <w:rsid w:val="00F565ED"/>
    <w:rsid w:val="00F601A2"/>
    <w:rsid w:val="00F614C6"/>
    <w:rsid w:val="00F6168D"/>
    <w:rsid w:val="00F653C3"/>
    <w:rsid w:val="00F66120"/>
    <w:rsid w:val="00F769ED"/>
    <w:rsid w:val="00F83A7C"/>
    <w:rsid w:val="00F85ABB"/>
    <w:rsid w:val="00F87033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F2A88"/>
    <w:rsid w:val="00FF693F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4F76DDFA-DABE-409B-A034-9F11EA84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customStyle="1" w:styleId="Listentabelle2Akzent11">
    <w:name w:val="Listentabelle 2 – Akzent 11"/>
    <w:basedOn w:val="NormaleTabelle"/>
    <w:uiPriority w:val="47"/>
    <w:rsid w:val="00187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Listentabelle2Akzent12">
    <w:name w:val="Listentabelle 2 – Akzent 12"/>
    <w:basedOn w:val="NormaleTabelle"/>
    <w:uiPriority w:val="47"/>
    <w:rsid w:val="008D1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ACAFA805-351C-4820-B20F-4BDECB02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47</Pages>
  <Words>4240</Words>
  <Characters>26714</Characters>
  <Application>Microsoft Office Word</Application>
  <DocSecurity>0</DocSecurity>
  <Lines>222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Fachkonzept Projekt LFH</vt:lpstr>
      <vt:lpstr>Pflichtenheft Projekt LFH</vt:lpstr>
    </vt:vector>
  </TitlesOfParts>
  <Company/>
  <LinksUpToDate>false</LinksUpToDate>
  <CharactersWithSpaces>30893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Projekt LFH</dc:title>
  <dc:creator>Sandro Dallo</dc:creator>
  <cp:keywords/>
  <cp:lastModifiedBy>Patrick Bösch</cp:lastModifiedBy>
  <cp:revision>90</cp:revision>
  <cp:lastPrinted>2013-11-18T22:22:00Z</cp:lastPrinted>
  <dcterms:created xsi:type="dcterms:W3CDTF">2013-12-01T11:50:00Z</dcterms:created>
  <dcterms:modified xsi:type="dcterms:W3CDTF">2013-12-01T14:40:00Z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