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80F85" w14:textId="30A0756D" w:rsidR="00BB39A6" w:rsidRPr="00F123D6" w:rsidRDefault="00BB39A6" w:rsidP="00BB39A6">
      <w:pPr>
        <w:jc w:val="right"/>
      </w:pPr>
      <w:r w:rsidRPr="00F123D6">
        <w:rPr>
          <w:noProof/>
        </w:rPr>
        <w:drawing>
          <wp:anchor distT="0" distB="0" distL="114300" distR="114300" simplePos="0" relativeHeight="251660288" behindDoc="1" locked="0" layoutInCell="1" allowOverlap="0" wp14:anchorId="3BC8B30B" wp14:editId="3905EAC0">
            <wp:simplePos x="0" y="0"/>
            <wp:positionH relativeFrom="page">
              <wp:align>center</wp:align>
            </wp:positionH>
            <mc:AlternateContent>
              <mc:Choice Requires="wp14">
                <wp:positionV relativeFrom="page">
                  <wp14:pctPosVOffset>6800</wp14:pctPosVOffset>
                </wp:positionV>
              </mc:Choice>
              <mc:Fallback>
                <wp:positionV relativeFrom="page">
                  <wp:posOffset>727075</wp:posOffset>
                </wp:positionV>
              </mc:Fallback>
            </mc:AlternateContent>
            <wp:extent cx="6400800" cy="576986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_000017310223Large_R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14187" r="7305" b="2346"/>
                    <a:stretch/>
                  </pic:blipFill>
                  <pic:spPr bwMode="auto">
                    <a:xfrm>
                      <a:off x="0" y="0"/>
                      <a:ext cx="6400800" cy="576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2D85" w14:textId="77777777" w:rsidR="00BB39A6" w:rsidRPr="00F123D6" w:rsidRDefault="00BB39A6" w:rsidP="00BB39A6"/>
    <w:p w14:paraId="371716BE" w14:textId="77777777" w:rsidR="00BB39A6" w:rsidRPr="00F123D6" w:rsidRDefault="00BB39A6" w:rsidP="00BB39A6"/>
    <w:p w14:paraId="0BD03F2F" w14:textId="16C5B037" w:rsidR="00BB39A6" w:rsidRPr="00F123D6" w:rsidRDefault="00FC7164" w:rsidP="00BB39A6">
      <w:r w:rsidRPr="00F123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5109532" wp14:editId="4830EB99">
                <wp:simplePos x="0" y="0"/>
                <wp:positionH relativeFrom="margin">
                  <wp:align>center</wp:align>
                </wp:positionH>
                <wp:positionV relativeFrom="page">
                  <wp:posOffset>6556738</wp:posOffset>
                </wp:positionV>
                <wp:extent cx="6400800" cy="3311435"/>
                <wp:effectExtent l="0" t="0" r="10795" b="3810"/>
                <wp:wrapNone/>
                <wp:docPr id="6" name="Textfeld 6" descr="Titel, Untertitel und Expos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31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07C667" w14:textId="1B3E6B63" w:rsidR="00813186" w:rsidRDefault="00813186" w:rsidP="00BB39A6">
                            <w:pPr>
                              <w:pStyle w:val="Titel"/>
                              <w:jc w:val="left"/>
                            </w:pPr>
                            <w:sdt>
                              <w:sdtPr>
                                <w:alias w:val="Titel"/>
                                <w:tag w:val=""/>
                                <w:id w:val="2653574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>
                                  <w:t>Change Management Projekt LFH</w:t>
                                </w:r>
                              </w:sdtContent>
                            </w:sdt>
                          </w:p>
                          <w:p w14:paraId="3053481E" w14:textId="7C91EBD4" w:rsidR="00813186" w:rsidRPr="00CD5BF4" w:rsidRDefault="00813186" w:rsidP="00BB39A6">
                            <w:pPr>
                              <w:pStyle w:val="Untertitel"/>
                            </w:pPr>
                            <w:r>
                              <w:t xml:space="preserve">FFHS </w:t>
                            </w:r>
                            <w:sdt>
                              <w:sdtPr>
                                <w:alias w:val="Datum"/>
                                <w:tag w:val=""/>
                                <w:id w:val="43864812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3-09-10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lang w:val="de-DE"/>
                                  </w:rPr>
                                  <w:t>2013</w:t>
                                </w:r>
                              </w:sdtContent>
                            </w:sdt>
                          </w:p>
                          <w:p w14:paraId="0602738E" w14:textId="38A05A25" w:rsidR="00813186" w:rsidRDefault="00813186" w:rsidP="00BB39A6">
                            <w:pPr>
                              <w:pStyle w:val="DetailInfos"/>
                            </w:pPr>
                            <w:r>
                              <w:t>Version:</w:t>
                            </w:r>
                            <w:r>
                              <w:tab/>
                            </w:r>
                            <w:r>
                              <w:tab/>
                              <w:t>1.0</w:t>
                            </w:r>
                          </w:p>
                          <w:p w14:paraId="2717BB18" w14:textId="2939E10C" w:rsidR="00813186" w:rsidRDefault="00813186" w:rsidP="00BB39A6">
                            <w:pPr>
                              <w:pStyle w:val="DetailInfos"/>
                            </w:pPr>
                            <w:r>
                              <w:t>Autor:</w:t>
                            </w:r>
                            <w:r>
                              <w:tab/>
                            </w:r>
                            <w:r>
                              <w:tab/>
                              <w:t>Sandro Dallo</w:t>
                            </w:r>
                          </w:p>
                          <w:p w14:paraId="54715D83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>Studiengang:</w:t>
                            </w:r>
                            <w:r>
                              <w:tab/>
                              <w:t>Bsc Inf 2011</w:t>
                            </w:r>
                          </w:p>
                          <w:p w14:paraId="1C1D439B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>Ort:</w:t>
                            </w:r>
                            <w:r>
                              <w:tab/>
                            </w:r>
                            <w:r>
                              <w:tab/>
                              <w:t>Zürich</w:t>
                            </w:r>
                          </w:p>
                          <w:p w14:paraId="29B7630F" w14:textId="77777777" w:rsidR="00813186" w:rsidRDefault="00813186" w:rsidP="00BB39A6">
                            <w:pPr>
                              <w:pStyle w:val="DetailInfos"/>
                            </w:pPr>
                            <w:r>
                              <w:t xml:space="preserve">Datum: </w:t>
                            </w:r>
                            <w:r>
                              <w:tab/>
                            </w:r>
                            <w:r>
                              <w:tab/>
                              <w:t>18.11.2013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82500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0953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alt="Titel, Untertitel und Exposee" style="position:absolute;left:0;text-align:left;margin-left:0;margin-top:516.3pt;width:7in;height:260.75pt;z-index:251659264;visibility:visible;mso-wrap-style:square;mso-width-percent:825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" o:allowoverlap="f" filled="f" stroked="f" strokeweight=".5pt">
                <v:textbox inset="0,0,0,0">
                  <w:txbxContent>
                    <w:p w14:paraId="6707C667" w14:textId="1B3E6B63" w:rsidR="00813186" w:rsidRDefault="00813186" w:rsidP="00BB39A6">
                      <w:pPr>
                        <w:pStyle w:val="Titel"/>
                        <w:jc w:val="left"/>
                      </w:pPr>
                      <w:sdt>
                        <w:sdtPr>
                          <w:alias w:val="Titel"/>
                          <w:tag w:val=""/>
                          <w:id w:val="2653574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t>Change Management Projekt LFH</w:t>
                          </w:r>
                        </w:sdtContent>
                      </w:sdt>
                    </w:p>
                    <w:p w14:paraId="3053481E" w14:textId="7C91EBD4" w:rsidR="00813186" w:rsidRPr="00CD5BF4" w:rsidRDefault="00813186" w:rsidP="00BB39A6">
                      <w:pPr>
                        <w:pStyle w:val="Untertitel"/>
                      </w:pPr>
                      <w:r>
                        <w:t xml:space="preserve">FFHS </w:t>
                      </w:r>
                      <w:sdt>
                        <w:sdtPr>
                          <w:alias w:val="Datum"/>
                          <w:tag w:val=""/>
                          <w:id w:val="43864812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09-10T00:00:00Z">
                            <w:dateFormat w:val="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lang w:val="de-DE"/>
                            </w:rPr>
                            <w:t>2013</w:t>
                          </w:r>
                        </w:sdtContent>
                      </w:sdt>
                    </w:p>
                    <w:p w14:paraId="0602738E" w14:textId="38A05A25" w:rsidR="00813186" w:rsidRDefault="00813186" w:rsidP="00BB39A6">
                      <w:pPr>
                        <w:pStyle w:val="DetailInfos"/>
                      </w:pPr>
                      <w:r>
                        <w:t>Version:</w:t>
                      </w:r>
                      <w:r>
                        <w:tab/>
                      </w:r>
                      <w:r>
                        <w:tab/>
                        <w:t>1.0</w:t>
                      </w:r>
                    </w:p>
                    <w:p w14:paraId="2717BB18" w14:textId="2939E10C" w:rsidR="00813186" w:rsidRDefault="00813186" w:rsidP="00BB39A6">
                      <w:pPr>
                        <w:pStyle w:val="DetailInfos"/>
                      </w:pPr>
                      <w:r>
                        <w:t>Autor:</w:t>
                      </w:r>
                      <w:r>
                        <w:tab/>
                      </w:r>
                      <w:r>
                        <w:tab/>
                        <w:t>Sandro Dallo</w:t>
                      </w:r>
                    </w:p>
                    <w:p w14:paraId="54715D83" w14:textId="77777777" w:rsidR="00813186" w:rsidRDefault="00813186" w:rsidP="00BB39A6">
                      <w:pPr>
                        <w:pStyle w:val="DetailInfos"/>
                      </w:pPr>
                      <w:r>
                        <w:t>Studiengang:</w:t>
                      </w:r>
                      <w:r>
                        <w:tab/>
                        <w:t>Bsc Inf 2011</w:t>
                      </w:r>
                    </w:p>
                    <w:p w14:paraId="1C1D439B" w14:textId="77777777" w:rsidR="00813186" w:rsidRDefault="00813186" w:rsidP="00BB39A6">
                      <w:pPr>
                        <w:pStyle w:val="DetailInfos"/>
                      </w:pPr>
                      <w:r>
                        <w:t>Ort:</w:t>
                      </w:r>
                      <w:r>
                        <w:tab/>
                      </w:r>
                      <w:r>
                        <w:tab/>
                        <w:t>Zürich</w:t>
                      </w:r>
                    </w:p>
                    <w:p w14:paraId="29B7630F" w14:textId="77777777" w:rsidR="00813186" w:rsidRDefault="00813186" w:rsidP="00BB39A6">
                      <w:pPr>
                        <w:pStyle w:val="DetailInfos"/>
                      </w:pPr>
                      <w:r>
                        <w:t xml:space="preserve">Datum: </w:t>
                      </w:r>
                      <w:r>
                        <w:tab/>
                      </w:r>
                      <w:r>
                        <w:tab/>
                        <w:t>18.11.2013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B39A6" w:rsidRPr="00F123D6">
        <w:br w:type="page"/>
      </w:r>
    </w:p>
    <w:p w14:paraId="4F149E7A" w14:textId="77777777" w:rsidR="00BB39A6" w:rsidRPr="00F123D6" w:rsidRDefault="00BB39A6" w:rsidP="00BB39A6">
      <w:pPr>
        <w:sectPr w:rsidR="00BB39A6" w:rsidRPr="00F123D6" w:rsidSect="00CA7960">
          <w:headerReference w:type="default" r:id="rId12"/>
          <w:footerReference w:type="default" r:id="rId13"/>
          <w:headerReference w:type="first" r:id="rId14"/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1133"/>
        <w:gridCol w:w="852"/>
        <w:gridCol w:w="5333"/>
        <w:gridCol w:w="1561"/>
      </w:tblGrid>
      <w:tr w:rsidR="00FC7164" w:rsidRPr="00F123D6" w14:paraId="1B261CD6" w14:textId="77777777" w:rsidTr="0081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6A36C703" w14:textId="77777777" w:rsidR="00FC7164" w:rsidRPr="00F123D6" w:rsidRDefault="00FC7164" w:rsidP="00813186">
            <w:pPr>
              <w:jc w:val="left"/>
            </w:pPr>
            <w:r w:rsidRPr="00F123D6">
              <w:lastRenderedPageBreak/>
              <w:t>Version</w:t>
            </w:r>
          </w:p>
        </w:tc>
        <w:tc>
          <w:tcPr>
            <w:tcW w:w="480" w:type="pct"/>
          </w:tcPr>
          <w:p w14:paraId="527DAD35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Wer</w:t>
            </w:r>
          </w:p>
        </w:tc>
        <w:tc>
          <w:tcPr>
            <w:tcW w:w="3003" w:type="pct"/>
          </w:tcPr>
          <w:p w14:paraId="3A6AB268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Bemerkungen</w:t>
            </w:r>
          </w:p>
        </w:tc>
        <w:tc>
          <w:tcPr>
            <w:tcW w:w="879" w:type="pct"/>
          </w:tcPr>
          <w:p w14:paraId="2A4B05B1" w14:textId="77777777" w:rsidR="00FC7164" w:rsidRPr="00F123D6" w:rsidRDefault="00FC7164" w:rsidP="0081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Datum</w:t>
            </w:r>
          </w:p>
        </w:tc>
      </w:tr>
      <w:tr w:rsidR="00FC7164" w:rsidRPr="00F123D6" w14:paraId="7207EF8E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202D06CD" w14:textId="4662E13D" w:rsidR="00FC7164" w:rsidRPr="00F123D6" w:rsidRDefault="00FC7164" w:rsidP="00813186">
            <w:r>
              <w:t>1.0</w:t>
            </w:r>
          </w:p>
        </w:tc>
        <w:tc>
          <w:tcPr>
            <w:tcW w:w="480" w:type="pct"/>
          </w:tcPr>
          <w:p w14:paraId="7A6A9DC4" w14:textId="55BD805B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3003" w:type="pct"/>
          </w:tcPr>
          <w:p w14:paraId="67336A5A" w14:textId="77777777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3D6">
              <w:t>Entwurf</w:t>
            </w:r>
            <w:r>
              <w:t xml:space="preserve"> / initiale Version</w:t>
            </w:r>
          </w:p>
        </w:tc>
        <w:tc>
          <w:tcPr>
            <w:tcW w:w="879" w:type="pct"/>
          </w:tcPr>
          <w:p w14:paraId="3A83EC2B" w14:textId="77777777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14.11.2013</w:t>
            </w:r>
          </w:p>
        </w:tc>
      </w:tr>
      <w:tr w:rsidR="00FC7164" w:rsidRPr="00F123D6" w14:paraId="2858764C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357E14CC" w14:textId="0CDA0BEE" w:rsidR="00FC7164" w:rsidRPr="00F123D6" w:rsidRDefault="00FC7164" w:rsidP="00813186"/>
        </w:tc>
        <w:tc>
          <w:tcPr>
            <w:tcW w:w="480" w:type="pct"/>
          </w:tcPr>
          <w:p w14:paraId="40F0937A" w14:textId="3352DC4C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pct"/>
          </w:tcPr>
          <w:p w14:paraId="68568017" w14:textId="1D4320ED" w:rsidR="00FC7164" w:rsidRPr="00F123D6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pct"/>
          </w:tcPr>
          <w:p w14:paraId="597CEB37" w14:textId="61F208A9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164" w:rsidRPr="00F123D6" w14:paraId="38A752E6" w14:textId="77777777" w:rsidTr="008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pct"/>
          </w:tcPr>
          <w:p w14:paraId="544D0926" w14:textId="5B615FEE" w:rsidR="00FC7164" w:rsidRDefault="00FC7164" w:rsidP="00813186"/>
        </w:tc>
        <w:tc>
          <w:tcPr>
            <w:tcW w:w="480" w:type="pct"/>
          </w:tcPr>
          <w:p w14:paraId="2A64D78A" w14:textId="08F2883E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pct"/>
          </w:tcPr>
          <w:p w14:paraId="79AD9B2D" w14:textId="269A4FC2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9" w:type="pct"/>
          </w:tcPr>
          <w:p w14:paraId="14270995" w14:textId="2C1E6F23" w:rsidR="00FC7164" w:rsidRDefault="00FC7164" w:rsidP="0081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F412F9" w14:textId="00B2B034" w:rsidR="00C54F77" w:rsidRDefault="00C54F77" w:rsidP="00C676E6"/>
    <w:p w14:paraId="621E5C15" w14:textId="77777777" w:rsidR="00C54F77" w:rsidRDefault="00C54F77">
      <w:pPr>
        <w:jc w:val="left"/>
      </w:pPr>
      <w:r>
        <w:br w:type="page"/>
      </w:r>
    </w:p>
    <w:sdt>
      <w:sdtPr>
        <w:rPr>
          <w:lang w:val="de-DE"/>
        </w:rPr>
        <w:id w:val="115580566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5C443C26" w14:textId="1EC90FDD" w:rsidR="00C54F77" w:rsidRDefault="00C54F7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7169EE1" w14:textId="77777777" w:rsidR="00C54F77" w:rsidRDefault="00C54F77">
          <w:pPr>
            <w:pStyle w:val="Verzeichnis1"/>
            <w:tabs>
              <w:tab w:val="left" w:pos="4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59066" w:history="1">
            <w:r w:rsidRPr="00C645A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E66C" w14:textId="77777777" w:rsidR="00C54F77" w:rsidRDefault="00C54F77">
          <w:pPr>
            <w:pStyle w:val="Verzeichnis1"/>
            <w:tabs>
              <w:tab w:val="left" w:pos="4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67" w:history="1">
            <w:r w:rsidRPr="00C645A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780E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68" w:history="1">
            <w:r w:rsidRPr="00C645A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7B1E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69" w:history="1">
            <w:r w:rsidRPr="00C645A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F30E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0" w:history="1">
            <w:r w:rsidRPr="00C645A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Userdaten 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5307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1" w:history="1">
            <w:r w:rsidRPr="00C645A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Kunden editieren / sperren /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FF98" w14:textId="77777777" w:rsidR="00C54F77" w:rsidRDefault="00C54F77">
          <w:pPr>
            <w:pStyle w:val="Verzeichnis3"/>
            <w:tabs>
              <w:tab w:val="left" w:pos="11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2" w:history="1">
            <w:r w:rsidRPr="00C645A3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 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5212" w14:textId="77777777" w:rsidR="00C54F77" w:rsidRDefault="00C54F77">
          <w:pPr>
            <w:pStyle w:val="Verzeichnis3"/>
            <w:tabs>
              <w:tab w:val="left" w:pos="11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3" w:history="1">
            <w:r w:rsidRPr="00C645A3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 sperren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4CF0" w14:textId="77777777" w:rsidR="00C54F77" w:rsidRDefault="00C54F77">
          <w:pPr>
            <w:pStyle w:val="Verzeichnis3"/>
            <w:tabs>
              <w:tab w:val="left" w:pos="110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4" w:history="1">
            <w:r w:rsidRPr="00C645A3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6934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5" w:history="1">
            <w:r w:rsidRPr="00C645A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 erfassen/editieren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DDCF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6" w:history="1">
            <w:r w:rsidRPr="00C645A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 bewerten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39F2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7" w:history="1">
            <w:r w:rsidRPr="00C645A3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DA66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8" w:history="1">
            <w:r w:rsidRPr="00C645A3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 in den 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3A97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79" w:history="1">
            <w:r w:rsidRPr="00C645A3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Warenkorb editieren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B442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0" w:history="1">
            <w:r w:rsidRPr="00C645A3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Bestellen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1621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1" w:history="1">
            <w:r w:rsidRPr="00C645A3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Transaktionsübersicht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B4C7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2" w:history="1">
            <w:r w:rsidRPr="00C645A3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Produkte importieren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E007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3" w:history="1">
            <w:r w:rsidRPr="00C645A3">
              <w:rPr>
                <w:rStyle w:val="Hyperlink"/>
                <w:noProof/>
              </w:rPr>
              <w:t>3.13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Produkte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4D0D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4" w:history="1">
            <w:r w:rsidRPr="00C645A3">
              <w:rPr>
                <w:rStyle w:val="Hyperlink"/>
                <w:noProof/>
              </w:rPr>
              <w:t>3.14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Kunden importieren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CF3A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5" w:history="1">
            <w:r w:rsidRPr="00C645A3">
              <w:rPr>
                <w:rStyle w:val="Hyperlink"/>
                <w:noProof/>
              </w:rPr>
              <w:t>3.15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Kunden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C64E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6" w:history="1">
            <w:r w:rsidRPr="00C645A3">
              <w:rPr>
                <w:rStyle w:val="Hyperlink"/>
                <w:noProof/>
              </w:rPr>
              <w:t>3.16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Bestellungen importieren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56D6" w14:textId="77777777" w:rsidR="00C54F77" w:rsidRDefault="00C54F77">
          <w:pPr>
            <w:pStyle w:val="Verzeichnis2"/>
            <w:tabs>
              <w:tab w:val="left" w:pos="880"/>
              <w:tab w:val="right" w:leader="dot" w:pos="886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372659087" w:history="1">
            <w:r w:rsidRPr="00C645A3">
              <w:rPr>
                <w:rStyle w:val="Hyperlink"/>
                <w:noProof/>
              </w:rPr>
              <w:t>3.17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Pr="00C645A3">
              <w:rPr>
                <w:rStyle w:val="Hyperlink"/>
                <w:noProof/>
              </w:rPr>
              <w:t>Bestellungen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57B8" w14:textId="59800191" w:rsidR="00C54F77" w:rsidRDefault="00C54F77">
          <w:r>
            <w:rPr>
              <w:b/>
              <w:bCs/>
              <w:lang w:val="de-DE"/>
            </w:rPr>
            <w:fldChar w:fldCharType="end"/>
          </w:r>
        </w:p>
      </w:sdtContent>
    </w:sdt>
    <w:p w14:paraId="7E579316" w14:textId="41BF7D61" w:rsidR="00C54F77" w:rsidRDefault="00C54F77">
      <w:pPr>
        <w:jc w:val="left"/>
      </w:pPr>
      <w:r>
        <w:br w:type="page"/>
      </w:r>
    </w:p>
    <w:p w14:paraId="6A39B8D2" w14:textId="77777777" w:rsidR="00BB39A6" w:rsidRDefault="00BB39A6" w:rsidP="00C676E6"/>
    <w:p w14:paraId="77976377" w14:textId="079B082D" w:rsidR="00831865" w:rsidRDefault="00BC1541" w:rsidP="00C676E6">
      <w:pPr>
        <w:pStyle w:val="berschrift1"/>
      </w:pPr>
      <w:bookmarkStart w:id="0" w:name="_Toc372659066"/>
      <w:r>
        <w:t>Zweck dieses Dokumentes</w:t>
      </w:r>
      <w:bookmarkEnd w:id="0"/>
    </w:p>
    <w:p w14:paraId="7CFD064C" w14:textId="77777777" w:rsidR="00863185" w:rsidRDefault="00BC1541" w:rsidP="00BC1541">
      <w:r w:rsidRPr="00BC1541">
        <w:t>Dieses</w:t>
      </w:r>
      <w:r>
        <w:t xml:space="preserve"> Dokument dient zur Verwaltung aller Änderungen im Laufe des Projektes. Es soll als Verlauf und als Beleg im Sinne des Projektmanagement dienen.</w:t>
      </w:r>
    </w:p>
    <w:p w14:paraId="17F75C42" w14:textId="55933104" w:rsidR="00BC1541" w:rsidRDefault="00BC1541" w:rsidP="00863185">
      <w:pPr>
        <w:pStyle w:val="berschrift1"/>
      </w:pPr>
      <w:r>
        <w:t xml:space="preserve"> </w:t>
      </w:r>
      <w:bookmarkStart w:id="1" w:name="_Toc372659067"/>
      <w:r w:rsidR="00C54F77">
        <w:t>Abgrenzung</w:t>
      </w:r>
      <w:bookmarkEnd w:id="1"/>
    </w:p>
    <w:p w14:paraId="438B644A" w14:textId="4FAFF76A" w:rsidR="00C54F77" w:rsidRPr="00C54F77" w:rsidRDefault="00C54F77" w:rsidP="00C54F77">
      <w:r>
        <w:t>Auf ein vollständiges Change Management mit Change Advisory Board wird verzichtet. Der ganze Change Prozess wird stark verkürzt und beschränkt sich auf direkter Absprache mit der Projektleitung LFH</w:t>
      </w:r>
      <w:r w:rsidR="000B4AFF">
        <w:t xml:space="preserve"> sowie den Teammitgliedern der FFHS.</w:t>
      </w:r>
    </w:p>
    <w:p w14:paraId="7D54628C" w14:textId="24218428" w:rsidR="00C676E6" w:rsidRPr="00C676E6" w:rsidRDefault="00322A18" w:rsidP="00813186">
      <w:pPr>
        <w:pStyle w:val="berschrift1"/>
      </w:pPr>
      <w:r>
        <w:t>Change Anträge</w:t>
      </w:r>
    </w:p>
    <w:tbl>
      <w:tblPr>
        <w:tblStyle w:val="Listen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460"/>
        <w:gridCol w:w="1476"/>
        <w:gridCol w:w="2126"/>
        <w:gridCol w:w="2358"/>
      </w:tblGrid>
      <w:tr w:rsidR="00D85C23" w14:paraId="735868A4" w14:textId="77777777" w:rsidTr="00B52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50C6BD49" w14:textId="6F9D7040" w:rsidR="00D85C23" w:rsidRDefault="009004F7" w:rsidP="009004F7">
            <w:pPr>
              <w:jc w:val="center"/>
            </w:pPr>
            <w:r>
              <w:t>Änderungsantrag Nr: 001</w:t>
            </w:r>
          </w:p>
        </w:tc>
      </w:tr>
      <w:tr w:rsidR="00C676E6" w14:paraId="36EFBCD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6500A60A" w14:textId="191EFEB0" w:rsidR="00C676E6" w:rsidRDefault="009004F7" w:rsidP="009004F7">
            <w:pPr>
              <w:tabs>
                <w:tab w:val="center" w:pos="1310"/>
              </w:tabs>
            </w:pPr>
            <w:r>
              <w:t>Komponente / Prozess</w:t>
            </w:r>
            <w:r>
              <w:tab/>
            </w:r>
          </w:p>
        </w:tc>
        <w:tc>
          <w:tcPr>
            <w:tcW w:w="5960" w:type="dxa"/>
            <w:gridSpan w:val="3"/>
          </w:tcPr>
          <w:p w14:paraId="64EEC45B" w14:textId="2AC5B3FA" w:rsidR="00C676E6" w:rsidRDefault="009004F7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Eshomo Webshop -&gt; Mave</w:t>
            </w:r>
          </w:p>
        </w:tc>
      </w:tr>
      <w:tr w:rsidR="00D85C23" w14:paraId="1AC207A8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BF876AB" w14:textId="097D394A" w:rsidR="00D85C23" w:rsidRDefault="009004F7" w:rsidP="00C676E6">
            <w:r>
              <w:t>Status</w:t>
            </w:r>
          </w:p>
        </w:tc>
        <w:tc>
          <w:tcPr>
            <w:tcW w:w="5960" w:type="dxa"/>
            <w:gridSpan w:val="3"/>
          </w:tcPr>
          <w:p w14:paraId="25ED46CE" w14:textId="135A6101" w:rsidR="00D85C23" w:rsidRDefault="009004F7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Genehmigt</w:t>
            </w:r>
          </w:p>
        </w:tc>
      </w:tr>
      <w:tr w:rsidR="00FF180E" w14:paraId="69FF43B9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0113A88" w14:textId="63396669" w:rsidR="00FF180E" w:rsidRDefault="009004F7" w:rsidP="009004F7">
            <w:pPr>
              <w:tabs>
                <w:tab w:val="center" w:pos="1305"/>
              </w:tabs>
            </w:pPr>
            <w:r>
              <w:t>Priorität</w:t>
            </w:r>
            <w:r>
              <w:tab/>
            </w:r>
          </w:p>
        </w:tc>
        <w:tc>
          <w:tcPr>
            <w:tcW w:w="5960" w:type="dxa"/>
            <w:gridSpan w:val="3"/>
          </w:tcPr>
          <w:p w14:paraId="2FFF2370" w14:textId="19D49563" w:rsidR="00FF180E" w:rsidRDefault="009004F7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34C" w14:paraId="3F5778AB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FC1E6D3" w14:textId="71E8257E" w:rsidR="0000234C" w:rsidRDefault="009004F7" w:rsidP="00FF180E">
            <w:r>
              <w:t>Antragssteller</w:t>
            </w:r>
          </w:p>
        </w:tc>
        <w:tc>
          <w:tcPr>
            <w:tcW w:w="5960" w:type="dxa"/>
            <w:gridSpan w:val="3"/>
          </w:tcPr>
          <w:p w14:paraId="6CC0E67F" w14:textId="1D19A5B6" w:rsidR="0000234C" w:rsidRDefault="009004F7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00234C" w14:paraId="226D5FF8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2467CE5" w14:textId="7D9A1478" w:rsidR="0000234C" w:rsidRDefault="007C0A6C" w:rsidP="007C0A6C">
            <w:pPr>
              <w:jc w:val="left"/>
            </w:pPr>
            <w:r>
              <w:t>Verbindung zu anderen Änderungen</w:t>
            </w:r>
          </w:p>
        </w:tc>
        <w:tc>
          <w:tcPr>
            <w:tcW w:w="5960" w:type="dxa"/>
            <w:gridSpan w:val="3"/>
          </w:tcPr>
          <w:p w14:paraId="753236CD" w14:textId="085F6A28" w:rsidR="0000234C" w:rsidRDefault="00701D16" w:rsidP="007C0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701D16" w14:paraId="76FB7EEF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56CC4EE5" w14:textId="1DFD20F9" w:rsidR="00701D16" w:rsidRDefault="00902AC2" w:rsidP="00701D16">
            <w:pPr>
              <w:jc w:val="center"/>
            </w:pPr>
            <w:r>
              <w:t>Anfrage zur Änderung</w:t>
            </w:r>
          </w:p>
        </w:tc>
      </w:tr>
      <w:tr w:rsidR="0000234C" w14:paraId="7D638E83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1981762" w14:textId="473ABBDC" w:rsidR="0000234C" w:rsidRDefault="00170DED" w:rsidP="00FF180E">
            <w:r>
              <w:t>Antragsbeschreibung</w:t>
            </w:r>
          </w:p>
        </w:tc>
        <w:tc>
          <w:tcPr>
            <w:tcW w:w="5960" w:type="dxa"/>
            <w:gridSpan w:val="3"/>
          </w:tcPr>
          <w:p w14:paraId="3BA29F76" w14:textId="22113A6E" w:rsidR="0000234C" w:rsidRDefault="00170DED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 des Pflichtenhefts. </w:t>
            </w:r>
            <w:r w:rsidR="002A5C2C">
              <w:t>Folgende Use Cases sind zu streichen:</w:t>
            </w:r>
          </w:p>
          <w:p w14:paraId="09FB42B7" w14:textId="77777777" w:rsidR="002A5C2C" w:rsidRDefault="002A5C2C" w:rsidP="002A5C2C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 Kunden importieren</w:t>
            </w:r>
          </w:p>
          <w:p w14:paraId="0007EDD2" w14:textId="77777777" w:rsidR="002A5C2C" w:rsidRDefault="00CA72F9" w:rsidP="002A5C2C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 Bestellung importieren</w:t>
            </w:r>
          </w:p>
          <w:p w14:paraId="02C5E80B" w14:textId="57EE2C43" w:rsidR="00CA72F9" w:rsidRDefault="006C14EF" w:rsidP="002A5C2C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 Produkte importieren</w:t>
            </w:r>
          </w:p>
        </w:tc>
      </w:tr>
      <w:tr w:rsidR="007B7195" w14:paraId="26F7DB2F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67E6AE47" w14:textId="76C6DA1B" w:rsidR="007B7195" w:rsidRDefault="003674CF" w:rsidP="00FF180E">
            <w:r>
              <w:t>Grund der Änderung</w:t>
            </w:r>
          </w:p>
        </w:tc>
        <w:tc>
          <w:tcPr>
            <w:tcW w:w="5960" w:type="dxa"/>
            <w:gridSpan w:val="3"/>
          </w:tcPr>
          <w:p w14:paraId="17B8C8B1" w14:textId="5425802D" w:rsidR="007B7195" w:rsidRDefault="00DA7CF5" w:rsidP="0036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Schnittstellenbeschreibung wurde auf Seiten der FFHS falsch interpretiert.</w:t>
            </w:r>
          </w:p>
        </w:tc>
      </w:tr>
      <w:tr w:rsidR="00DA7CF5" w14:paraId="6C25C6D5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09C1D56F" w14:textId="771EDD36" w:rsidR="00DA7CF5" w:rsidRDefault="00DA7CF5" w:rsidP="00DA7CF5">
            <w:pPr>
              <w:jc w:val="center"/>
            </w:pPr>
            <w:r>
              <w:t>Evaluation</w:t>
            </w:r>
          </w:p>
        </w:tc>
      </w:tr>
      <w:tr w:rsidR="00144354" w14:paraId="7E15ED23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4B81CF6" w14:textId="4406683E" w:rsidR="00144354" w:rsidRDefault="00DA7CF5" w:rsidP="00144354">
            <w:r>
              <w:t>Geschätzter Aufwand</w:t>
            </w:r>
          </w:p>
        </w:tc>
        <w:tc>
          <w:tcPr>
            <w:tcW w:w="5960" w:type="dxa"/>
            <w:gridSpan w:val="3"/>
          </w:tcPr>
          <w:p w14:paraId="463BC589" w14:textId="7980E41B" w:rsidR="00144354" w:rsidRDefault="00DA7CF5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144354" w14:paraId="16035B76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7F8D9B7" w14:textId="222BE93C" w:rsidR="00144354" w:rsidRDefault="00DA7CF5" w:rsidP="00144354">
            <w:r>
              <w:t>Auswirkungen</w:t>
            </w:r>
          </w:p>
        </w:tc>
        <w:tc>
          <w:tcPr>
            <w:tcW w:w="5960" w:type="dxa"/>
            <w:gridSpan w:val="3"/>
          </w:tcPr>
          <w:p w14:paraId="30C52403" w14:textId="1CA71BCE" w:rsidR="00144354" w:rsidRDefault="00DA7CF5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144354" w14:paraId="6446652B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35F3173" w14:textId="4577B6A8" w:rsidR="00144354" w:rsidRDefault="00DA7CF5" w:rsidP="00144354">
            <w:r>
              <w:t>Risiko</w:t>
            </w:r>
          </w:p>
        </w:tc>
        <w:tc>
          <w:tcPr>
            <w:tcW w:w="5960" w:type="dxa"/>
            <w:gridSpan w:val="3"/>
          </w:tcPr>
          <w:p w14:paraId="75F8C910" w14:textId="79621631" w:rsidR="00144354" w:rsidRDefault="00DA7CF5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keines</w:t>
            </w:r>
          </w:p>
        </w:tc>
      </w:tr>
      <w:tr w:rsidR="00144354" w14:paraId="21546C6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07A6CC1" w14:textId="15F95630" w:rsidR="00144354" w:rsidRDefault="00DA7CF5" w:rsidP="00144354">
            <w:r>
              <w:t>Nutzen</w:t>
            </w:r>
          </w:p>
        </w:tc>
        <w:tc>
          <w:tcPr>
            <w:tcW w:w="5960" w:type="dxa"/>
            <w:gridSpan w:val="3"/>
          </w:tcPr>
          <w:p w14:paraId="13AAFA63" w14:textId="485219BA" w:rsidR="00144354" w:rsidRDefault="00DA7CF5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Geringerer Aufwand, den Anforderungen von LFH entsprechend</w:t>
            </w:r>
          </w:p>
        </w:tc>
      </w:tr>
      <w:tr w:rsidR="004762BC" w14:paraId="12F4076D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3CC2A9AC" w14:textId="53119ED6" w:rsidR="004762BC" w:rsidRDefault="004762BC" w:rsidP="004762BC">
            <w:pPr>
              <w:jc w:val="center"/>
            </w:pPr>
            <w:r>
              <w:t>Analyse &amp; Design  / Bericht zur Umsetzung</w:t>
            </w:r>
          </w:p>
        </w:tc>
      </w:tr>
      <w:tr w:rsidR="001622F6" w14:paraId="39C7284D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7CDBF3E5" w14:textId="35BF3450" w:rsidR="001622F6" w:rsidRDefault="004762BC" w:rsidP="00144354">
            <w:r>
              <w:t>Vorschlag</w:t>
            </w:r>
          </w:p>
        </w:tc>
        <w:tc>
          <w:tcPr>
            <w:tcW w:w="5960" w:type="dxa"/>
            <w:gridSpan w:val="3"/>
          </w:tcPr>
          <w:p w14:paraId="1D289ACB" w14:textId="6724B0A1" w:rsidR="001622F6" w:rsidRDefault="004762BC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Ersatzlos streichen</w:t>
            </w:r>
          </w:p>
        </w:tc>
      </w:tr>
      <w:tr w:rsidR="004762BC" w14:paraId="590C7776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AC07C78" w14:textId="0598F2DF" w:rsidR="004762BC" w:rsidRDefault="004762BC" w:rsidP="00144354">
            <w:r>
              <w:t>Ergebnis</w:t>
            </w:r>
          </w:p>
        </w:tc>
        <w:tc>
          <w:tcPr>
            <w:tcW w:w="5960" w:type="dxa"/>
            <w:gridSpan w:val="3"/>
          </w:tcPr>
          <w:p w14:paraId="5573DDAF" w14:textId="57AA1B71" w:rsidR="004762BC" w:rsidRDefault="004762BC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Anwendung entspricht der Anforderung</w:t>
            </w:r>
          </w:p>
        </w:tc>
      </w:tr>
      <w:tr w:rsidR="00B8406A" w14:paraId="0BA144B7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2EA23724" w14:textId="38DC3203" w:rsidR="00B8406A" w:rsidRDefault="00B8406A" w:rsidP="00B8406A">
            <w:pPr>
              <w:jc w:val="left"/>
            </w:pPr>
            <w:r>
              <w:t>Geschätzter Aufwand nach Analyse</w:t>
            </w:r>
          </w:p>
        </w:tc>
        <w:tc>
          <w:tcPr>
            <w:tcW w:w="5960" w:type="dxa"/>
            <w:gridSpan w:val="3"/>
          </w:tcPr>
          <w:p w14:paraId="202A2384" w14:textId="72777AAC" w:rsidR="00B8406A" w:rsidRDefault="00B8406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4762BC" w14:paraId="730A9BED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0935158" w14:textId="66AAD557" w:rsidR="004762BC" w:rsidRDefault="00B8406A" w:rsidP="00144354">
            <w:r>
              <w:t>Besprochen mit</w:t>
            </w:r>
          </w:p>
        </w:tc>
        <w:tc>
          <w:tcPr>
            <w:tcW w:w="5960" w:type="dxa"/>
            <w:gridSpan w:val="3"/>
          </w:tcPr>
          <w:p w14:paraId="2EA4602E" w14:textId="71ECF755" w:rsidR="004762BC" w:rsidRDefault="00B8406A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 Fritsche</w:t>
            </w:r>
          </w:p>
        </w:tc>
      </w:tr>
      <w:tr w:rsidR="00B8406A" w14:paraId="78177C00" w14:textId="77777777" w:rsidTr="00B5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090B3337" w14:textId="37FD120C" w:rsidR="00B8406A" w:rsidRDefault="00B8406A" w:rsidP="00144354">
            <w:r>
              <w:t>Datum</w:t>
            </w:r>
          </w:p>
        </w:tc>
        <w:tc>
          <w:tcPr>
            <w:tcW w:w="5960" w:type="dxa"/>
            <w:gridSpan w:val="3"/>
          </w:tcPr>
          <w:p w14:paraId="0DB872C4" w14:textId="02AA2E8E" w:rsidR="00B8406A" w:rsidRDefault="00B8406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19.11.2013</w:t>
            </w:r>
          </w:p>
        </w:tc>
      </w:tr>
      <w:tr w:rsidR="00B52DEE" w14:paraId="29CECFCA" w14:textId="77777777" w:rsidTr="00B5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38C64842" w14:textId="54F4C687" w:rsidR="00B52DEE" w:rsidRDefault="00B52DEE" w:rsidP="00B52DEE">
            <w:pPr>
              <w:jc w:val="center"/>
            </w:pPr>
            <w:r>
              <w:t>Freigabe der Änderung</w:t>
            </w:r>
          </w:p>
        </w:tc>
      </w:tr>
      <w:tr w:rsidR="00B52DEE" w14:paraId="541341F5" w14:textId="77777777" w:rsidTr="0001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250982A" w14:textId="02FE6FFC" w:rsidR="005E605D" w:rsidRDefault="00B52DEE" w:rsidP="00144354">
            <w:r>
              <w:t>Item</w:t>
            </w:r>
          </w:p>
        </w:tc>
        <w:tc>
          <w:tcPr>
            <w:tcW w:w="1476" w:type="dxa"/>
          </w:tcPr>
          <w:p w14:paraId="34C18DA1" w14:textId="10D84C93" w:rsidR="005E605D" w:rsidRPr="00B52DEE" w:rsidRDefault="00B52DEE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DEE">
              <w:rPr>
                <w:b/>
              </w:rPr>
              <w:t>QA - Measure</w:t>
            </w:r>
            <w:bookmarkStart w:id="2" w:name="_GoBack"/>
            <w:bookmarkEnd w:id="2"/>
          </w:p>
        </w:tc>
        <w:tc>
          <w:tcPr>
            <w:tcW w:w="2126" w:type="dxa"/>
          </w:tcPr>
          <w:p w14:paraId="00632073" w14:textId="5B92E64A" w:rsidR="005E605D" w:rsidRP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073D">
              <w:rPr>
                <w:b/>
              </w:rPr>
              <w:t>Freigeben von</w:t>
            </w:r>
          </w:p>
        </w:tc>
        <w:tc>
          <w:tcPr>
            <w:tcW w:w="2358" w:type="dxa"/>
          </w:tcPr>
          <w:p w14:paraId="78EA6AE1" w14:textId="0627602B" w:rsidR="005E605D" w:rsidRP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073D">
              <w:rPr>
                <w:b/>
              </w:rPr>
              <w:t>Datum</w:t>
            </w:r>
          </w:p>
        </w:tc>
      </w:tr>
      <w:tr w:rsidR="00B52DEE" w14:paraId="6A5859C5" w14:textId="77777777" w:rsidTr="0001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47A7DEEA" w14:textId="700BE44E" w:rsidR="005E605D" w:rsidRPr="0001073D" w:rsidRDefault="0001073D" w:rsidP="0001073D">
            <w:pPr>
              <w:rPr>
                <w:b w:val="0"/>
              </w:rPr>
            </w:pPr>
            <w:r>
              <w:rPr>
                <w:b w:val="0"/>
              </w:rPr>
              <w:lastRenderedPageBreak/>
              <w:t>Anpassung Pflichtenheft</w:t>
            </w:r>
          </w:p>
        </w:tc>
        <w:tc>
          <w:tcPr>
            <w:tcW w:w="1476" w:type="dxa"/>
          </w:tcPr>
          <w:p w14:paraId="742ACC7E" w14:textId="1D42FDFE" w:rsidR="005E605D" w:rsidRDefault="0001073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126" w:type="dxa"/>
          </w:tcPr>
          <w:p w14:paraId="28F3E926" w14:textId="59E755E9" w:rsidR="005E605D" w:rsidRDefault="0001073D" w:rsidP="00010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Sandro Dallo</w:t>
            </w:r>
          </w:p>
        </w:tc>
        <w:tc>
          <w:tcPr>
            <w:tcW w:w="2358" w:type="dxa"/>
          </w:tcPr>
          <w:p w14:paraId="0E1F85B0" w14:textId="411B4DA0" w:rsidR="005E605D" w:rsidRDefault="0001073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19.11.2013</w:t>
            </w:r>
          </w:p>
        </w:tc>
      </w:tr>
      <w:tr w:rsidR="0001073D" w14:paraId="500B35C7" w14:textId="77777777" w:rsidTr="0001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55ACBBD2" w14:textId="77777777" w:rsidR="0001073D" w:rsidRDefault="0001073D" w:rsidP="0001073D">
            <w:pPr>
              <w:rPr>
                <w:b w:val="0"/>
              </w:rPr>
            </w:pPr>
          </w:p>
        </w:tc>
        <w:tc>
          <w:tcPr>
            <w:tcW w:w="1476" w:type="dxa"/>
          </w:tcPr>
          <w:p w14:paraId="5EAE39EF" w14:textId="77777777" w:rsid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CF16D13" w14:textId="77777777" w:rsidR="0001073D" w:rsidRDefault="0001073D" w:rsidP="000107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4F25748" w14:textId="77777777" w:rsidR="0001073D" w:rsidRDefault="0001073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D9D" w14:paraId="406855E5" w14:textId="77777777" w:rsidTr="0001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  <w:gridSpan w:val="2"/>
          </w:tcPr>
          <w:p w14:paraId="1996FCA1" w14:textId="77777777" w:rsidR="001C1D9D" w:rsidRDefault="001C1D9D" w:rsidP="0001073D">
            <w:pPr>
              <w:rPr>
                <w:b w:val="0"/>
              </w:rPr>
            </w:pPr>
          </w:p>
        </w:tc>
        <w:tc>
          <w:tcPr>
            <w:tcW w:w="1476" w:type="dxa"/>
          </w:tcPr>
          <w:p w14:paraId="50666CB3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465026C" w14:textId="77777777" w:rsidR="001C1D9D" w:rsidRDefault="001C1D9D" w:rsidP="00010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21A9239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D9D" w14:paraId="314889F0" w14:textId="77777777" w:rsidTr="00AA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5"/>
          </w:tcPr>
          <w:p w14:paraId="0374C224" w14:textId="224C9C4A" w:rsidR="001C1D9D" w:rsidRDefault="001C1D9D" w:rsidP="001C1D9D">
            <w:pPr>
              <w:jc w:val="center"/>
            </w:pPr>
            <w:r>
              <w:t>Historie</w:t>
            </w:r>
          </w:p>
        </w:tc>
      </w:tr>
      <w:tr w:rsidR="001C1D9D" w14:paraId="0004F34F" w14:textId="77777777" w:rsidTr="003C0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26838863" w14:textId="77777777" w:rsidR="001C1D9D" w:rsidRPr="001C1D9D" w:rsidRDefault="001C1D9D" w:rsidP="0001073D">
            <w:pPr>
              <w:rPr>
                <w:bCs w:val="0"/>
              </w:rPr>
            </w:pPr>
            <w:r w:rsidRPr="001C1D9D">
              <w:t>Version</w:t>
            </w:r>
          </w:p>
        </w:tc>
        <w:tc>
          <w:tcPr>
            <w:tcW w:w="1460" w:type="dxa"/>
          </w:tcPr>
          <w:p w14:paraId="6DBFDC39" w14:textId="1C8E744B" w:rsidR="001C1D9D" w:rsidRPr="001C1D9D" w:rsidRDefault="001C1D9D" w:rsidP="0001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Datum</w:t>
            </w:r>
          </w:p>
        </w:tc>
        <w:tc>
          <w:tcPr>
            <w:tcW w:w="1476" w:type="dxa"/>
          </w:tcPr>
          <w:p w14:paraId="7470666C" w14:textId="5734EE24" w:rsidR="001C1D9D" w:rsidRP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Person</w:t>
            </w:r>
          </w:p>
        </w:tc>
        <w:tc>
          <w:tcPr>
            <w:tcW w:w="4484" w:type="dxa"/>
            <w:gridSpan w:val="2"/>
          </w:tcPr>
          <w:p w14:paraId="4A42CED1" w14:textId="785BECF6" w:rsidR="001C1D9D" w:rsidRP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C1D9D">
              <w:rPr>
                <w:b/>
              </w:rPr>
              <w:t>Bemerkungen</w:t>
            </w:r>
          </w:p>
        </w:tc>
      </w:tr>
      <w:tr w:rsidR="001C1D9D" w14:paraId="151A031C" w14:textId="77777777" w:rsidTr="003C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1ACE7992" w14:textId="74A4F61F" w:rsidR="001C1D9D" w:rsidRDefault="001C1D9D" w:rsidP="0001073D">
            <w:pPr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60" w:type="dxa"/>
          </w:tcPr>
          <w:p w14:paraId="7E1A925A" w14:textId="778305A2" w:rsidR="001C1D9D" w:rsidRDefault="001C1D9D" w:rsidP="00010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19.11.2013</w:t>
            </w:r>
          </w:p>
        </w:tc>
        <w:tc>
          <w:tcPr>
            <w:tcW w:w="1476" w:type="dxa"/>
          </w:tcPr>
          <w:p w14:paraId="5C6D8F5D" w14:textId="787C1A26" w:rsidR="001C1D9D" w:rsidRDefault="001C1D9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  <w:tc>
          <w:tcPr>
            <w:tcW w:w="4484" w:type="dxa"/>
            <w:gridSpan w:val="2"/>
          </w:tcPr>
          <w:p w14:paraId="7221C89C" w14:textId="4C041F36" w:rsidR="001C1D9D" w:rsidRDefault="001C1D9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Änderung erfasst</w:t>
            </w:r>
          </w:p>
        </w:tc>
      </w:tr>
      <w:tr w:rsidR="001C1D9D" w14:paraId="0AC2F7B1" w14:textId="77777777" w:rsidTr="003C0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3BD1B32" w14:textId="77777777" w:rsidR="001C1D9D" w:rsidRDefault="001C1D9D" w:rsidP="0001073D">
            <w:pPr>
              <w:rPr>
                <w:b w:val="0"/>
              </w:rPr>
            </w:pPr>
          </w:p>
        </w:tc>
        <w:tc>
          <w:tcPr>
            <w:tcW w:w="1460" w:type="dxa"/>
          </w:tcPr>
          <w:p w14:paraId="78C909EE" w14:textId="77777777" w:rsidR="001C1D9D" w:rsidRDefault="001C1D9D" w:rsidP="0001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38ED536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4" w:type="dxa"/>
            <w:gridSpan w:val="2"/>
          </w:tcPr>
          <w:p w14:paraId="29966C3C" w14:textId="77777777" w:rsidR="001C1D9D" w:rsidRDefault="001C1D9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1AC82" w14:textId="77777777" w:rsidR="00F65AA3" w:rsidRPr="00F65AA3" w:rsidRDefault="00F65AA3" w:rsidP="00B8406A">
      <w:pPr>
        <w:pStyle w:val="berschrift2"/>
        <w:numPr>
          <w:ilvl w:val="0"/>
          <w:numId w:val="0"/>
        </w:numPr>
        <w:ind w:left="576"/>
      </w:pPr>
    </w:p>
    <w:sectPr w:rsidR="00F65AA3" w:rsidRPr="00F65AA3" w:rsidSect="007B7195">
      <w:headerReference w:type="default" r:id="rId15"/>
      <w:footerReference w:type="default" r:id="rId16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2661F" w14:textId="77777777" w:rsidR="00A96C12" w:rsidRDefault="00A96C12">
      <w:pPr>
        <w:spacing w:after="0" w:line="240" w:lineRule="auto"/>
      </w:pPr>
      <w:r>
        <w:separator/>
      </w:r>
    </w:p>
  </w:endnote>
  <w:endnote w:type="continuationSeparator" w:id="0">
    <w:p w14:paraId="73253DD3" w14:textId="77777777" w:rsidR="00A96C12" w:rsidRDefault="00A9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7631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793F21" w14:textId="77777777" w:rsidR="00813186" w:rsidRDefault="00813186" w:rsidP="00813186">
            <w:pPr>
              <w:pStyle w:val="Fuzeile"/>
              <w:tabs>
                <w:tab w:val="left" w:pos="180"/>
                <w:tab w:val="right" w:pos="9066"/>
              </w:tabs>
              <w:jc w:val="left"/>
            </w:pPr>
            <w:r>
              <w:tab/>
              <w:t>18.11.2013</w:t>
            </w:r>
            <w:r>
              <w:tab/>
            </w:r>
            <w:r w:rsidRPr="007F738C">
              <w:rPr>
                <w:lang w:val="de-DE"/>
              </w:rPr>
              <w:t xml:space="preserve">Seite </w:t>
            </w:r>
            <w:r w:rsidRPr="007F738C">
              <w:rPr>
                <w:bCs/>
                <w:sz w:val="24"/>
                <w:szCs w:val="24"/>
              </w:rPr>
              <w:fldChar w:fldCharType="begin"/>
            </w:r>
            <w:r w:rsidRPr="007F738C">
              <w:rPr>
                <w:bCs/>
              </w:rPr>
              <w:instrText>PAGE</w:instrText>
            </w:r>
            <w:r w:rsidRPr="007F738C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21</w:t>
            </w:r>
            <w:r w:rsidRPr="007F738C">
              <w:rPr>
                <w:bCs/>
                <w:sz w:val="24"/>
                <w:szCs w:val="24"/>
              </w:rPr>
              <w:fldChar w:fldCharType="end"/>
            </w:r>
            <w:r w:rsidRPr="007F738C">
              <w:rPr>
                <w:lang w:val="de-DE"/>
              </w:rPr>
              <w:t xml:space="preserve"> von </w:t>
            </w:r>
            <w:r w:rsidRPr="007F738C">
              <w:rPr>
                <w:bCs/>
                <w:sz w:val="24"/>
                <w:szCs w:val="24"/>
              </w:rPr>
              <w:fldChar w:fldCharType="begin"/>
            </w:r>
            <w:r w:rsidRPr="007F738C">
              <w:rPr>
                <w:bCs/>
              </w:rPr>
              <w:instrText>NUMPAGES</w:instrText>
            </w:r>
            <w:r w:rsidRPr="007F738C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26</w:t>
            </w:r>
            <w:r w:rsidRPr="007F73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778863" w14:textId="77777777" w:rsidR="00813186" w:rsidRDefault="0081318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813186" w:rsidRDefault="00813186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A3596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90828" w14:textId="77777777" w:rsidR="00A96C12" w:rsidRDefault="00A96C12">
      <w:pPr>
        <w:spacing w:after="0" w:line="240" w:lineRule="auto"/>
      </w:pPr>
      <w:r>
        <w:separator/>
      </w:r>
    </w:p>
  </w:footnote>
  <w:footnote w:type="continuationSeparator" w:id="0">
    <w:p w14:paraId="70B85802" w14:textId="77777777" w:rsidR="00A96C12" w:rsidRDefault="00A9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E5960" w14:textId="77777777" w:rsidR="00813186" w:rsidRPr="00CD5BF4" w:rsidRDefault="00813186">
    <w:pPr>
      <w:pStyle w:val="Kopfzeileschattiert"/>
    </w:pPr>
    <w:r>
      <w:t>Fachkonzept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1236B" w14:textId="77777777" w:rsidR="00813186" w:rsidRPr="00CD5BF4" w:rsidRDefault="00813186" w:rsidP="00CD5BF4">
    <w:pPr>
      <w:pStyle w:val="Kopfzeileschattiert"/>
    </w:pPr>
    <w:r>
      <w:t>Fachkonzept</w:t>
    </w:r>
  </w:p>
  <w:p w14:paraId="4DE88DB9" w14:textId="77777777" w:rsidR="00813186" w:rsidRDefault="0081318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73ED5A5B" w:rsidR="00813186" w:rsidRPr="004F59C1" w:rsidRDefault="00813186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Change Management Projekt LFH</w:t>
        </w:r>
      </w:sdtContent>
    </w:sdt>
    <w:r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4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CB0058"/>
    <w:multiLevelType w:val="hybridMultilevel"/>
    <w:tmpl w:val="DEA0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8"/>
  </w:num>
  <w:num w:numId="9">
    <w:abstractNumId w:val="6"/>
  </w:num>
  <w:num w:numId="10">
    <w:abstractNumId w:val="38"/>
  </w:num>
  <w:num w:numId="11">
    <w:abstractNumId w:val="17"/>
  </w:num>
  <w:num w:numId="12">
    <w:abstractNumId w:val="36"/>
  </w:num>
  <w:num w:numId="13">
    <w:abstractNumId w:val="42"/>
  </w:num>
  <w:num w:numId="14">
    <w:abstractNumId w:val="32"/>
  </w:num>
  <w:num w:numId="15">
    <w:abstractNumId w:val="26"/>
  </w:num>
  <w:num w:numId="16">
    <w:abstractNumId w:val="34"/>
  </w:num>
  <w:num w:numId="17">
    <w:abstractNumId w:val="25"/>
  </w:num>
  <w:num w:numId="18">
    <w:abstractNumId w:val="31"/>
  </w:num>
  <w:num w:numId="19">
    <w:abstractNumId w:val="29"/>
  </w:num>
  <w:num w:numId="20">
    <w:abstractNumId w:val="30"/>
  </w:num>
  <w:num w:numId="21">
    <w:abstractNumId w:val="35"/>
  </w:num>
  <w:num w:numId="22">
    <w:abstractNumId w:val="8"/>
  </w:num>
  <w:num w:numId="23">
    <w:abstractNumId w:val="5"/>
  </w:num>
  <w:num w:numId="24">
    <w:abstractNumId w:val="20"/>
  </w:num>
  <w:num w:numId="25">
    <w:abstractNumId w:val="19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  <w:num w:numId="30">
    <w:abstractNumId w:val="28"/>
  </w:num>
  <w:num w:numId="31">
    <w:abstractNumId w:val="39"/>
  </w:num>
  <w:num w:numId="32">
    <w:abstractNumId w:val="33"/>
  </w:num>
  <w:num w:numId="33">
    <w:abstractNumId w:val="27"/>
  </w:num>
  <w:num w:numId="34">
    <w:abstractNumId w:val="13"/>
  </w:num>
  <w:num w:numId="35">
    <w:abstractNumId w:val="21"/>
  </w:num>
  <w:num w:numId="36">
    <w:abstractNumId w:val="11"/>
  </w:num>
  <w:num w:numId="37">
    <w:abstractNumId w:val="9"/>
  </w:num>
  <w:num w:numId="38">
    <w:abstractNumId w:val="7"/>
  </w:num>
  <w:num w:numId="39">
    <w:abstractNumId w:val="16"/>
  </w:num>
  <w:num w:numId="40">
    <w:abstractNumId w:val="40"/>
  </w:num>
  <w:num w:numId="41">
    <w:abstractNumId w:val="41"/>
  </w:num>
  <w:num w:numId="42">
    <w:abstractNumId w:val="14"/>
  </w:num>
  <w:num w:numId="43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0234C"/>
    <w:rsid w:val="0001073D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B4AFF"/>
    <w:rsid w:val="000D1158"/>
    <w:rsid w:val="000D1578"/>
    <w:rsid w:val="000D5E09"/>
    <w:rsid w:val="000D7EED"/>
    <w:rsid w:val="000E3071"/>
    <w:rsid w:val="000F1AC6"/>
    <w:rsid w:val="000F755E"/>
    <w:rsid w:val="000F75C9"/>
    <w:rsid w:val="000F7BDC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6170B"/>
    <w:rsid w:val="00161B57"/>
    <w:rsid w:val="001622F6"/>
    <w:rsid w:val="0016524E"/>
    <w:rsid w:val="00167BB2"/>
    <w:rsid w:val="00170DED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1D9D"/>
    <w:rsid w:val="001C247D"/>
    <w:rsid w:val="001D702B"/>
    <w:rsid w:val="001D70D3"/>
    <w:rsid w:val="001E71ED"/>
    <w:rsid w:val="001F0B45"/>
    <w:rsid w:val="001F3AE1"/>
    <w:rsid w:val="001F4D83"/>
    <w:rsid w:val="001F6673"/>
    <w:rsid w:val="00201C4B"/>
    <w:rsid w:val="00211F89"/>
    <w:rsid w:val="00217ED6"/>
    <w:rsid w:val="00217EFC"/>
    <w:rsid w:val="00222529"/>
    <w:rsid w:val="00231306"/>
    <w:rsid w:val="00236C41"/>
    <w:rsid w:val="00243816"/>
    <w:rsid w:val="0025463C"/>
    <w:rsid w:val="002678EA"/>
    <w:rsid w:val="00270D1A"/>
    <w:rsid w:val="002715DE"/>
    <w:rsid w:val="00272CC1"/>
    <w:rsid w:val="00291EF5"/>
    <w:rsid w:val="002952E5"/>
    <w:rsid w:val="002A5C2C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41BA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2A18"/>
    <w:rsid w:val="00325B1E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674CF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2E30"/>
    <w:rsid w:val="0040387A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3C0"/>
    <w:rsid w:val="00467830"/>
    <w:rsid w:val="00467F5C"/>
    <w:rsid w:val="0047123C"/>
    <w:rsid w:val="00471525"/>
    <w:rsid w:val="0047326E"/>
    <w:rsid w:val="004762BC"/>
    <w:rsid w:val="00481CB0"/>
    <w:rsid w:val="00486479"/>
    <w:rsid w:val="0049086B"/>
    <w:rsid w:val="00492831"/>
    <w:rsid w:val="004A2896"/>
    <w:rsid w:val="004B2A84"/>
    <w:rsid w:val="004C096F"/>
    <w:rsid w:val="004C1009"/>
    <w:rsid w:val="004C20CB"/>
    <w:rsid w:val="004C63CA"/>
    <w:rsid w:val="004C6FE1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07A88"/>
    <w:rsid w:val="00513E60"/>
    <w:rsid w:val="00520543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D6A5C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C14EF"/>
    <w:rsid w:val="006D0E7B"/>
    <w:rsid w:val="006D106E"/>
    <w:rsid w:val="006E1AE0"/>
    <w:rsid w:val="006F25A0"/>
    <w:rsid w:val="006F3AFC"/>
    <w:rsid w:val="00701D16"/>
    <w:rsid w:val="00702F1B"/>
    <w:rsid w:val="00705FD7"/>
    <w:rsid w:val="0071218D"/>
    <w:rsid w:val="0071233F"/>
    <w:rsid w:val="007169BB"/>
    <w:rsid w:val="00754F04"/>
    <w:rsid w:val="00754F4D"/>
    <w:rsid w:val="007659D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0A6C"/>
    <w:rsid w:val="007C6676"/>
    <w:rsid w:val="007C7714"/>
    <w:rsid w:val="007D3254"/>
    <w:rsid w:val="007E1CC0"/>
    <w:rsid w:val="007F0E61"/>
    <w:rsid w:val="007F1A42"/>
    <w:rsid w:val="007F615E"/>
    <w:rsid w:val="0080468C"/>
    <w:rsid w:val="00805DC0"/>
    <w:rsid w:val="00813186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185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4008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04F7"/>
    <w:rsid w:val="00902655"/>
    <w:rsid w:val="00902AC2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6A7B"/>
    <w:rsid w:val="00977AD1"/>
    <w:rsid w:val="00977BB3"/>
    <w:rsid w:val="00981C3B"/>
    <w:rsid w:val="00982621"/>
    <w:rsid w:val="00984593"/>
    <w:rsid w:val="0099441B"/>
    <w:rsid w:val="009B03BB"/>
    <w:rsid w:val="009B6279"/>
    <w:rsid w:val="009C27E5"/>
    <w:rsid w:val="009D2B46"/>
    <w:rsid w:val="009D7790"/>
    <w:rsid w:val="009E3459"/>
    <w:rsid w:val="009E44B6"/>
    <w:rsid w:val="009E502E"/>
    <w:rsid w:val="009E5053"/>
    <w:rsid w:val="009F309A"/>
    <w:rsid w:val="009F44A9"/>
    <w:rsid w:val="00A00CE0"/>
    <w:rsid w:val="00A11B81"/>
    <w:rsid w:val="00A15F5B"/>
    <w:rsid w:val="00A21B17"/>
    <w:rsid w:val="00A35080"/>
    <w:rsid w:val="00A3596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96C12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52DEE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8406A"/>
    <w:rsid w:val="00B91F3E"/>
    <w:rsid w:val="00B92371"/>
    <w:rsid w:val="00B96789"/>
    <w:rsid w:val="00BA0D86"/>
    <w:rsid w:val="00BA24BD"/>
    <w:rsid w:val="00BA4DBD"/>
    <w:rsid w:val="00BA6AD2"/>
    <w:rsid w:val="00BB39A6"/>
    <w:rsid w:val="00BB443B"/>
    <w:rsid w:val="00BC1541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107B9"/>
    <w:rsid w:val="00C21E86"/>
    <w:rsid w:val="00C24FE2"/>
    <w:rsid w:val="00C31FDE"/>
    <w:rsid w:val="00C54F77"/>
    <w:rsid w:val="00C60ECB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2F9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146A5"/>
    <w:rsid w:val="00D20EF3"/>
    <w:rsid w:val="00D219EA"/>
    <w:rsid w:val="00D21E86"/>
    <w:rsid w:val="00D23A27"/>
    <w:rsid w:val="00D2538A"/>
    <w:rsid w:val="00D30804"/>
    <w:rsid w:val="00D338AF"/>
    <w:rsid w:val="00D4080B"/>
    <w:rsid w:val="00D421B2"/>
    <w:rsid w:val="00D42DF6"/>
    <w:rsid w:val="00D479F7"/>
    <w:rsid w:val="00D509B9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2FF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A7CF5"/>
    <w:rsid w:val="00DB2589"/>
    <w:rsid w:val="00DB2ADE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2284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E39F0"/>
    <w:rsid w:val="00EF1429"/>
    <w:rsid w:val="00EF786B"/>
    <w:rsid w:val="00F03A2B"/>
    <w:rsid w:val="00F10036"/>
    <w:rsid w:val="00F123D6"/>
    <w:rsid w:val="00F13F67"/>
    <w:rsid w:val="00F15A4E"/>
    <w:rsid w:val="00F1631E"/>
    <w:rsid w:val="00F22EBC"/>
    <w:rsid w:val="00F244B8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5AA3"/>
    <w:rsid w:val="00F66120"/>
    <w:rsid w:val="00F71060"/>
    <w:rsid w:val="00F769ED"/>
    <w:rsid w:val="00F77680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164"/>
    <w:rsid w:val="00FC7AC5"/>
    <w:rsid w:val="00FD1420"/>
    <w:rsid w:val="00FD201C"/>
    <w:rsid w:val="00FD6920"/>
    <w:rsid w:val="00FE15C8"/>
    <w:rsid w:val="00FE4618"/>
    <w:rsid w:val="00FE5A1D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3185"/>
    <w:pPr>
      <w:numPr>
        <w:numId w:val="8"/>
      </w:numPr>
      <w:spacing w:before="0" w:after="360" w:line="240" w:lineRule="auto"/>
      <w:ind w:left="431" w:hanging="431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3185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0D3264-0FDC-4ACA-8F06-31ED40E1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5</Pages>
  <Words>492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Cases Projekt LFH</vt:lpstr>
      <vt:lpstr>Pflichtenheft Projekt LFH</vt:lpstr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Projekt LFH</dc:title>
  <dc:creator>Sandro Dallo</dc:creator>
  <cp:keywords/>
  <cp:lastModifiedBy>Sandro Dallo</cp:lastModifiedBy>
  <cp:revision>288</cp:revision>
  <cp:lastPrinted>2013-09-30T09:38:00Z</cp:lastPrinted>
  <dcterms:created xsi:type="dcterms:W3CDTF">2013-10-13T08:38:00Z</dcterms:created>
  <dcterms:modified xsi:type="dcterms:W3CDTF">2013-11-19T21:09:00Z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