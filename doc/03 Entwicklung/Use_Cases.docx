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76377" w14:textId="44A84197" w:rsidR="00831865" w:rsidRDefault="00C676E6" w:rsidP="00C676E6">
      <w:pPr>
        <w:pStyle w:val="berschrift1"/>
      </w:pPr>
      <w:r>
        <w:t>Use Cases</w:t>
      </w:r>
    </w:p>
    <w:p w14:paraId="7D54628C" w14:textId="29558DF2" w:rsidR="00C676E6" w:rsidRPr="00C676E6" w:rsidRDefault="00C676E6" w:rsidP="00C676E6">
      <w:pPr>
        <w:pStyle w:val="berschrift2"/>
      </w:pPr>
      <w:r>
        <w:t>Registrierung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85C23" w14:paraId="735868A4" w14:textId="77777777" w:rsidTr="003C5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5" w:type="dxa"/>
            <w:gridSpan w:val="4"/>
          </w:tcPr>
          <w:p w14:paraId="50C6BD49" w14:textId="67085355" w:rsidR="00D85C23" w:rsidRDefault="00D85C23" w:rsidP="00C676E6">
            <w:r>
              <w:t>Beschreibung Systemanwendungsfall</w:t>
            </w:r>
          </w:p>
        </w:tc>
      </w:tr>
      <w:tr w:rsidR="00C676E6" w14:paraId="36EFBCD0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500A60A" w14:textId="102EEE01" w:rsidR="00C676E6" w:rsidRDefault="00D85C23" w:rsidP="00C676E6">
            <w:r>
              <w:t>Name</w:t>
            </w:r>
          </w:p>
        </w:tc>
        <w:tc>
          <w:tcPr>
            <w:tcW w:w="8829" w:type="dxa"/>
            <w:gridSpan w:val="3"/>
          </w:tcPr>
          <w:p w14:paraId="64EEC45B" w14:textId="68939CD9" w:rsidR="00C676E6" w:rsidRDefault="00D85C23" w:rsidP="00C6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registrieren</w:t>
            </w:r>
          </w:p>
        </w:tc>
      </w:tr>
      <w:tr w:rsidR="00D85C23" w14:paraId="1AC207A8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BF876AB" w14:textId="20AC8210" w:rsidR="00D85C23" w:rsidRDefault="00D85C23" w:rsidP="00C676E6">
            <w:r>
              <w:t>Kurzbeschreibung</w:t>
            </w:r>
          </w:p>
        </w:tc>
        <w:tc>
          <w:tcPr>
            <w:tcW w:w="8829" w:type="dxa"/>
            <w:gridSpan w:val="3"/>
          </w:tcPr>
          <w:p w14:paraId="25ED46CE" w14:textId="150664F9" w:rsidR="00D85C23" w:rsidRDefault="00D85C23" w:rsidP="00C6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registriert sich am System und erhält </w:t>
            </w:r>
            <w:proofErr w:type="spellStart"/>
            <w:r>
              <w:t>Logindaten</w:t>
            </w:r>
            <w:proofErr w:type="spellEnd"/>
            <w:r>
              <w:t>.</w:t>
            </w:r>
          </w:p>
        </w:tc>
      </w:tr>
      <w:tr w:rsidR="00FF180E" w14:paraId="69FF43B9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0113A88" w14:textId="0E0BC1CF" w:rsidR="00FF180E" w:rsidRDefault="00FF180E" w:rsidP="00FF180E">
            <w:r>
              <w:t>Akteur</w:t>
            </w:r>
          </w:p>
        </w:tc>
        <w:tc>
          <w:tcPr>
            <w:tcW w:w="8829" w:type="dxa"/>
            <w:gridSpan w:val="3"/>
          </w:tcPr>
          <w:p w14:paraId="2FFF2370" w14:textId="20A8FD57" w:rsidR="00FF180E" w:rsidRDefault="00FF180E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ESHOMO-Besucher</w:t>
            </w:r>
          </w:p>
        </w:tc>
      </w:tr>
      <w:tr w:rsidR="0000234C" w14:paraId="3F5778AB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FC1E6D3" w14:textId="0049CC79" w:rsidR="0000234C" w:rsidRDefault="0000234C" w:rsidP="00FF180E">
            <w:r>
              <w:t>Auslöser</w:t>
            </w:r>
          </w:p>
        </w:tc>
        <w:tc>
          <w:tcPr>
            <w:tcW w:w="8829" w:type="dxa"/>
            <w:gridSpan w:val="3"/>
          </w:tcPr>
          <w:p w14:paraId="6CC0E67F" w14:textId="2A35F16F" w:rsidR="0000234C" w:rsidRDefault="0000234C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beginnt mit der Registrierung</w:t>
            </w:r>
          </w:p>
        </w:tc>
      </w:tr>
      <w:tr w:rsidR="0000234C" w14:paraId="226D5FF8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467CE5" w14:textId="2ED8DB60" w:rsidR="0000234C" w:rsidRDefault="004A2896" w:rsidP="00FF180E">
            <w:r>
              <w:t>Vorbedingungen</w:t>
            </w:r>
          </w:p>
        </w:tc>
        <w:tc>
          <w:tcPr>
            <w:tcW w:w="8829" w:type="dxa"/>
            <w:gridSpan w:val="3"/>
          </w:tcPr>
          <w:p w14:paraId="753236CD" w14:textId="0A318AA6" w:rsidR="0000234C" w:rsidRDefault="004A2896" w:rsidP="007B7195">
            <w:pPr>
              <w:pStyle w:val="Listenabsatz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</w:tc>
      </w:tr>
      <w:tr w:rsidR="0000234C" w14:paraId="76FB7EEF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1DB5804" w14:textId="70832C17" w:rsidR="0000234C" w:rsidRDefault="004A2896" w:rsidP="00FF180E">
            <w:r>
              <w:t>Eingehende Informationen</w:t>
            </w:r>
          </w:p>
        </w:tc>
        <w:tc>
          <w:tcPr>
            <w:tcW w:w="8829" w:type="dxa"/>
            <w:gridSpan w:val="3"/>
          </w:tcPr>
          <w:p w14:paraId="56CC4EE5" w14:textId="733F5C46" w:rsidR="0000234C" w:rsidRDefault="004A2896" w:rsidP="00FF1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00234C" w14:paraId="7D638E83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981762" w14:textId="60C3D540" w:rsidR="0000234C" w:rsidRDefault="004A2896" w:rsidP="00FF180E">
            <w:r>
              <w:t>Ergebnis</w:t>
            </w:r>
          </w:p>
        </w:tc>
        <w:tc>
          <w:tcPr>
            <w:tcW w:w="8829" w:type="dxa"/>
            <w:gridSpan w:val="3"/>
          </w:tcPr>
          <w:p w14:paraId="02C5E80B" w14:textId="53D8E0C6" w:rsidR="0000234C" w:rsidRDefault="004A2896" w:rsidP="00FF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Registrierungsbestätigung mit Login Daten</w:t>
            </w:r>
          </w:p>
        </w:tc>
      </w:tr>
      <w:tr w:rsidR="007B7195" w14:paraId="26F7DB2F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E6AE47" w14:textId="0DA06C59" w:rsidR="007B7195" w:rsidRDefault="007B7195" w:rsidP="00FF180E">
            <w:r>
              <w:t>Nachbedingungen</w:t>
            </w:r>
          </w:p>
        </w:tc>
        <w:tc>
          <w:tcPr>
            <w:tcW w:w="8829" w:type="dxa"/>
            <w:gridSpan w:val="3"/>
          </w:tcPr>
          <w:p w14:paraId="4E4C60F3" w14:textId="77777777" w:rsidR="007B7195" w:rsidRDefault="007B7195" w:rsidP="007B7195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Benutzerkonto wurde erstellt</w:t>
            </w:r>
          </w:p>
          <w:p w14:paraId="17B8C8B1" w14:textId="6B5F84EF" w:rsidR="007B7195" w:rsidRDefault="007B7195" w:rsidP="007B7195">
            <w:pPr>
              <w:pStyle w:val="Listenabsatz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mit Login-Daten wurde verschickt.</w:t>
            </w:r>
          </w:p>
        </w:tc>
      </w:tr>
      <w:tr w:rsidR="00144354" w14:paraId="6C25C6D5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308200A" w14:textId="633039FE" w:rsidR="00144354" w:rsidRDefault="00144354" w:rsidP="00144354">
            <w:r>
              <w:t>Ablauf</w:t>
            </w:r>
          </w:p>
        </w:tc>
        <w:tc>
          <w:tcPr>
            <w:tcW w:w="8829" w:type="dxa"/>
            <w:gridSpan w:val="3"/>
          </w:tcPr>
          <w:p w14:paraId="63B7F2F2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startet Registrierungsprozess</w:t>
            </w:r>
          </w:p>
          <w:p w14:paraId="22F02055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E-Mailadresse als Username ein</w:t>
            </w:r>
          </w:p>
          <w:p w14:paraId="71151E5D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Adresse ein</w:t>
            </w:r>
          </w:p>
          <w:p w14:paraId="523ACC8C" w14:textId="77777777" w:rsidR="00144354" w:rsidRDefault="00144354" w:rsidP="00144354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Registrierung.</w:t>
            </w:r>
          </w:p>
          <w:p w14:paraId="09C1D56F" w14:textId="34C5ECF4" w:rsidR="00144354" w:rsidRDefault="00144354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erhält vom System eine E-Mail mit dem Initialpasswort, welches er beim ersten Login ändern muss.</w:t>
            </w:r>
          </w:p>
        </w:tc>
      </w:tr>
      <w:tr w:rsidR="00144354" w14:paraId="7E15ED23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4B81CF6" w14:textId="0532E354" w:rsidR="00144354" w:rsidRDefault="00144354" w:rsidP="00144354">
            <w:r>
              <w:t>Ansprechpartner</w:t>
            </w:r>
          </w:p>
        </w:tc>
        <w:tc>
          <w:tcPr>
            <w:tcW w:w="8829" w:type="dxa"/>
            <w:gridSpan w:val="3"/>
          </w:tcPr>
          <w:p w14:paraId="463BC589" w14:textId="77777777" w:rsidR="00144354" w:rsidRDefault="00144354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4354" w14:paraId="16035B76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F8D9B7" w14:textId="0C47B994" w:rsidR="00144354" w:rsidRDefault="00144354" w:rsidP="00144354">
            <w:r>
              <w:t>Risiko</w:t>
            </w:r>
          </w:p>
        </w:tc>
        <w:tc>
          <w:tcPr>
            <w:tcW w:w="8829" w:type="dxa"/>
            <w:gridSpan w:val="3"/>
          </w:tcPr>
          <w:p w14:paraId="30C52403" w14:textId="77777777" w:rsidR="00144354" w:rsidRDefault="00144354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354" w14:paraId="6446652B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35F3173" w14:textId="55316C7C" w:rsidR="00144354" w:rsidRDefault="00144354" w:rsidP="00144354">
            <w:r>
              <w:t>Verbindlichkeit, Priorität</w:t>
            </w:r>
          </w:p>
        </w:tc>
        <w:tc>
          <w:tcPr>
            <w:tcW w:w="8829" w:type="dxa"/>
            <w:gridSpan w:val="3"/>
          </w:tcPr>
          <w:p w14:paraId="75F8C910" w14:textId="1F39F949" w:rsidR="00144354" w:rsidRDefault="00144354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</w:t>
            </w:r>
            <w:r w:rsidR="008B68C3">
              <w:t>Priorität</w:t>
            </w:r>
          </w:p>
        </w:tc>
      </w:tr>
      <w:tr w:rsidR="00144354" w14:paraId="21546C60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7A6CC1" w14:textId="0E1D1F5E" w:rsidR="00144354" w:rsidRDefault="008B68C3" w:rsidP="00144354">
            <w:r>
              <w:t>Aufwand</w:t>
            </w:r>
          </w:p>
        </w:tc>
        <w:tc>
          <w:tcPr>
            <w:tcW w:w="8829" w:type="dxa"/>
            <w:gridSpan w:val="3"/>
          </w:tcPr>
          <w:p w14:paraId="13AAFA63" w14:textId="0E491552" w:rsidR="00144354" w:rsidRDefault="008B68C3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1622F6" w14:paraId="12F4076D" w14:textId="77777777" w:rsidTr="005E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BBDD5DE" w14:textId="01D6368A" w:rsidR="001622F6" w:rsidRDefault="001622F6" w:rsidP="00144354">
            <w:r>
              <w:t>Stabilität</w:t>
            </w:r>
          </w:p>
        </w:tc>
        <w:tc>
          <w:tcPr>
            <w:tcW w:w="8829" w:type="dxa"/>
            <w:gridSpan w:val="3"/>
          </w:tcPr>
          <w:p w14:paraId="3CC2A9AC" w14:textId="579B1E96" w:rsidR="001622F6" w:rsidRDefault="00EE39F0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622F6">
              <w:t>tabil</w:t>
            </w:r>
          </w:p>
        </w:tc>
      </w:tr>
      <w:tr w:rsidR="001622F6" w14:paraId="39C7284D" w14:textId="77777777" w:rsidTr="005E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CDBF3E5" w14:textId="74F1426C" w:rsidR="001622F6" w:rsidRDefault="00EE39F0" w:rsidP="00144354">
            <w:r>
              <w:t>Zeitpunkt, Dringlichkeit</w:t>
            </w:r>
          </w:p>
        </w:tc>
        <w:tc>
          <w:tcPr>
            <w:tcW w:w="8829" w:type="dxa"/>
            <w:gridSpan w:val="3"/>
          </w:tcPr>
          <w:p w14:paraId="1D289ACB" w14:textId="2005A930" w:rsidR="001622F6" w:rsidRDefault="00390B9A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5E605D" w14:paraId="541341F5" w14:textId="77777777" w:rsidTr="00F9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50982A" w14:textId="1917B3E8" w:rsidR="005E605D" w:rsidRDefault="005E605D" w:rsidP="00144354">
            <w:r>
              <w:t>Änderungen</w:t>
            </w:r>
          </w:p>
        </w:tc>
        <w:tc>
          <w:tcPr>
            <w:tcW w:w="992" w:type="dxa"/>
          </w:tcPr>
          <w:p w14:paraId="34C18DA1" w14:textId="75E08FC6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00632073" w14:textId="42F8A162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994" w:type="dxa"/>
          </w:tcPr>
          <w:p w14:paraId="78EA6AE1" w14:textId="5753F79B" w:rsidR="005E605D" w:rsidRDefault="005E605D" w:rsidP="0014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5E605D" w14:paraId="6A5859C5" w14:textId="77777777" w:rsidTr="00F9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7A7DEEA" w14:textId="652CBA1E" w:rsidR="005E605D" w:rsidRDefault="005E605D" w:rsidP="00144354">
            <w:r>
              <w:t>14.11.2013</w:t>
            </w:r>
          </w:p>
        </w:tc>
        <w:tc>
          <w:tcPr>
            <w:tcW w:w="992" w:type="dxa"/>
          </w:tcPr>
          <w:p w14:paraId="742ACC7E" w14:textId="4B4EC854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843" w:type="dxa"/>
          </w:tcPr>
          <w:p w14:paraId="28F3E926" w14:textId="2868223F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5994" w:type="dxa"/>
          </w:tcPr>
          <w:p w14:paraId="0E1F85B0" w14:textId="3DF69BA9" w:rsidR="005E605D" w:rsidRDefault="005E605D" w:rsidP="0014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23CE83F0" w14:textId="523344C5" w:rsidR="00C676E6" w:rsidRDefault="00C676E6" w:rsidP="00C676E6">
      <w:pPr>
        <w:pStyle w:val="berschrift2"/>
      </w:pPr>
      <w:r>
        <w:t>Login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66441" w14:paraId="46EC72AB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5" w:type="dxa"/>
            <w:gridSpan w:val="4"/>
          </w:tcPr>
          <w:p w14:paraId="74C8658B" w14:textId="77777777" w:rsidR="00966441" w:rsidRDefault="00966441" w:rsidP="008C5D36">
            <w:r>
              <w:t>Beschreibung Systemanwendungsfall</w:t>
            </w:r>
          </w:p>
        </w:tc>
      </w:tr>
      <w:tr w:rsidR="00966441" w14:paraId="4057867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7F7D69F" w14:textId="77777777" w:rsidR="00966441" w:rsidRDefault="00966441" w:rsidP="008C5D36">
            <w:r>
              <w:t>Name</w:t>
            </w:r>
          </w:p>
        </w:tc>
        <w:tc>
          <w:tcPr>
            <w:tcW w:w="8829" w:type="dxa"/>
            <w:gridSpan w:val="3"/>
          </w:tcPr>
          <w:p w14:paraId="79F17D0E" w14:textId="5248C35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Login</w:t>
            </w:r>
          </w:p>
        </w:tc>
      </w:tr>
      <w:tr w:rsidR="00966441" w14:paraId="77A28C7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8CF1B62" w14:textId="77777777" w:rsidR="00966441" w:rsidRDefault="00966441" w:rsidP="008C5D36">
            <w:r>
              <w:t>Kurzbeschreibung</w:t>
            </w:r>
          </w:p>
        </w:tc>
        <w:tc>
          <w:tcPr>
            <w:tcW w:w="8829" w:type="dxa"/>
            <w:gridSpan w:val="3"/>
          </w:tcPr>
          <w:p w14:paraId="3C5A84B9" w14:textId="1EAAF26B" w:rsidR="00966441" w:rsidRDefault="00966441" w:rsidP="00966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</w:t>
            </w:r>
            <w:r>
              <w:t xml:space="preserve"> meldet sich am System an</w:t>
            </w:r>
            <w:r>
              <w:t>.</w:t>
            </w:r>
          </w:p>
        </w:tc>
      </w:tr>
      <w:tr w:rsidR="00966441" w14:paraId="723B8D2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1F29FB9" w14:textId="77777777" w:rsidR="00966441" w:rsidRDefault="00966441" w:rsidP="008C5D36">
            <w:r>
              <w:t>Akteur</w:t>
            </w:r>
          </w:p>
        </w:tc>
        <w:tc>
          <w:tcPr>
            <w:tcW w:w="8829" w:type="dxa"/>
            <w:gridSpan w:val="3"/>
          </w:tcPr>
          <w:p w14:paraId="43E63993" w14:textId="5037E0FD" w:rsidR="00966441" w:rsidRDefault="002D79B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966441" w14:paraId="4CC2923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1A3C9D7" w14:textId="77777777" w:rsidR="00966441" w:rsidRDefault="00966441" w:rsidP="008C5D36">
            <w:r>
              <w:t>Auslöser</w:t>
            </w:r>
          </w:p>
        </w:tc>
        <w:tc>
          <w:tcPr>
            <w:tcW w:w="8829" w:type="dxa"/>
            <w:gridSpan w:val="3"/>
          </w:tcPr>
          <w:p w14:paraId="33833CDC" w14:textId="03DFCF8B" w:rsidR="00966441" w:rsidRDefault="00F7106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beginnt mit dem Login Prozess</w:t>
            </w:r>
          </w:p>
        </w:tc>
      </w:tr>
      <w:tr w:rsidR="00966441" w14:paraId="110B693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F70676D" w14:textId="77777777" w:rsidR="00966441" w:rsidRDefault="00966441" w:rsidP="008C5D36">
            <w:r>
              <w:t>Vorbedingungen</w:t>
            </w:r>
          </w:p>
        </w:tc>
        <w:tc>
          <w:tcPr>
            <w:tcW w:w="8829" w:type="dxa"/>
            <w:gridSpan w:val="3"/>
          </w:tcPr>
          <w:p w14:paraId="4D441D90" w14:textId="77777777" w:rsidR="00966441" w:rsidRDefault="00966441" w:rsidP="009D7790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  <w:p w14:paraId="763CAED0" w14:textId="492EEA43" w:rsidR="009D7790" w:rsidRDefault="009D7790" w:rsidP="009D7790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hat ein Benutzer Konto</w:t>
            </w:r>
          </w:p>
        </w:tc>
      </w:tr>
      <w:tr w:rsidR="00966441" w14:paraId="77631C6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DCF0138" w14:textId="77777777" w:rsidR="00966441" w:rsidRDefault="00966441" w:rsidP="008C5D36">
            <w:r>
              <w:t>Eingehende Informationen</w:t>
            </w:r>
          </w:p>
        </w:tc>
        <w:tc>
          <w:tcPr>
            <w:tcW w:w="8829" w:type="dxa"/>
            <w:gridSpan w:val="3"/>
          </w:tcPr>
          <w:p w14:paraId="096EB6AF" w14:textId="047A64FB" w:rsidR="00966441" w:rsidRDefault="00823E9F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Passwort</w:t>
            </w:r>
          </w:p>
        </w:tc>
      </w:tr>
      <w:tr w:rsidR="00966441" w14:paraId="40A409A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046A564" w14:textId="77777777" w:rsidR="00966441" w:rsidRDefault="00966441" w:rsidP="008C5D36">
            <w:r>
              <w:t>Ergebnis</w:t>
            </w:r>
          </w:p>
        </w:tc>
        <w:tc>
          <w:tcPr>
            <w:tcW w:w="8829" w:type="dxa"/>
            <w:gridSpan w:val="3"/>
          </w:tcPr>
          <w:p w14:paraId="2143C9DE" w14:textId="2EDF1B7E" w:rsidR="00966441" w:rsidRDefault="009F309A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ist am System angemeldet</w:t>
            </w:r>
          </w:p>
        </w:tc>
      </w:tr>
      <w:tr w:rsidR="0071233F" w14:paraId="12FA7C0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EFC5B2A" w14:textId="2E75EA9F" w:rsidR="0071233F" w:rsidRDefault="0071233F" w:rsidP="008C5D36">
            <w:r>
              <w:t>Nachbedingung</w:t>
            </w:r>
          </w:p>
        </w:tc>
        <w:tc>
          <w:tcPr>
            <w:tcW w:w="8829" w:type="dxa"/>
            <w:gridSpan w:val="3"/>
          </w:tcPr>
          <w:p w14:paraId="2CD6235F" w14:textId="77777777" w:rsidR="0071233F" w:rsidRDefault="009F309A" w:rsidP="009F309A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ist angemeldet</w:t>
            </w:r>
          </w:p>
          <w:p w14:paraId="12424269" w14:textId="61AF4D0E" w:rsidR="009F309A" w:rsidRDefault="009F309A" w:rsidP="009F309A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Session wurde erstellt.</w:t>
            </w:r>
          </w:p>
        </w:tc>
      </w:tr>
      <w:tr w:rsidR="00966441" w14:paraId="464772F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1290B2" w14:textId="2E17CA0E" w:rsidR="00966441" w:rsidRDefault="00966441" w:rsidP="008C5D36">
            <w:r>
              <w:t>Ablauf</w:t>
            </w:r>
          </w:p>
        </w:tc>
        <w:tc>
          <w:tcPr>
            <w:tcW w:w="8829" w:type="dxa"/>
            <w:gridSpan w:val="3"/>
          </w:tcPr>
          <w:p w14:paraId="49E703BA" w14:textId="77777777" w:rsidR="008B6052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E-Mailadresse als Username ein</w:t>
            </w:r>
          </w:p>
          <w:p w14:paraId="53D9ACCC" w14:textId="77777777" w:rsidR="008B6052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sein Passwort ein</w:t>
            </w:r>
          </w:p>
          <w:p w14:paraId="05AFD9E9" w14:textId="60C6F1B0" w:rsidR="00966441" w:rsidRDefault="008B6052" w:rsidP="008B6052">
            <w:pPr>
              <w:pStyle w:val="Listenabsatz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Login</w:t>
            </w:r>
          </w:p>
        </w:tc>
      </w:tr>
      <w:tr w:rsidR="00966441" w14:paraId="577712C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E127E31" w14:textId="77777777" w:rsidR="00966441" w:rsidRDefault="00966441" w:rsidP="008C5D36">
            <w:r>
              <w:lastRenderedPageBreak/>
              <w:t>Ansprechpartner</w:t>
            </w:r>
          </w:p>
        </w:tc>
        <w:tc>
          <w:tcPr>
            <w:tcW w:w="8829" w:type="dxa"/>
            <w:gridSpan w:val="3"/>
          </w:tcPr>
          <w:p w14:paraId="667FFF6E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441" w14:paraId="2347F5F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E191546" w14:textId="77777777" w:rsidR="00966441" w:rsidRDefault="00966441" w:rsidP="008C5D36">
            <w:r>
              <w:t>Risiko</w:t>
            </w:r>
          </w:p>
        </w:tc>
        <w:tc>
          <w:tcPr>
            <w:tcW w:w="8829" w:type="dxa"/>
            <w:gridSpan w:val="3"/>
          </w:tcPr>
          <w:p w14:paraId="7351C6E3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441" w14:paraId="427FC3C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AB3D62E" w14:textId="77777777" w:rsidR="00966441" w:rsidRDefault="00966441" w:rsidP="008C5D36">
            <w:r>
              <w:t>Verbindlichkeit, Priorität</w:t>
            </w:r>
          </w:p>
        </w:tc>
        <w:tc>
          <w:tcPr>
            <w:tcW w:w="8829" w:type="dxa"/>
            <w:gridSpan w:val="3"/>
          </w:tcPr>
          <w:p w14:paraId="002C6733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966441" w14:paraId="5BFADBD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A858DBE" w14:textId="77777777" w:rsidR="00966441" w:rsidRDefault="00966441" w:rsidP="008C5D36">
            <w:r>
              <w:t>Aufwand</w:t>
            </w:r>
          </w:p>
        </w:tc>
        <w:tc>
          <w:tcPr>
            <w:tcW w:w="8829" w:type="dxa"/>
            <w:gridSpan w:val="3"/>
          </w:tcPr>
          <w:p w14:paraId="309B96F4" w14:textId="7D1A9D9E" w:rsidR="00966441" w:rsidRDefault="002D0A1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966441">
              <w:t xml:space="preserve"> Std.</w:t>
            </w:r>
          </w:p>
        </w:tc>
      </w:tr>
      <w:tr w:rsidR="00966441" w14:paraId="5BB3EBB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41CFBE36" w14:textId="77777777" w:rsidR="00966441" w:rsidRDefault="00966441" w:rsidP="008C5D36">
            <w:r>
              <w:t>Stabilität</w:t>
            </w:r>
          </w:p>
        </w:tc>
        <w:tc>
          <w:tcPr>
            <w:tcW w:w="8829" w:type="dxa"/>
            <w:gridSpan w:val="3"/>
          </w:tcPr>
          <w:p w14:paraId="59C0FCED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66441" w14:paraId="0F6BD22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0676AC2" w14:textId="77777777" w:rsidR="00966441" w:rsidRDefault="00966441" w:rsidP="008C5D36">
            <w:r>
              <w:t>Zeitpunkt, Dringlichkeit</w:t>
            </w:r>
          </w:p>
        </w:tc>
        <w:tc>
          <w:tcPr>
            <w:tcW w:w="8829" w:type="dxa"/>
            <w:gridSpan w:val="3"/>
          </w:tcPr>
          <w:p w14:paraId="3A7757B0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66441" w14:paraId="14B8EF8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66A0C7E" w14:textId="77777777" w:rsidR="00966441" w:rsidRDefault="00966441" w:rsidP="008C5D36">
            <w:r>
              <w:t>Änderungen</w:t>
            </w:r>
          </w:p>
        </w:tc>
        <w:tc>
          <w:tcPr>
            <w:tcW w:w="992" w:type="dxa"/>
          </w:tcPr>
          <w:p w14:paraId="1D6E0DF3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843" w:type="dxa"/>
          </w:tcPr>
          <w:p w14:paraId="2219E464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5994" w:type="dxa"/>
          </w:tcPr>
          <w:p w14:paraId="565BA43F" w14:textId="77777777" w:rsidR="00966441" w:rsidRDefault="0096644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66441" w14:paraId="45F94A3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5C93A47" w14:textId="77777777" w:rsidR="00966441" w:rsidRDefault="00966441" w:rsidP="008C5D36">
            <w:r>
              <w:t>14.11.2013</w:t>
            </w:r>
          </w:p>
        </w:tc>
        <w:tc>
          <w:tcPr>
            <w:tcW w:w="992" w:type="dxa"/>
          </w:tcPr>
          <w:p w14:paraId="63CD666B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843" w:type="dxa"/>
          </w:tcPr>
          <w:p w14:paraId="59DF12A7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5994" w:type="dxa"/>
          </w:tcPr>
          <w:p w14:paraId="5DDB6D34" w14:textId="77777777" w:rsidR="00966441" w:rsidRDefault="0096644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3EB4BB05" w14:textId="79102274" w:rsidR="00C676E6" w:rsidRDefault="00984593" w:rsidP="00984593">
      <w:pPr>
        <w:pStyle w:val="berschrift2"/>
      </w:pPr>
      <w:r>
        <w:t>Userdaten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D8398B" w14:paraId="772B54BD" w14:textId="77777777" w:rsidTr="00303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3E810861" w14:textId="77777777" w:rsidR="00D8398B" w:rsidRDefault="00D8398B" w:rsidP="008C5D36">
            <w:r>
              <w:t>Beschreibung Systemanwendungsfall</w:t>
            </w:r>
          </w:p>
        </w:tc>
      </w:tr>
      <w:tr w:rsidR="00D8398B" w14:paraId="77A09D04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5EDF41" w14:textId="77777777" w:rsidR="00D8398B" w:rsidRDefault="00D8398B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56A79F8C" w14:textId="112748FC" w:rsidR="00D8398B" w:rsidRDefault="00D8398B" w:rsidP="00D839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Benutzerdaten editieren</w:t>
            </w:r>
          </w:p>
        </w:tc>
      </w:tr>
      <w:tr w:rsidR="00D8398B" w14:paraId="798A285C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B49684" w14:textId="77777777" w:rsidR="00D8398B" w:rsidRDefault="00D8398B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15FF2DBB" w14:textId="13D6339A" w:rsidR="00D8398B" w:rsidRDefault="00D8398B" w:rsidP="00D83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</w:t>
            </w:r>
            <w:r>
              <w:t>ändert seine Daten</w:t>
            </w:r>
          </w:p>
        </w:tc>
      </w:tr>
      <w:tr w:rsidR="00D8398B" w14:paraId="73274AE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3B51ED" w14:textId="77777777" w:rsidR="00D8398B" w:rsidRDefault="00D8398B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32C2B85B" w14:textId="77777777" w:rsidR="00D8398B" w:rsidRDefault="00D8398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D8398B" w14:paraId="5B34C8FE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5727E6D" w14:textId="77777777" w:rsidR="00D8398B" w:rsidRDefault="00D8398B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4690013" w14:textId="77777777" w:rsidR="00D8398B" w:rsidRDefault="00D8398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beginnt mit dem Login Prozess</w:t>
            </w:r>
          </w:p>
        </w:tc>
      </w:tr>
      <w:tr w:rsidR="00D8398B" w14:paraId="019E8A69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0FAE4A" w14:textId="77777777" w:rsidR="00D8398B" w:rsidRDefault="00D8398B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57FC3588" w14:textId="7AC36088" w:rsidR="00D8398B" w:rsidRDefault="00F270F1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303047" w14:paraId="7A9B229D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30961E" w14:textId="77777777" w:rsidR="00303047" w:rsidRDefault="00303047" w:rsidP="00303047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4FBCAAC" w14:textId="371EB208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303047" w14:paraId="0D78DA45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8BE43C" w14:textId="77777777" w:rsidR="00303047" w:rsidRDefault="00303047" w:rsidP="00303047">
            <w:r>
              <w:t>Ergebnis</w:t>
            </w:r>
          </w:p>
        </w:tc>
        <w:tc>
          <w:tcPr>
            <w:tcW w:w="6042" w:type="dxa"/>
            <w:gridSpan w:val="3"/>
          </w:tcPr>
          <w:p w14:paraId="0DBFADBD" w14:textId="49E4DAF0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des Benutzers sind geändert.</w:t>
            </w:r>
          </w:p>
        </w:tc>
      </w:tr>
      <w:tr w:rsidR="00303047" w14:paraId="50D2E049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05A3BCA" w14:textId="77777777" w:rsidR="00303047" w:rsidRDefault="00303047" w:rsidP="00303047">
            <w:r>
              <w:t>Nachbedingung</w:t>
            </w:r>
          </w:p>
        </w:tc>
        <w:tc>
          <w:tcPr>
            <w:tcW w:w="6042" w:type="dxa"/>
            <w:gridSpan w:val="3"/>
          </w:tcPr>
          <w:p w14:paraId="3F55921B" w14:textId="38E6B700" w:rsidR="00303047" w:rsidRDefault="0016524E" w:rsidP="00303047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sind auf der Datenbank geändert.</w:t>
            </w:r>
          </w:p>
        </w:tc>
      </w:tr>
      <w:tr w:rsidR="00303047" w14:paraId="279225D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F33F7D" w14:textId="77777777" w:rsidR="00303047" w:rsidRDefault="00303047" w:rsidP="00303047">
            <w:r>
              <w:t>Ablauf</w:t>
            </w:r>
          </w:p>
        </w:tc>
        <w:tc>
          <w:tcPr>
            <w:tcW w:w="6042" w:type="dxa"/>
            <w:gridSpan w:val="3"/>
          </w:tcPr>
          <w:p w14:paraId="03EFD2E2" w14:textId="77777777" w:rsidR="002F37A5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„Persönliche Daten bearbeiten“</w:t>
            </w:r>
          </w:p>
          <w:p w14:paraId="2279E76B" w14:textId="77777777" w:rsidR="002F37A5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Daten ein</w:t>
            </w:r>
          </w:p>
          <w:p w14:paraId="03E94895" w14:textId="39AFBA01" w:rsidR="00303047" w:rsidRDefault="002F37A5" w:rsidP="00435D5B">
            <w:pPr>
              <w:pStyle w:val="Listenabsatz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303047" w14:paraId="25398745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C36FCB" w14:textId="77777777" w:rsidR="00303047" w:rsidRDefault="00303047" w:rsidP="00303047">
            <w:r>
              <w:t>Ansprechpartner</w:t>
            </w:r>
          </w:p>
        </w:tc>
        <w:tc>
          <w:tcPr>
            <w:tcW w:w="6042" w:type="dxa"/>
            <w:gridSpan w:val="3"/>
          </w:tcPr>
          <w:p w14:paraId="60A496C9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047" w14:paraId="0EC50A4E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072B46" w14:textId="77777777" w:rsidR="00303047" w:rsidRDefault="00303047" w:rsidP="00303047">
            <w:r>
              <w:t>Risiko</w:t>
            </w:r>
          </w:p>
        </w:tc>
        <w:tc>
          <w:tcPr>
            <w:tcW w:w="6042" w:type="dxa"/>
            <w:gridSpan w:val="3"/>
          </w:tcPr>
          <w:p w14:paraId="4D13E1AA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047" w14:paraId="5A0EC58E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8291A1E" w14:textId="77777777" w:rsidR="00303047" w:rsidRDefault="00303047" w:rsidP="00303047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1BDBCB31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303047" w14:paraId="633BEA36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BDBF9E" w14:textId="77777777" w:rsidR="00303047" w:rsidRDefault="00303047" w:rsidP="00303047">
            <w:r>
              <w:t>Aufwand</w:t>
            </w:r>
          </w:p>
        </w:tc>
        <w:tc>
          <w:tcPr>
            <w:tcW w:w="6042" w:type="dxa"/>
            <w:gridSpan w:val="3"/>
          </w:tcPr>
          <w:p w14:paraId="216CBA83" w14:textId="4406F23E" w:rsidR="00303047" w:rsidRDefault="002C33CF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303047">
              <w:t xml:space="preserve"> Std.</w:t>
            </w:r>
          </w:p>
        </w:tc>
      </w:tr>
      <w:tr w:rsidR="00303047" w14:paraId="5C662F72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95036B" w14:textId="77777777" w:rsidR="00303047" w:rsidRDefault="00303047" w:rsidP="00303047">
            <w:r>
              <w:t>Stabilität</w:t>
            </w:r>
          </w:p>
        </w:tc>
        <w:tc>
          <w:tcPr>
            <w:tcW w:w="6042" w:type="dxa"/>
            <w:gridSpan w:val="3"/>
          </w:tcPr>
          <w:p w14:paraId="4BB0E5A1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303047" w14:paraId="51A6EF64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372013" w14:textId="77777777" w:rsidR="00303047" w:rsidRDefault="00303047" w:rsidP="00303047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78D655CF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303047" w14:paraId="3DA51A81" w14:textId="77777777" w:rsidTr="00303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C3ABFA6" w14:textId="77777777" w:rsidR="00303047" w:rsidRDefault="00303047" w:rsidP="00303047">
            <w:r>
              <w:t>Änderungen</w:t>
            </w:r>
          </w:p>
        </w:tc>
        <w:tc>
          <w:tcPr>
            <w:tcW w:w="916" w:type="dxa"/>
          </w:tcPr>
          <w:p w14:paraId="44D7017F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076135D7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375B1E45" w14:textId="77777777" w:rsidR="00303047" w:rsidRDefault="00303047" w:rsidP="00303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303047" w14:paraId="3C538D98" w14:textId="77777777" w:rsidTr="003030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F68DC0" w14:textId="77777777" w:rsidR="00303047" w:rsidRDefault="00303047" w:rsidP="00303047">
            <w:r>
              <w:t>14.11.2013</w:t>
            </w:r>
          </w:p>
        </w:tc>
        <w:tc>
          <w:tcPr>
            <w:tcW w:w="916" w:type="dxa"/>
          </w:tcPr>
          <w:p w14:paraId="6AA8ABC8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3D2F7DD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2F7BD2D2" w14:textId="77777777" w:rsidR="00303047" w:rsidRDefault="00303047" w:rsidP="00303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8B6D4D7" w14:textId="7532A900" w:rsidR="00984593" w:rsidRDefault="00B30499" w:rsidP="00CA4262">
      <w:pPr>
        <w:pStyle w:val="berschrift2"/>
      </w:pPr>
      <w:r>
        <w:t>Kunden editieren / sperren / löschen</w:t>
      </w:r>
    </w:p>
    <w:p w14:paraId="5191A59D" w14:textId="5B8B5E29" w:rsidR="007169BB" w:rsidRDefault="007169BB" w:rsidP="007169BB">
      <w:pPr>
        <w:pStyle w:val="berschrift3"/>
      </w:pPr>
      <w:r>
        <w:t>Kunde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C7714" w14:paraId="1C083B7B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3FF1652" w14:textId="77777777" w:rsidR="007C7714" w:rsidRDefault="007C7714" w:rsidP="008C5D36">
            <w:r>
              <w:t>Beschreibung Systemanwendungsfall</w:t>
            </w:r>
          </w:p>
        </w:tc>
      </w:tr>
      <w:tr w:rsidR="007C7714" w14:paraId="7226C1B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DEA28C" w14:textId="77777777" w:rsidR="007C7714" w:rsidRDefault="007C7714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320E8590" w14:textId="1BD737D9" w:rsidR="007C7714" w:rsidRDefault="003118CF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7C7714">
              <w:t xml:space="preserve"> editieren</w:t>
            </w:r>
          </w:p>
        </w:tc>
      </w:tr>
      <w:tr w:rsidR="007C7714" w14:paraId="6600F28F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3E1DF72" w14:textId="77777777" w:rsidR="007C7714" w:rsidRDefault="007C7714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1B45F627" w14:textId="02829CA3" w:rsidR="007C7714" w:rsidRDefault="00A60131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werden vom Administrator editiert</w:t>
            </w:r>
          </w:p>
        </w:tc>
      </w:tr>
      <w:tr w:rsidR="007C7714" w14:paraId="6232FBF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664139" w14:textId="77777777" w:rsidR="007C7714" w:rsidRDefault="007C7714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66E10969" w14:textId="11986392" w:rsidR="007C7714" w:rsidRDefault="00805D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C7714" w14:paraId="751E3BB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F88E50" w14:textId="77777777" w:rsidR="007C7714" w:rsidRDefault="007C7714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27888A0" w14:textId="28BAFE8B" w:rsidR="007C7714" w:rsidRDefault="00805D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 aktualisieren</w:t>
            </w:r>
          </w:p>
        </w:tc>
      </w:tr>
      <w:tr w:rsidR="007C7714" w14:paraId="35504EB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E6A4CB" w14:textId="77777777" w:rsidR="007C7714" w:rsidRDefault="007C7714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624CBF35" w14:textId="77777777" w:rsidR="007C7714" w:rsidRDefault="007C7714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C7714" w14:paraId="3D352A4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E78822" w14:textId="77777777" w:rsidR="007C7714" w:rsidRDefault="007C7714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215E6429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7C7714" w14:paraId="3CD58BC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BA38DCE" w14:textId="77777777" w:rsidR="007C7714" w:rsidRDefault="007C7714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0C83F18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des Benutzers sind geändert.</w:t>
            </w:r>
          </w:p>
        </w:tc>
      </w:tr>
      <w:tr w:rsidR="007C7714" w14:paraId="2527893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6032EC" w14:textId="77777777" w:rsidR="007C7714" w:rsidRDefault="007C7714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708E7B92" w14:textId="77777777" w:rsidR="007C7714" w:rsidRDefault="007C7714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des Benutzers sind auf der Datenbank geändert.</w:t>
            </w:r>
          </w:p>
        </w:tc>
      </w:tr>
      <w:tr w:rsidR="007C7714" w14:paraId="0A224CB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C7386C" w14:textId="77777777" w:rsidR="007C7714" w:rsidRDefault="007C7714" w:rsidP="008C5D36">
            <w:r>
              <w:lastRenderedPageBreak/>
              <w:t>Ablauf</w:t>
            </w:r>
          </w:p>
        </w:tc>
        <w:tc>
          <w:tcPr>
            <w:tcW w:w="6042" w:type="dxa"/>
            <w:gridSpan w:val="3"/>
          </w:tcPr>
          <w:p w14:paraId="395580AE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20366423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61AC4CC8" w14:textId="77777777" w:rsidR="006E1AE0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Daten ein</w:t>
            </w:r>
          </w:p>
          <w:p w14:paraId="6BA73ED4" w14:textId="2A0A8C18" w:rsidR="007C7714" w:rsidRDefault="006E1AE0" w:rsidP="00435D5B">
            <w:pPr>
              <w:pStyle w:val="Listenabsatz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C7714" w14:paraId="230121A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0E5F281" w14:textId="77777777" w:rsidR="007C7714" w:rsidRDefault="007C7714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70951986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714" w14:paraId="0EAD909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D746312" w14:textId="77777777" w:rsidR="007C7714" w:rsidRDefault="007C7714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7509A93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714" w14:paraId="3723DB2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39133E5" w14:textId="77777777" w:rsidR="007C7714" w:rsidRDefault="007C7714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480AAC3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7C7714" w14:paraId="7715448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59A1DC2" w14:textId="77777777" w:rsidR="007C7714" w:rsidRDefault="007C7714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3474921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7C7714" w14:paraId="2DD0CA7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F22C5C" w14:textId="77777777" w:rsidR="007C7714" w:rsidRDefault="007C7714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369C8616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C7714" w14:paraId="590B9D6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F41438" w14:textId="77777777" w:rsidR="007C7714" w:rsidRDefault="007C7714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7B86BC7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C7714" w14:paraId="7BCC80A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A2C978" w14:textId="77777777" w:rsidR="007C7714" w:rsidRDefault="007C7714" w:rsidP="008C5D36">
            <w:r>
              <w:t>Änderungen</w:t>
            </w:r>
          </w:p>
        </w:tc>
        <w:tc>
          <w:tcPr>
            <w:tcW w:w="916" w:type="dxa"/>
          </w:tcPr>
          <w:p w14:paraId="5917D1E4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01DBF4BE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6E48D97D" w14:textId="77777777" w:rsidR="007C7714" w:rsidRDefault="007C7714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C7714" w14:paraId="09A74F0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707B54" w14:textId="77777777" w:rsidR="007C7714" w:rsidRDefault="007C7714" w:rsidP="008C5D36">
            <w:r>
              <w:t>14.11.2013</w:t>
            </w:r>
          </w:p>
        </w:tc>
        <w:tc>
          <w:tcPr>
            <w:tcW w:w="916" w:type="dxa"/>
          </w:tcPr>
          <w:p w14:paraId="49383EAD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0DC941C0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CEC207D" w14:textId="77777777" w:rsidR="007C7714" w:rsidRDefault="007C7714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B37C2A3" w14:textId="4ACBFC7E" w:rsidR="00B30499" w:rsidRDefault="00BF2783" w:rsidP="00BF2783">
      <w:pPr>
        <w:pStyle w:val="berschrift3"/>
      </w:pPr>
      <w:r>
        <w:t xml:space="preserve">Kunde </w:t>
      </w:r>
      <w:r w:rsidR="006F25A0">
        <w:t>sperren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05FD7" w14:paraId="6FC6A465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2108B8F" w14:textId="77777777" w:rsidR="00705FD7" w:rsidRDefault="00705FD7" w:rsidP="008C5D36">
            <w:r>
              <w:t>Beschreibung Systemanwendungsfall</w:t>
            </w:r>
          </w:p>
        </w:tc>
      </w:tr>
      <w:tr w:rsidR="00705FD7" w14:paraId="370A005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9DA06B" w14:textId="77777777" w:rsidR="00705FD7" w:rsidRDefault="00705FD7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641FE7BC" w14:textId="7F302903" w:rsidR="00705FD7" w:rsidRDefault="00705FD7" w:rsidP="00B40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</w:t>
            </w:r>
            <w:r w:rsidR="00B40542">
              <w:t>sperren</w:t>
            </w:r>
          </w:p>
        </w:tc>
      </w:tr>
      <w:tr w:rsidR="00705FD7" w14:paraId="2F1EE27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BC2323" w14:textId="77777777" w:rsidR="00705FD7" w:rsidRDefault="00705FD7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6D9CB028" w14:textId="2F66F09F" w:rsidR="00705FD7" w:rsidRDefault="00A4404F" w:rsidP="00A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Konto</w:t>
            </w:r>
            <w:r w:rsidR="00705FD7">
              <w:t xml:space="preserve"> des Benutzers </w:t>
            </w:r>
            <w:r>
              <w:t>wird</w:t>
            </w:r>
            <w:r w:rsidR="00705FD7">
              <w:t xml:space="preserve"> vom Administrator </w:t>
            </w:r>
            <w:r>
              <w:t>gesperrt</w:t>
            </w:r>
          </w:p>
        </w:tc>
      </w:tr>
      <w:tr w:rsidR="00705FD7" w14:paraId="52A1CDE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E20941" w14:textId="77777777" w:rsidR="00705FD7" w:rsidRDefault="00705FD7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5089D449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705FD7" w14:paraId="2E98422F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46531DF" w14:textId="77777777" w:rsidR="00705FD7" w:rsidRDefault="00705FD7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93703C3" w14:textId="38A1CF9C" w:rsidR="00705FD7" w:rsidRDefault="00705FD7" w:rsidP="00D3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</w:t>
            </w:r>
            <w:r w:rsidR="00427C35">
              <w:t xml:space="preserve"> sperren</w:t>
            </w:r>
          </w:p>
        </w:tc>
      </w:tr>
      <w:tr w:rsidR="00705FD7" w14:paraId="589A6E4D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2FBF98" w14:textId="77777777" w:rsidR="00705FD7" w:rsidRDefault="00705FD7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1CD5FEBE" w14:textId="77777777" w:rsidR="00705FD7" w:rsidRDefault="00705FD7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05FD7" w14:paraId="6173ECB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86716A" w14:textId="77777777" w:rsidR="00705FD7" w:rsidRDefault="00705FD7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BB9C97F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705FD7" w14:paraId="5FE62E1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4E2C89" w14:textId="77777777" w:rsidR="00705FD7" w:rsidRDefault="00705FD7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4D0F52BE" w14:textId="7EDE5F2E" w:rsidR="00705FD7" w:rsidRDefault="00C718C7" w:rsidP="00045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ist gesperrt</w:t>
            </w:r>
            <w:r w:rsidR="00705FD7">
              <w:t>.</w:t>
            </w:r>
          </w:p>
        </w:tc>
      </w:tr>
      <w:tr w:rsidR="00705FD7" w14:paraId="18EF828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833E37" w14:textId="77777777" w:rsidR="00705FD7" w:rsidRDefault="00705FD7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71F6823E" w14:textId="75E65E12" w:rsidR="00705FD7" w:rsidRDefault="007E1CC0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kann sich nicht mehr am System anmelden</w:t>
            </w:r>
            <w:r w:rsidR="00705FD7">
              <w:t>.</w:t>
            </w:r>
          </w:p>
        </w:tc>
      </w:tr>
      <w:tr w:rsidR="00705FD7" w14:paraId="0322DFB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704925" w14:textId="77777777" w:rsidR="00705FD7" w:rsidRDefault="00705FD7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3363F37B" w14:textId="77777777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1C807274" w14:textId="77777777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06B38B89" w14:textId="33F66CA3" w:rsidR="00386879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sperrt den Benutzer</w:t>
            </w:r>
          </w:p>
          <w:p w14:paraId="22AA87A7" w14:textId="30FCAD82" w:rsidR="00705FD7" w:rsidRDefault="00386879" w:rsidP="00386879">
            <w:pPr>
              <w:pStyle w:val="Listenabsatz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05FD7" w14:paraId="5C324C6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BEE6033" w14:textId="77777777" w:rsidR="00705FD7" w:rsidRDefault="00705FD7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32ED7F1D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FD7" w14:paraId="48364E25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A92512" w14:textId="77777777" w:rsidR="00705FD7" w:rsidRDefault="00705FD7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43FFD25F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5FD7" w14:paraId="3B414C1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660ADCB" w14:textId="77777777" w:rsidR="00705FD7" w:rsidRDefault="00705FD7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5F8221C" w14:textId="7612EE2E" w:rsidR="00705FD7" w:rsidRDefault="001A64C6" w:rsidP="001A6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705FD7">
              <w:t xml:space="preserve">, </w:t>
            </w:r>
            <w:r>
              <w:t xml:space="preserve">Mittlere </w:t>
            </w:r>
            <w:r w:rsidR="00705FD7">
              <w:t>Priorität</w:t>
            </w:r>
          </w:p>
        </w:tc>
      </w:tr>
      <w:tr w:rsidR="00705FD7" w14:paraId="597B2B8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310BF82" w14:textId="77777777" w:rsidR="00705FD7" w:rsidRDefault="00705FD7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448FBE0F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Std.</w:t>
            </w:r>
          </w:p>
        </w:tc>
      </w:tr>
      <w:tr w:rsidR="00705FD7" w14:paraId="219BB91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40B679" w14:textId="77777777" w:rsidR="00705FD7" w:rsidRDefault="00705FD7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7EA52C26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05FD7" w14:paraId="7833F9B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18C155" w14:textId="77777777" w:rsidR="00705FD7" w:rsidRDefault="00705FD7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6BDBE22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05FD7" w14:paraId="0EE6FAC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FEBEE2" w14:textId="77777777" w:rsidR="00705FD7" w:rsidRDefault="00705FD7" w:rsidP="008C5D36">
            <w:r>
              <w:t>Änderungen</w:t>
            </w:r>
          </w:p>
        </w:tc>
        <w:tc>
          <w:tcPr>
            <w:tcW w:w="916" w:type="dxa"/>
          </w:tcPr>
          <w:p w14:paraId="53EDDE4F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6776606D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435E2CBC" w14:textId="77777777" w:rsidR="00705FD7" w:rsidRDefault="00705FD7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05FD7" w14:paraId="6E6F069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30170F" w14:textId="77777777" w:rsidR="00705FD7" w:rsidRDefault="00705FD7" w:rsidP="008C5D36">
            <w:r>
              <w:t>14.11.2013</w:t>
            </w:r>
          </w:p>
        </w:tc>
        <w:tc>
          <w:tcPr>
            <w:tcW w:w="916" w:type="dxa"/>
          </w:tcPr>
          <w:p w14:paraId="25F18812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DFDEA6A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116B01C" w14:textId="77777777" w:rsidR="00705FD7" w:rsidRDefault="00705FD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47B2B84F" w14:textId="38F17BD6" w:rsidR="00705FD7" w:rsidRDefault="00A35080" w:rsidP="00A35080">
      <w:pPr>
        <w:pStyle w:val="berschrift3"/>
      </w:pPr>
      <w:r>
        <w:t>Kunde löschen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A35080" w14:paraId="6823B346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3289D35" w14:textId="77777777" w:rsidR="00A35080" w:rsidRDefault="00A35080" w:rsidP="008C5D36">
            <w:r>
              <w:t>Beschreibung Systemanwendungsfall</w:t>
            </w:r>
          </w:p>
        </w:tc>
      </w:tr>
      <w:tr w:rsidR="00A35080" w14:paraId="27C9E74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A16709" w14:textId="77777777" w:rsidR="00A35080" w:rsidRDefault="00A35080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16FA9F9C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löschen</w:t>
            </w:r>
          </w:p>
        </w:tc>
      </w:tr>
      <w:tr w:rsidR="00A35080" w14:paraId="2E9D7AF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B9A2AD" w14:textId="77777777" w:rsidR="00A35080" w:rsidRDefault="00A35080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77A27633" w14:textId="11C57A1E" w:rsidR="00A35080" w:rsidRDefault="00A35080" w:rsidP="00E1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Konto des Benutzers wird vom Administrator gelöscht</w:t>
            </w:r>
          </w:p>
        </w:tc>
      </w:tr>
      <w:tr w:rsidR="00A35080" w14:paraId="68C9B60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A821F21" w14:textId="77777777" w:rsidR="00A35080" w:rsidRDefault="00A35080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1CF11BF1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35080" w14:paraId="6A8BEF5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D5A1832" w14:textId="77777777" w:rsidR="00A35080" w:rsidRDefault="00A35080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245EF93A" w14:textId="75F2EDAC" w:rsidR="00A35080" w:rsidRDefault="00A35080" w:rsidP="00E12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Benutzerdaten l</w:t>
            </w:r>
            <w:r w:rsidR="00E12BC5">
              <w:t>öschen</w:t>
            </w:r>
          </w:p>
        </w:tc>
      </w:tr>
      <w:tr w:rsidR="00A35080" w14:paraId="4B01065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6A1BE6" w14:textId="77777777" w:rsidR="00A35080" w:rsidRDefault="00A35080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22BD15FB" w14:textId="77777777" w:rsidR="00A35080" w:rsidRDefault="00A35080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A35080" w14:paraId="328F73D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5D0E60" w14:textId="77777777" w:rsidR="00A35080" w:rsidRDefault="00A35080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9FD3963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E-Mailadresse, Name, Vorname, Strasse, Strasse-Nr., PLZ, Ort, Telefon</w:t>
            </w:r>
          </w:p>
        </w:tc>
      </w:tr>
      <w:tr w:rsidR="00A35080" w14:paraId="168565A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5CD5FA" w14:textId="77777777" w:rsidR="00A35080" w:rsidRDefault="00A35080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3889B8DA" w14:textId="7E8A13F7" w:rsidR="00A35080" w:rsidRDefault="00A35080" w:rsidP="00933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933E7A">
              <w:t>enutzer ist gelösch</w:t>
            </w:r>
            <w:r w:rsidR="00A90DED">
              <w:t>t</w:t>
            </w:r>
            <w:r>
              <w:t>.</w:t>
            </w:r>
          </w:p>
        </w:tc>
      </w:tr>
      <w:tr w:rsidR="00A35080" w14:paraId="0D2A1C1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6998512" w14:textId="77777777" w:rsidR="00A35080" w:rsidRDefault="00A35080" w:rsidP="008C5D36">
            <w:r>
              <w:lastRenderedPageBreak/>
              <w:t>Nachbedingung</w:t>
            </w:r>
          </w:p>
        </w:tc>
        <w:tc>
          <w:tcPr>
            <w:tcW w:w="6042" w:type="dxa"/>
            <w:gridSpan w:val="3"/>
          </w:tcPr>
          <w:p w14:paraId="1A92CF5E" w14:textId="66F4E7EC" w:rsidR="00A35080" w:rsidRDefault="00A35080" w:rsidP="00486479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des Benutzers sind auf der Datenbank </w:t>
            </w:r>
            <w:r w:rsidR="00486479">
              <w:t>gelöscht</w:t>
            </w:r>
            <w:r>
              <w:t>.</w:t>
            </w:r>
          </w:p>
        </w:tc>
      </w:tr>
      <w:tr w:rsidR="00A35080" w14:paraId="3F59F4B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84A17B" w14:textId="77777777" w:rsidR="00A35080" w:rsidRDefault="00A35080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3233C094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öffnet die Seite „Benutzerdaten bearbeiten“</w:t>
            </w:r>
          </w:p>
          <w:p w14:paraId="066FBFE4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den Benutzer</w:t>
            </w:r>
          </w:p>
          <w:p w14:paraId="0821444E" w14:textId="48C113D0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löscht den Benutzer</w:t>
            </w:r>
          </w:p>
          <w:p w14:paraId="7F4619D5" w14:textId="77777777" w:rsidR="00A35080" w:rsidRDefault="00A35080" w:rsidP="00A35080">
            <w:pPr>
              <w:pStyle w:val="Listenabsatz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A35080" w14:paraId="3F5F905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90EFA4E" w14:textId="77777777" w:rsidR="00A35080" w:rsidRDefault="00A35080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4EA58802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5080" w14:paraId="5716D14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321F3E" w14:textId="77777777" w:rsidR="00A35080" w:rsidRDefault="00A35080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2DE57719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5080" w14:paraId="2744C81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683AEF" w14:textId="77777777" w:rsidR="00A35080" w:rsidRDefault="00A35080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36A9B300" w14:textId="3742AB72" w:rsidR="00A35080" w:rsidRDefault="00845115" w:rsidP="00845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A35080">
              <w:t xml:space="preserve">, </w:t>
            </w:r>
            <w:r>
              <w:t xml:space="preserve">Mittlere </w:t>
            </w:r>
            <w:r w:rsidR="00A35080">
              <w:t>Priorität</w:t>
            </w:r>
          </w:p>
        </w:tc>
      </w:tr>
      <w:tr w:rsidR="00A35080" w14:paraId="0F0334E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4BDD475" w14:textId="77777777" w:rsidR="00A35080" w:rsidRDefault="00A35080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518C50C3" w14:textId="09370D21" w:rsidR="00A35080" w:rsidRDefault="00161B5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A35080">
              <w:t xml:space="preserve"> Std.</w:t>
            </w:r>
          </w:p>
        </w:tc>
      </w:tr>
      <w:tr w:rsidR="00A35080" w14:paraId="732EFA4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10BF76" w14:textId="77777777" w:rsidR="00A35080" w:rsidRDefault="00A35080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628DC0EC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A35080" w14:paraId="306CF09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440F6B" w14:textId="77777777" w:rsidR="00A35080" w:rsidRDefault="00A35080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0A105A82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A35080" w14:paraId="0A3393D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E568FA5" w14:textId="77777777" w:rsidR="00A35080" w:rsidRDefault="00A35080" w:rsidP="008C5D36">
            <w:r>
              <w:t>Änderungen</w:t>
            </w:r>
          </w:p>
        </w:tc>
        <w:tc>
          <w:tcPr>
            <w:tcW w:w="916" w:type="dxa"/>
          </w:tcPr>
          <w:p w14:paraId="39D18F06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3768AA1A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455287E1" w14:textId="77777777" w:rsidR="00A35080" w:rsidRDefault="00A3508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A35080" w14:paraId="1FFC05F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BA5A91" w14:textId="77777777" w:rsidR="00A35080" w:rsidRDefault="00A35080" w:rsidP="008C5D36">
            <w:r>
              <w:t>14.11.2013</w:t>
            </w:r>
          </w:p>
        </w:tc>
        <w:tc>
          <w:tcPr>
            <w:tcW w:w="916" w:type="dxa"/>
          </w:tcPr>
          <w:p w14:paraId="43315BDF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79E42C4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D74415A" w14:textId="77777777" w:rsidR="00A35080" w:rsidRDefault="00A3508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6456BAF" w14:textId="6629EF25" w:rsidR="00D70BEF" w:rsidRDefault="00596A7D" w:rsidP="00596A7D">
      <w:pPr>
        <w:pStyle w:val="berschrift2"/>
      </w:pPr>
      <w:r>
        <w:t>Produkt</w:t>
      </w:r>
      <w:r w:rsidR="002952E5">
        <w:t xml:space="preserve"> erfassen/</w:t>
      </w:r>
      <w:r>
        <w:t>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E502E" w14:paraId="5D890897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D4F1296" w14:textId="77777777" w:rsidR="009E502E" w:rsidRDefault="009E502E" w:rsidP="008C5D36">
            <w:r>
              <w:t>Beschreibung Systemanwendungsfall</w:t>
            </w:r>
          </w:p>
        </w:tc>
      </w:tr>
      <w:tr w:rsidR="009E502E" w14:paraId="060217A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D1B6BAF" w14:textId="77777777" w:rsidR="009E502E" w:rsidRDefault="009E502E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4FFF08D1" w14:textId="19F441BC" w:rsidR="009E502E" w:rsidRDefault="009E502E" w:rsidP="00790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7906CA">
              <w:t>erstellt bzw. editiert</w:t>
            </w:r>
          </w:p>
        </w:tc>
      </w:tr>
      <w:tr w:rsidR="009E502E" w14:paraId="39B508F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529127" w14:textId="77777777" w:rsidR="009E502E" w:rsidRDefault="009E502E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0F974815" w14:textId="471E700C" w:rsidR="009E502E" w:rsidRDefault="007906CA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Produkt wird vom Akteur </w:t>
            </w:r>
            <w:r w:rsidR="00CC70B9">
              <w:t>erstellt bzw. editiert</w:t>
            </w:r>
          </w:p>
        </w:tc>
      </w:tr>
      <w:tr w:rsidR="009E502E" w14:paraId="67213E9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1260CE6" w14:textId="77777777" w:rsidR="009E502E" w:rsidRDefault="009E502E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5BC9C897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9E502E" w14:paraId="7888848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16A283B" w14:textId="77777777" w:rsidR="009E502E" w:rsidRDefault="009E502E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609613F5" w14:textId="40B6F7CD" w:rsidR="009E502E" w:rsidRDefault="009E502E" w:rsidP="00034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034232">
              <w:t xml:space="preserve">Produkt </w:t>
            </w:r>
            <w:r w:rsidR="001856FD">
              <w:t xml:space="preserve">erstellen bzw. </w:t>
            </w:r>
            <w:r w:rsidR="00034232">
              <w:t>editieren</w:t>
            </w:r>
          </w:p>
        </w:tc>
      </w:tr>
      <w:tr w:rsidR="009E502E" w14:paraId="4AF68E5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5040C0" w14:textId="77777777" w:rsidR="009E502E" w:rsidRDefault="009E502E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29D0D134" w14:textId="77777777" w:rsidR="009E502E" w:rsidRDefault="009E502E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9E502E" w14:paraId="3B8F132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C02A6C" w14:textId="77777777" w:rsidR="009E502E" w:rsidRDefault="009E502E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3A286A9E" w14:textId="7409B07E" w:rsidR="009E502E" w:rsidRDefault="0018206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Titel, Preis, Beschreibung, Artikel-Nr.</w:t>
            </w:r>
          </w:p>
        </w:tc>
      </w:tr>
      <w:tr w:rsidR="009E502E" w14:paraId="6BD06CA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DDA9C2" w14:textId="77777777" w:rsidR="009E502E" w:rsidRDefault="009E502E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24C67056" w14:textId="4BB0ACBE" w:rsidR="009E502E" w:rsidRDefault="004E2B6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ist </w:t>
            </w:r>
            <w:r w:rsidR="00AF6036">
              <w:t xml:space="preserve">erstellt bzw. </w:t>
            </w:r>
            <w:r>
              <w:t>geändert</w:t>
            </w:r>
            <w:r w:rsidR="009E502E">
              <w:t>.</w:t>
            </w:r>
          </w:p>
        </w:tc>
      </w:tr>
      <w:tr w:rsidR="009E502E" w14:paraId="16FCE3C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5E45114" w14:textId="77777777" w:rsidR="009E502E" w:rsidRDefault="009E502E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13073805" w14:textId="33401A76" w:rsidR="009E502E" w:rsidRDefault="009E502E" w:rsidP="00E50DF7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Daten des </w:t>
            </w:r>
            <w:r w:rsidR="004E2B69">
              <w:t xml:space="preserve">Produkts sind auf der Datenbank </w:t>
            </w:r>
            <w:r w:rsidR="00E50DF7">
              <w:t>erstellt bzw. geändert</w:t>
            </w:r>
            <w:r>
              <w:t>.</w:t>
            </w:r>
          </w:p>
        </w:tc>
      </w:tr>
      <w:tr w:rsidR="009E502E" w14:paraId="6928451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EBBC3A0" w14:textId="77777777" w:rsidR="009E502E" w:rsidRDefault="009E502E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22A4D6DC" w14:textId="77777777" w:rsidR="00902655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</w:t>
            </w:r>
          </w:p>
          <w:p w14:paraId="28D36E45" w14:textId="2345FF07" w:rsidR="00902655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gibt die neuen Produktdaten ein</w:t>
            </w:r>
            <w:r w:rsidR="00DB2589">
              <w:t xml:space="preserve"> bzw. löscht das Produkt</w:t>
            </w:r>
          </w:p>
          <w:p w14:paraId="7D48B3D7" w14:textId="523A1752" w:rsidR="009E502E" w:rsidRDefault="00902655" w:rsidP="00902655">
            <w:pPr>
              <w:pStyle w:val="Listenabsatz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04009A" w14:paraId="0EAD52A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7357DA" w14:textId="2A485C82" w:rsidR="0004009A" w:rsidRDefault="0004009A" w:rsidP="008C5D36">
            <w:r>
              <w:t>Alternativer Ablauf</w:t>
            </w:r>
          </w:p>
        </w:tc>
        <w:tc>
          <w:tcPr>
            <w:tcW w:w="6042" w:type="dxa"/>
            <w:gridSpan w:val="3"/>
          </w:tcPr>
          <w:p w14:paraId="14CA55BF" w14:textId="77777777" w:rsidR="0004009A" w:rsidRDefault="0004009A" w:rsidP="0004009A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Akteur erstellt ein neues Produkt</w:t>
            </w:r>
          </w:p>
          <w:p w14:paraId="4AFE0908" w14:textId="3DFF88A9" w:rsidR="0004009A" w:rsidRDefault="0004009A" w:rsidP="0004009A">
            <w:pPr>
              <w:pStyle w:val="Listenabsatz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Akteur speichert Änderungen</w:t>
            </w:r>
          </w:p>
        </w:tc>
      </w:tr>
      <w:tr w:rsidR="009E502E" w14:paraId="357D4FC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EEE16A" w14:textId="31484EB0" w:rsidR="009E502E" w:rsidRDefault="009E502E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0F4A6E7C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02E" w14:paraId="017A32D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698E9C" w14:textId="77777777" w:rsidR="009E502E" w:rsidRDefault="009E502E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2390B4F0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02E" w14:paraId="001DB25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FDC2F7" w14:textId="77777777" w:rsidR="009E502E" w:rsidRDefault="009E502E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6D2D5B8A" w14:textId="14C6F436" w:rsidR="009E502E" w:rsidRDefault="00E3207C" w:rsidP="00E32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Unverzichtbar</w:t>
            </w:r>
            <w:r w:rsidR="009E502E">
              <w:t xml:space="preserve">, </w:t>
            </w:r>
            <w:proofErr w:type="spellStart"/>
            <w:r>
              <w:t>Hohe</w:t>
            </w:r>
            <w:proofErr w:type="spellEnd"/>
            <w:r>
              <w:t xml:space="preserve"> </w:t>
            </w:r>
            <w:r w:rsidR="009E502E">
              <w:t>Priorität</w:t>
            </w:r>
          </w:p>
        </w:tc>
      </w:tr>
      <w:tr w:rsidR="009E502E" w14:paraId="43BD1ED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4ED0EE" w14:textId="77777777" w:rsidR="009E502E" w:rsidRDefault="009E502E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00B1E57A" w14:textId="21756390" w:rsidR="009E502E" w:rsidRDefault="007B295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9E502E">
              <w:t xml:space="preserve"> Std.</w:t>
            </w:r>
          </w:p>
        </w:tc>
      </w:tr>
      <w:tr w:rsidR="009E502E" w14:paraId="6B75A5F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954FFDE" w14:textId="77777777" w:rsidR="009E502E" w:rsidRDefault="009E502E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5CE8D664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E502E" w14:paraId="7F9E48B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B6E2884" w14:textId="77777777" w:rsidR="009E502E" w:rsidRDefault="009E502E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6C15139C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E502E" w14:paraId="1526482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657CCC5" w14:textId="77777777" w:rsidR="009E502E" w:rsidRDefault="009E502E" w:rsidP="008C5D36">
            <w:r>
              <w:t>Änderungen</w:t>
            </w:r>
          </w:p>
        </w:tc>
        <w:tc>
          <w:tcPr>
            <w:tcW w:w="916" w:type="dxa"/>
          </w:tcPr>
          <w:p w14:paraId="2157A85D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3AE2C8EF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294347CD" w14:textId="77777777" w:rsidR="009E502E" w:rsidRDefault="009E502E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9E502E" w14:paraId="086AAE3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ABFC33" w14:textId="77777777" w:rsidR="009E502E" w:rsidRDefault="009E502E" w:rsidP="008C5D36">
            <w:r>
              <w:t>14.11.2013</w:t>
            </w:r>
          </w:p>
        </w:tc>
        <w:tc>
          <w:tcPr>
            <w:tcW w:w="916" w:type="dxa"/>
          </w:tcPr>
          <w:p w14:paraId="78F73B84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FB3350F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59074EE6" w14:textId="77777777" w:rsidR="009E502E" w:rsidRDefault="009E502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5A0CC90E" w14:textId="7F2105DD" w:rsidR="00596A7D" w:rsidRDefault="003279D1" w:rsidP="003279D1">
      <w:pPr>
        <w:pStyle w:val="berschrift2"/>
      </w:pPr>
      <w:r>
        <w:t>Produkt bewerten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702F1B" w14:paraId="0BE8BD37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16C7D951" w14:textId="77777777" w:rsidR="00702F1B" w:rsidRDefault="00702F1B" w:rsidP="008C5D36">
            <w:r>
              <w:t>Beschreibung Systemanwendungsfall</w:t>
            </w:r>
          </w:p>
        </w:tc>
      </w:tr>
      <w:tr w:rsidR="00702F1B" w14:paraId="55466DF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AF90B6" w14:textId="77777777" w:rsidR="00702F1B" w:rsidRDefault="00702F1B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3C4F9CFD" w14:textId="43C5FCBE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bewerten</w:t>
            </w:r>
          </w:p>
        </w:tc>
      </w:tr>
      <w:tr w:rsidR="00702F1B" w14:paraId="53F3E57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F4ED87" w14:textId="77777777" w:rsidR="00702F1B" w:rsidRDefault="00702F1B" w:rsidP="008C5D36">
            <w:r>
              <w:lastRenderedPageBreak/>
              <w:t>Kurzbeschreibung</w:t>
            </w:r>
          </w:p>
        </w:tc>
        <w:tc>
          <w:tcPr>
            <w:tcW w:w="6042" w:type="dxa"/>
            <w:gridSpan w:val="3"/>
          </w:tcPr>
          <w:p w14:paraId="14491D40" w14:textId="63AB87A9" w:rsidR="00702F1B" w:rsidRDefault="00E13F41" w:rsidP="0008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0815A1">
              <w:t>Akteur</w:t>
            </w:r>
            <w:r>
              <w:t xml:space="preserve"> bewertet ein Produkt</w:t>
            </w:r>
          </w:p>
        </w:tc>
      </w:tr>
      <w:tr w:rsidR="00702F1B" w14:paraId="3F4DEE4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B79997" w14:textId="77777777" w:rsidR="00702F1B" w:rsidRDefault="00702F1B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748C23FF" w14:textId="6ECDE369" w:rsidR="00702F1B" w:rsidRDefault="00B83E21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</w:t>
            </w:r>
            <w:r w:rsidR="000815A1">
              <w:t>, Administrator</w:t>
            </w:r>
          </w:p>
        </w:tc>
      </w:tr>
      <w:tr w:rsidR="00702F1B" w14:paraId="12C823E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BB6214" w14:textId="77777777" w:rsidR="00702F1B" w:rsidRDefault="00702F1B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4EAE60E6" w14:textId="117C93A5" w:rsidR="00702F1B" w:rsidRDefault="00AB3B6A" w:rsidP="00081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0815A1">
              <w:t>Akteur</w:t>
            </w:r>
            <w:r>
              <w:t xml:space="preserve"> will ein Produkt bewerten</w:t>
            </w:r>
          </w:p>
        </w:tc>
      </w:tr>
      <w:tr w:rsidR="00702F1B" w14:paraId="3B43B61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31658A5" w14:textId="77777777" w:rsidR="00702F1B" w:rsidRDefault="00702F1B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2B5371DB" w14:textId="77777777" w:rsidR="00702F1B" w:rsidRDefault="00702F1B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702F1B" w14:paraId="4463CF4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FACD6BD" w14:textId="77777777" w:rsidR="00702F1B" w:rsidRDefault="00702F1B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14B6D05A" w14:textId="7CAD6A26" w:rsidR="00702F1B" w:rsidRDefault="00C31FDE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Bewertung, Beschreibung</w:t>
            </w:r>
          </w:p>
        </w:tc>
      </w:tr>
      <w:tr w:rsidR="00702F1B" w14:paraId="28BDA56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14CF88" w14:textId="77777777" w:rsidR="00702F1B" w:rsidRDefault="00702F1B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6D6A7955" w14:textId="69A998AB" w:rsidR="00702F1B" w:rsidRDefault="005D1D07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Bewertung ist hinterlegt.</w:t>
            </w:r>
          </w:p>
        </w:tc>
      </w:tr>
      <w:tr w:rsidR="00702F1B" w14:paraId="477CFF8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7FD74F" w14:textId="77777777" w:rsidR="00702F1B" w:rsidRDefault="00702F1B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5973B895" w14:textId="4987843C" w:rsidR="00702F1B" w:rsidRDefault="008956FC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Bewertung ist in der Datenbank gespeichert</w:t>
            </w:r>
            <w:r w:rsidR="00702F1B">
              <w:t>.</w:t>
            </w:r>
          </w:p>
        </w:tc>
      </w:tr>
      <w:tr w:rsidR="00702F1B" w14:paraId="1CC1902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6397E4" w14:textId="77777777" w:rsidR="00702F1B" w:rsidRDefault="00702F1B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7ECE57A1" w14:textId="77777777" w:rsidR="00E10B67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  <w:p w14:paraId="4D04A79C" w14:textId="77777777" w:rsidR="00E10B67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bewertet das Produkt</w:t>
            </w:r>
          </w:p>
          <w:p w14:paraId="10B221A6" w14:textId="469EE9B5" w:rsidR="00702F1B" w:rsidRDefault="00E10B67" w:rsidP="00E10B67">
            <w:pPr>
              <w:pStyle w:val="Listenabsatz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bestätigt die Änderungen</w:t>
            </w:r>
          </w:p>
        </w:tc>
      </w:tr>
      <w:tr w:rsidR="00702F1B" w14:paraId="3986CDE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C51B5D" w14:textId="77777777" w:rsidR="00702F1B" w:rsidRDefault="00702F1B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4CB792C8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F1B" w14:paraId="7F9EAA8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953F08" w14:textId="77777777" w:rsidR="00702F1B" w:rsidRDefault="00702F1B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0F9FC6EA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2F1B" w14:paraId="5E52628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015E6E" w14:textId="77777777" w:rsidR="00702F1B" w:rsidRDefault="00702F1B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09063D3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702F1B" w14:paraId="272BA5F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9ABCD2" w14:textId="77777777" w:rsidR="00702F1B" w:rsidRDefault="00702F1B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604A8DB8" w14:textId="664FD8D6" w:rsidR="00702F1B" w:rsidRDefault="004D5D1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  <w:r w:rsidR="00702F1B">
              <w:t xml:space="preserve"> Std.</w:t>
            </w:r>
          </w:p>
        </w:tc>
      </w:tr>
      <w:tr w:rsidR="00702F1B" w14:paraId="03E670D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8B7BBA" w14:textId="77777777" w:rsidR="00702F1B" w:rsidRDefault="00702F1B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12167DD8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702F1B" w14:paraId="69F266F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83590C" w14:textId="77777777" w:rsidR="00702F1B" w:rsidRDefault="00702F1B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BFBE7A4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702F1B" w14:paraId="0CDF17EB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3647975" w14:textId="77777777" w:rsidR="00702F1B" w:rsidRDefault="00702F1B" w:rsidP="008C5D36">
            <w:r>
              <w:t>Änderungen</w:t>
            </w:r>
          </w:p>
        </w:tc>
        <w:tc>
          <w:tcPr>
            <w:tcW w:w="916" w:type="dxa"/>
          </w:tcPr>
          <w:p w14:paraId="109436AD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1025507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184C0A3" w14:textId="77777777" w:rsidR="00702F1B" w:rsidRDefault="00702F1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702F1B" w14:paraId="0C6892E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A538A8" w14:textId="77777777" w:rsidR="00702F1B" w:rsidRDefault="00702F1B" w:rsidP="008C5D36">
            <w:r>
              <w:t>14.11.2013</w:t>
            </w:r>
          </w:p>
        </w:tc>
        <w:tc>
          <w:tcPr>
            <w:tcW w:w="916" w:type="dxa"/>
          </w:tcPr>
          <w:p w14:paraId="0E7B7E45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2A7CC7F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6A5CFD26" w14:textId="77777777" w:rsidR="00702F1B" w:rsidRDefault="00702F1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120C5B8E" w14:textId="74FB8AF4" w:rsidR="003279D1" w:rsidRDefault="001D702B" w:rsidP="001D702B">
      <w:pPr>
        <w:pStyle w:val="berschrift2"/>
      </w:pPr>
      <w:r>
        <w:t>Produkt suchen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B2751C" w14:paraId="585E6E25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80E51A0" w14:textId="77777777" w:rsidR="00B2751C" w:rsidRDefault="00B2751C" w:rsidP="008C5D36">
            <w:r>
              <w:t>Beschreibung Systemanwendungsfall</w:t>
            </w:r>
          </w:p>
        </w:tc>
      </w:tr>
      <w:tr w:rsidR="00B2751C" w14:paraId="73A8367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B46792" w14:textId="77777777" w:rsidR="00B2751C" w:rsidRDefault="00B2751C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58F6159E" w14:textId="0F4C480A" w:rsidR="00B2751C" w:rsidRDefault="00B2751C" w:rsidP="00D73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D736A4">
              <w:t>suchen</w:t>
            </w:r>
          </w:p>
        </w:tc>
      </w:tr>
      <w:tr w:rsidR="00B2751C" w14:paraId="70D0335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3EA543" w14:textId="77777777" w:rsidR="00B2751C" w:rsidRDefault="00B2751C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5956C4FE" w14:textId="4E3A0C83" w:rsidR="00B2751C" w:rsidRDefault="00B2751C" w:rsidP="004C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4C096F">
              <w:t>sucht</w:t>
            </w:r>
            <w:r>
              <w:t xml:space="preserve"> ein Produkt</w:t>
            </w:r>
          </w:p>
        </w:tc>
      </w:tr>
      <w:tr w:rsidR="00B2751C" w14:paraId="750B037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E4D8B9B" w14:textId="77777777" w:rsidR="00B2751C" w:rsidRDefault="00B2751C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7FF1A9C6" w14:textId="77777777" w:rsidR="00B2751C" w:rsidRDefault="00B2751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B2751C" w14:paraId="11D5662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91EEA3" w14:textId="77777777" w:rsidR="00B2751C" w:rsidRDefault="00B2751C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737CB269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ein Produkt bewerten</w:t>
            </w:r>
          </w:p>
        </w:tc>
      </w:tr>
      <w:tr w:rsidR="00B2751C" w14:paraId="64C3D2B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2BB9664" w14:textId="77777777" w:rsidR="00B2751C" w:rsidRDefault="00B2751C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31856015" w14:textId="649994DE" w:rsidR="00B2751C" w:rsidRDefault="00D21E86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Verbindung zum System möglich</w:t>
            </w:r>
          </w:p>
        </w:tc>
      </w:tr>
      <w:tr w:rsidR="00B2751C" w14:paraId="73D1167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7782640" w14:textId="77777777" w:rsidR="00B2751C" w:rsidRDefault="00B2751C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676048AE" w14:textId="0E5061FA" w:rsidR="00B2751C" w:rsidRDefault="00C7021A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Suchbegriff</w:t>
            </w:r>
          </w:p>
        </w:tc>
      </w:tr>
      <w:tr w:rsidR="00B2751C" w14:paraId="2618A09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5802F0" w14:textId="77777777" w:rsidR="00B2751C" w:rsidRDefault="00B2751C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46758914" w14:textId="6CD482E2" w:rsidR="00B2751C" w:rsidRDefault="004501D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Suchergebnisse werden angezeigt</w:t>
            </w:r>
            <w:r w:rsidR="00B2751C">
              <w:t>.</w:t>
            </w:r>
          </w:p>
        </w:tc>
      </w:tr>
      <w:tr w:rsidR="00B2751C" w14:paraId="5144C0D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D51F37" w14:textId="77777777" w:rsidR="00B2751C" w:rsidRDefault="00B2751C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201B4578" w14:textId="2E1A351A" w:rsidR="00B2751C" w:rsidRDefault="00A11B81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sieht eine Liste der gefundenen Produkte</w:t>
            </w:r>
            <w:r w:rsidR="00B2751C">
              <w:t>.</w:t>
            </w:r>
          </w:p>
        </w:tc>
      </w:tr>
      <w:tr w:rsidR="00B2751C" w14:paraId="09499ABD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5A602EB" w14:textId="77777777" w:rsidR="00B2751C" w:rsidRDefault="00B2751C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2044C516" w14:textId="1D22AAE0" w:rsidR="00B2751C" w:rsidRDefault="00CA2E85" w:rsidP="00CA2E85">
            <w:pPr>
              <w:pStyle w:val="Listenabsatz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</w:tc>
      </w:tr>
      <w:tr w:rsidR="00B2751C" w14:paraId="7439B9B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7C1EB8C" w14:textId="77777777" w:rsidR="00B2751C" w:rsidRDefault="00B2751C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15763E1E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51C" w14:paraId="65D6791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96CA38" w14:textId="77777777" w:rsidR="00B2751C" w:rsidRDefault="00B2751C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64D8A247" w14:textId="77777777" w:rsidR="00B2751C" w:rsidRDefault="00B2751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51C" w14:paraId="5C998C66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F199B6" w14:textId="77777777" w:rsidR="00B2751C" w:rsidRDefault="00B2751C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2A2DA33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Verzichtbar, Mittlere Priorität</w:t>
            </w:r>
          </w:p>
        </w:tc>
      </w:tr>
      <w:tr w:rsidR="00B2751C" w14:paraId="4D5ABC1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AC15E6" w14:textId="77777777" w:rsidR="00B2751C" w:rsidRDefault="00B2751C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29D0E129" w14:textId="666E807A" w:rsidR="00B2751C" w:rsidRDefault="0033474E" w:rsidP="00140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r w:rsidR="00B2751C">
              <w:t>Std.</w:t>
            </w:r>
          </w:p>
        </w:tc>
      </w:tr>
      <w:tr w:rsidR="00B2751C" w14:paraId="580F574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EF4C53" w14:textId="77777777" w:rsidR="00B2751C" w:rsidRDefault="00B2751C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734FD0EF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B2751C" w14:paraId="20924845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F946C1A" w14:textId="77777777" w:rsidR="00B2751C" w:rsidRDefault="00B2751C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C040074" w14:textId="77777777" w:rsidR="00B2751C" w:rsidRDefault="00B2751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B2751C" w14:paraId="49E6AD0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6EB48A6" w14:textId="77777777" w:rsidR="00B2751C" w:rsidRDefault="00B2751C" w:rsidP="008C5D36">
            <w:r>
              <w:t>Änderungen</w:t>
            </w:r>
          </w:p>
        </w:tc>
        <w:tc>
          <w:tcPr>
            <w:tcW w:w="916" w:type="dxa"/>
          </w:tcPr>
          <w:p w14:paraId="2B4ECA05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08A8E0C3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1C33C21" w14:textId="77777777" w:rsidR="00B2751C" w:rsidRDefault="00B2751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0CED4A2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2AC91D5" w14:textId="5BFDA107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516361BC" w14:textId="2C176196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6CA93C77" w14:textId="18077B6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338192E6" w14:textId="7215017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16B33B6D" w14:textId="28815BAA" w:rsidR="001D702B" w:rsidRDefault="00384891" w:rsidP="00384891">
      <w:pPr>
        <w:pStyle w:val="berschrift2"/>
      </w:pPr>
      <w:r>
        <w:t>Produkt in den Warenkorb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4C20CB" w14:paraId="773E3316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4711217A" w14:textId="77777777" w:rsidR="004C20CB" w:rsidRDefault="004C20CB" w:rsidP="008C5D36">
            <w:r>
              <w:t>Beschreibung Systemanwendungsfall</w:t>
            </w:r>
          </w:p>
        </w:tc>
      </w:tr>
      <w:tr w:rsidR="004C20CB" w14:paraId="3AD2355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83AD72B" w14:textId="77777777" w:rsidR="004C20CB" w:rsidRDefault="004C20CB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745D4FFB" w14:textId="01035D02" w:rsidR="004C20CB" w:rsidRDefault="004C20CB" w:rsidP="004123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Produkt </w:t>
            </w:r>
            <w:r w:rsidR="00412314">
              <w:t>in den Warenkorb</w:t>
            </w:r>
          </w:p>
        </w:tc>
      </w:tr>
      <w:tr w:rsidR="004C20CB" w14:paraId="669EE01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55067A" w14:textId="77777777" w:rsidR="004C20CB" w:rsidRDefault="004C20CB" w:rsidP="008C5D36">
            <w:r>
              <w:lastRenderedPageBreak/>
              <w:t>Kurzbeschreibung</w:t>
            </w:r>
          </w:p>
        </w:tc>
        <w:tc>
          <w:tcPr>
            <w:tcW w:w="6042" w:type="dxa"/>
            <w:gridSpan w:val="3"/>
          </w:tcPr>
          <w:p w14:paraId="31E62ED1" w14:textId="0060E735" w:rsidR="004C20CB" w:rsidRDefault="004C20CB" w:rsidP="00412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412314">
              <w:t>fügt ein Produkt zum Warenkorb hinzu.</w:t>
            </w:r>
          </w:p>
        </w:tc>
      </w:tr>
      <w:tr w:rsidR="004C20CB" w14:paraId="73A5E00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08B0B8" w14:textId="77777777" w:rsidR="004C20CB" w:rsidRDefault="004C20CB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00706A2D" w14:textId="77777777" w:rsidR="004C20CB" w:rsidRDefault="004C20C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4C20CB" w14:paraId="34D8CD47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D90D978" w14:textId="77777777" w:rsidR="004C20CB" w:rsidRDefault="004C20CB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78F39CF1" w14:textId="12D67CB9" w:rsidR="004C20CB" w:rsidRDefault="004C20CB" w:rsidP="00E06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ein Produkt </w:t>
            </w:r>
            <w:r w:rsidR="00E0612D">
              <w:t>dem Warenkorb hinzufügen</w:t>
            </w:r>
            <w:r w:rsidR="001F0B45">
              <w:t>.</w:t>
            </w:r>
          </w:p>
        </w:tc>
      </w:tr>
      <w:tr w:rsidR="004C20CB" w14:paraId="09AA81D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C47DCDA" w14:textId="77777777" w:rsidR="004C20CB" w:rsidRDefault="004C20CB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6BF0A302" w14:textId="6284F98B" w:rsidR="004C20CB" w:rsidRDefault="00E0612D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4C20CB" w14:paraId="34AB639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D4396D4" w14:textId="77777777" w:rsidR="004C20CB" w:rsidRDefault="004C20CB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54FE23AC" w14:textId="28E0D4B5" w:rsidR="004C20CB" w:rsidRDefault="000D5E09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Suchbegriff, Produkt-ID</w:t>
            </w:r>
          </w:p>
        </w:tc>
      </w:tr>
      <w:tr w:rsidR="004C20CB" w14:paraId="340B297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19479E" w14:textId="77777777" w:rsidR="004C20CB" w:rsidRDefault="004C20CB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1ADD3A1D" w14:textId="1E0BF794" w:rsidR="004C20CB" w:rsidRDefault="00314A2F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 Produkt ist im Warenkorb</w:t>
            </w:r>
            <w:r w:rsidR="004C20CB">
              <w:t>.</w:t>
            </w:r>
          </w:p>
        </w:tc>
      </w:tr>
      <w:tr w:rsidR="004C20CB" w14:paraId="62EC18A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B42F6FA" w14:textId="77777777" w:rsidR="004C20CB" w:rsidRDefault="004C20CB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43099D80" w14:textId="71584974" w:rsidR="004C20CB" w:rsidRDefault="00314A2F" w:rsidP="00314A2F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Produkt wurde dem Warenkorb hinzugefügt.</w:t>
            </w:r>
          </w:p>
        </w:tc>
      </w:tr>
      <w:tr w:rsidR="004C20CB" w14:paraId="54413E2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67BBB9B" w14:textId="77777777" w:rsidR="004C20CB" w:rsidRDefault="004C20CB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659D39AE" w14:textId="77777777" w:rsidR="00C96580" w:rsidRDefault="00C96580" w:rsidP="00C96580">
            <w:pPr>
              <w:pStyle w:val="Listenabsatz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sucht das Produkt im Shop</w:t>
            </w:r>
          </w:p>
          <w:p w14:paraId="23D8EE78" w14:textId="5BBAA3C6" w:rsidR="004C20CB" w:rsidRDefault="00C96580" w:rsidP="00C96580">
            <w:pPr>
              <w:pStyle w:val="Listenabsatz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die Schaltfläche „In den Warenkorb“</w:t>
            </w:r>
          </w:p>
        </w:tc>
      </w:tr>
      <w:tr w:rsidR="004C20CB" w14:paraId="171BF8E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5FAE9E2" w14:textId="77777777" w:rsidR="004C20CB" w:rsidRDefault="004C20CB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65EB8360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0CB" w14:paraId="7ECFBAB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727A502" w14:textId="77777777" w:rsidR="004C20CB" w:rsidRDefault="004C20CB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36F20C54" w14:textId="77777777" w:rsidR="004C20CB" w:rsidRDefault="004C20C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0CB" w14:paraId="53D9919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23C0F20" w14:textId="77777777" w:rsidR="004C20CB" w:rsidRDefault="004C20CB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551CFB17" w14:textId="0F0BE798" w:rsidR="004C20CB" w:rsidRDefault="00467830" w:rsidP="004678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Unverzichtbar</w:t>
            </w:r>
            <w:r w:rsidR="004C20CB">
              <w:t xml:space="preserve">, </w:t>
            </w:r>
            <w:proofErr w:type="spellStart"/>
            <w:r>
              <w:t>Hohe</w:t>
            </w:r>
            <w:proofErr w:type="spellEnd"/>
            <w:r w:rsidR="004C20CB">
              <w:t xml:space="preserve"> Priorität</w:t>
            </w:r>
          </w:p>
        </w:tc>
      </w:tr>
      <w:tr w:rsidR="004C20CB" w14:paraId="5C745CA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B38F2B" w14:textId="77777777" w:rsidR="004C20CB" w:rsidRDefault="004C20CB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6F8856BC" w14:textId="131B3550" w:rsidR="004C20CB" w:rsidRDefault="00BE4E2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4C20CB">
              <w:t xml:space="preserve"> Std.</w:t>
            </w:r>
          </w:p>
        </w:tc>
      </w:tr>
      <w:tr w:rsidR="004C20CB" w14:paraId="598E2E8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12BA3E" w14:textId="77777777" w:rsidR="004C20CB" w:rsidRDefault="004C20CB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247FE558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4C20CB" w14:paraId="439FB86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E9B7E15" w14:textId="77777777" w:rsidR="004C20CB" w:rsidRDefault="004C20CB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6E40B654" w14:textId="77777777" w:rsidR="004C20CB" w:rsidRDefault="004C20CB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4C20CB" w14:paraId="299031C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71A22D" w14:textId="77777777" w:rsidR="004C20CB" w:rsidRDefault="004C20CB" w:rsidP="008C5D36">
            <w:r>
              <w:t>Änderungen</w:t>
            </w:r>
          </w:p>
        </w:tc>
        <w:tc>
          <w:tcPr>
            <w:tcW w:w="916" w:type="dxa"/>
          </w:tcPr>
          <w:p w14:paraId="5F678DFC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2BEDD22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0F361A00" w14:textId="77777777" w:rsidR="004C20CB" w:rsidRDefault="004C20CB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50A6CE1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90E5C4C" w14:textId="28EE149D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06F7756A" w14:textId="509981BB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E601C44" w14:textId="2C12D3B4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28293A1A" w14:textId="69506207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5A63EC9" w14:textId="7607EC79" w:rsidR="00384891" w:rsidRDefault="00FF3182" w:rsidP="00FF3182">
      <w:pPr>
        <w:pStyle w:val="berschrift2"/>
      </w:pPr>
      <w:r>
        <w:t>Warenkorb editieren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4E4236" w14:paraId="1B514B55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405BDDA" w14:textId="77777777" w:rsidR="004E4236" w:rsidRDefault="004E4236" w:rsidP="008C5D36">
            <w:r>
              <w:t>Beschreibung Systemanwendungsfall</w:t>
            </w:r>
          </w:p>
        </w:tc>
      </w:tr>
      <w:tr w:rsidR="004E4236" w14:paraId="0E407CD8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8C3CE87" w14:textId="77777777" w:rsidR="004E4236" w:rsidRDefault="004E4236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2AD6D1EF" w14:textId="20DF866D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 in den Warenkorb</w:t>
            </w:r>
            <w:r w:rsidR="002B55CB">
              <w:t xml:space="preserve"> editieren</w:t>
            </w:r>
          </w:p>
        </w:tc>
      </w:tr>
      <w:tr w:rsidR="004E4236" w14:paraId="7052D95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B0214BA" w14:textId="77777777" w:rsidR="004E4236" w:rsidRDefault="004E4236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79E20E7D" w14:textId="08C8BBE7" w:rsidR="004E4236" w:rsidRDefault="004E4236" w:rsidP="0081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816714">
              <w:t>editiert ein</w:t>
            </w:r>
            <w:r>
              <w:t xml:space="preserve"> Produkt </w:t>
            </w:r>
            <w:r w:rsidR="00816714">
              <w:t>im Warenkor</w:t>
            </w:r>
            <w:r w:rsidR="006D106E">
              <w:t>b</w:t>
            </w:r>
            <w:r>
              <w:t>.</w:t>
            </w:r>
          </w:p>
        </w:tc>
      </w:tr>
      <w:tr w:rsidR="004E4236" w14:paraId="0C38F435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568588A" w14:textId="77777777" w:rsidR="004E4236" w:rsidRDefault="004E4236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7F1964B2" w14:textId="77777777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4E4236" w14:paraId="6A1D919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FFD4C53" w14:textId="77777777" w:rsidR="004E4236" w:rsidRDefault="004E4236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3365F966" w14:textId="0683F9C4" w:rsidR="004E4236" w:rsidRDefault="004E4236" w:rsidP="0011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ein Produkt </w:t>
            </w:r>
            <w:r w:rsidR="00114FD9">
              <w:t>im</w:t>
            </w:r>
            <w:r>
              <w:t xml:space="preserve"> Warenkorb </w:t>
            </w:r>
            <w:r w:rsidR="00114FD9">
              <w:t>editieren</w:t>
            </w:r>
            <w:r>
              <w:t>.</w:t>
            </w:r>
          </w:p>
        </w:tc>
      </w:tr>
      <w:tr w:rsidR="004E4236" w14:paraId="6020CA0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B6788BB" w14:textId="77777777" w:rsidR="004E4236" w:rsidRDefault="004E4236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1DF521DC" w14:textId="77777777" w:rsidR="004E4236" w:rsidRDefault="004E4236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4E4236" w14:paraId="174AE0A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F3C8A8" w14:textId="77777777" w:rsidR="004E4236" w:rsidRDefault="004E4236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765CBDD" w14:textId="6A107BA0" w:rsidR="004E4236" w:rsidRDefault="005F3CDC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</w:t>
            </w:r>
          </w:p>
        </w:tc>
      </w:tr>
      <w:tr w:rsidR="004E4236" w14:paraId="2A7FC973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9890BA" w14:textId="77777777" w:rsidR="004E4236" w:rsidRDefault="004E4236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2DF4FC4C" w14:textId="1E6B9D94" w:rsidR="004E4236" w:rsidRDefault="0069623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geänderten Warenkorb Daten sind gespeichert</w:t>
            </w:r>
            <w:proofErr w:type="gramStart"/>
            <w:r>
              <w:t>.</w:t>
            </w:r>
            <w:r w:rsidR="004E4236">
              <w:t>.</w:t>
            </w:r>
            <w:proofErr w:type="gramEnd"/>
          </w:p>
        </w:tc>
      </w:tr>
      <w:tr w:rsidR="004E4236" w14:paraId="6DD702D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601274" w14:textId="77777777" w:rsidR="004E4236" w:rsidRDefault="004E4236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17B09F2B" w14:textId="000AC2AB" w:rsidR="004E4236" w:rsidRDefault="00936047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im Warenkorb wurden geändert.</w:t>
            </w:r>
          </w:p>
        </w:tc>
      </w:tr>
      <w:tr w:rsidR="004E4236" w14:paraId="585F7A9A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950A95" w14:textId="77777777" w:rsidR="004E4236" w:rsidRDefault="004E4236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3F40D9FF" w14:textId="77777777" w:rsidR="00B71D25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den Warenkorb auf</w:t>
            </w:r>
          </w:p>
          <w:p w14:paraId="35F7D5BE" w14:textId="77777777" w:rsidR="00B71D25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editiert den Warenkorb</w:t>
            </w:r>
          </w:p>
          <w:p w14:paraId="72BD046B" w14:textId="7FCFA626" w:rsidR="004E4236" w:rsidRDefault="00B71D25" w:rsidP="00B71D25">
            <w:pPr>
              <w:pStyle w:val="Listenabsatz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speichert die Änderungen</w:t>
            </w:r>
          </w:p>
        </w:tc>
      </w:tr>
      <w:tr w:rsidR="004E4236" w14:paraId="1421021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EF37FD" w14:textId="77777777" w:rsidR="004E4236" w:rsidRDefault="004E4236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3143E124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236" w14:paraId="34C46FD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158ED70" w14:textId="77777777" w:rsidR="004E4236" w:rsidRDefault="004E4236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5B99C26B" w14:textId="77777777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236" w14:paraId="01771ED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0282CF" w14:textId="77777777" w:rsidR="004E4236" w:rsidRDefault="004E4236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4E612FE4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4E4236" w14:paraId="2A8D68D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1E7C060" w14:textId="77777777" w:rsidR="004E4236" w:rsidRDefault="004E4236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42CC16A4" w14:textId="44B56740" w:rsidR="004E4236" w:rsidRDefault="00FB1D4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4E4236">
              <w:t xml:space="preserve"> Std.</w:t>
            </w:r>
          </w:p>
        </w:tc>
      </w:tr>
      <w:tr w:rsidR="004E4236" w14:paraId="43EA45C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FCFDF2" w14:textId="77777777" w:rsidR="004E4236" w:rsidRDefault="004E4236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3DA6D29A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4E4236" w14:paraId="74BEF07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D847383" w14:textId="77777777" w:rsidR="004E4236" w:rsidRDefault="004E4236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2D50183F" w14:textId="77777777" w:rsidR="004E4236" w:rsidRDefault="004E4236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4E4236" w14:paraId="51BEEE6F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1B0ACC" w14:textId="77777777" w:rsidR="004E4236" w:rsidRDefault="004E4236" w:rsidP="008C5D36">
            <w:r>
              <w:t>Änderungen</w:t>
            </w:r>
          </w:p>
        </w:tc>
        <w:tc>
          <w:tcPr>
            <w:tcW w:w="916" w:type="dxa"/>
          </w:tcPr>
          <w:p w14:paraId="147A15BE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2AA0E780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79DDEC4B" w14:textId="77777777" w:rsidR="004E4236" w:rsidRDefault="004E423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34730DE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CB406D9" w14:textId="6620E2B0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1177761F" w14:textId="16A5665D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2EFB3B16" w14:textId="6254AAE4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77167AD4" w14:textId="652CD40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2044883A" w14:textId="2DDE0389" w:rsidR="00E61033" w:rsidRDefault="00B33CD9" w:rsidP="003110AD">
      <w:pPr>
        <w:pStyle w:val="berschrift2"/>
      </w:pPr>
      <w:r>
        <w:t>Bestellen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9248C0" w14:paraId="605DA55E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71D3AB40" w14:textId="77777777" w:rsidR="009248C0" w:rsidRDefault="009248C0" w:rsidP="008C5D36">
            <w:r>
              <w:t>Beschreibung Systemanwendungsfall</w:t>
            </w:r>
          </w:p>
        </w:tc>
      </w:tr>
      <w:tr w:rsidR="009248C0" w14:paraId="3E776787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39DEF61" w14:textId="77777777" w:rsidR="009248C0" w:rsidRDefault="009248C0" w:rsidP="008C5D36">
            <w:r>
              <w:lastRenderedPageBreak/>
              <w:t>Name</w:t>
            </w:r>
          </w:p>
        </w:tc>
        <w:tc>
          <w:tcPr>
            <w:tcW w:w="6042" w:type="dxa"/>
            <w:gridSpan w:val="3"/>
          </w:tcPr>
          <w:p w14:paraId="5CF502C0" w14:textId="39B1C302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Bestellen</w:t>
            </w:r>
          </w:p>
        </w:tc>
      </w:tr>
      <w:tr w:rsidR="009248C0" w14:paraId="1D673944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CB6F7A" w14:textId="77777777" w:rsidR="009248C0" w:rsidRDefault="009248C0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68804F18" w14:textId="025B623B" w:rsidR="009248C0" w:rsidRDefault="009248C0" w:rsidP="002F5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</w:t>
            </w:r>
            <w:r w:rsidR="002F57D3">
              <w:t>bestellt</w:t>
            </w:r>
            <w:r>
              <w:t xml:space="preserve"> einen Warenkorb</w:t>
            </w:r>
            <w:r>
              <w:t>.</w:t>
            </w:r>
          </w:p>
        </w:tc>
      </w:tr>
      <w:tr w:rsidR="009248C0" w14:paraId="0ACC14B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0CAE9C" w14:textId="77777777" w:rsidR="009248C0" w:rsidRDefault="009248C0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2D936666" w14:textId="77777777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9248C0" w14:paraId="43064BD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243C37D" w14:textId="77777777" w:rsidR="009248C0" w:rsidRDefault="009248C0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0CAF7ACA" w14:textId="0E7321CD" w:rsidR="009248C0" w:rsidRDefault="002F57D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einen Warenkorb bestellen</w:t>
            </w:r>
            <w:r w:rsidR="009248C0">
              <w:t>.</w:t>
            </w:r>
          </w:p>
        </w:tc>
      </w:tr>
      <w:tr w:rsidR="009248C0" w14:paraId="3DFCA489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39809E9" w14:textId="77777777" w:rsidR="009248C0" w:rsidRDefault="009248C0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3DC6F89F" w14:textId="77777777" w:rsidR="009248C0" w:rsidRDefault="009248C0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  <w:p w14:paraId="5AC1202F" w14:textId="153CC72D" w:rsidR="00BF29C6" w:rsidRDefault="00BF29C6" w:rsidP="008C5D3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Produkte sind im Warenkorb</w:t>
            </w:r>
          </w:p>
        </w:tc>
      </w:tr>
      <w:tr w:rsidR="009248C0" w14:paraId="489CD9B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040E01B" w14:textId="77777777" w:rsidR="009248C0" w:rsidRDefault="009248C0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73E23875" w14:textId="06457C25" w:rsidR="009248C0" w:rsidRDefault="00590C7D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Warenkorb ID</w:t>
            </w:r>
          </w:p>
        </w:tc>
      </w:tr>
      <w:tr w:rsidR="009248C0" w14:paraId="2BCDB810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459FD9A" w14:textId="77777777" w:rsidR="009248C0" w:rsidRDefault="009248C0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4B62E3E5" w14:textId="1F393682" w:rsidR="009248C0" w:rsidRDefault="000F75C9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Bestellung ist erfolgreich ausgeführt</w:t>
            </w:r>
            <w:proofErr w:type="gramStart"/>
            <w:r w:rsidR="009248C0">
              <w:t>..</w:t>
            </w:r>
            <w:proofErr w:type="gramEnd"/>
          </w:p>
        </w:tc>
      </w:tr>
      <w:tr w:rsidR="009248C0" w14:paraId="0E03C160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E1AF88F" w14:textId="77777777" w:rsidR="009248C0" w:rsidRDefault="009248C0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3BBE4903" w14:textId="756298D9" w:rsidR="009248C0" w:rsidRDefault="00F862FA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Warenkorb wurde im System zur Bestellung</w:t>
            </w:r>
            <w:proofErr w:type="gramStart"/>
            <w:r>
              <w:t>.</w:t>
            </w:r>
            <w:r w:rsidR="009248C0">
              <w:t>.</w:t>
            </w:r>
            <w:proofErr w:type="gramEnd"/>
          </w:p>
        </w:tc>
      </w:tr>
      <w:tr w:rsidR="009248C0" w14:paraId="428C542B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1E25B7" w14:textId="77777777" w:rsidR="009248C0" w:rsidRDefault="009248C0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18653B0B" w14:textId="77777777" w:rsidR="002E5102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den Warenkorb auf</w:t>
            </w:r>
          </w:p>
          <w:p w14:paraId="7E96CCAA" w14:textId="77777777" w:rsidR="002E5102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wählt Zahlungsart.</w:t>
            </w:r>
          </w:p>
          <w:p w14:paraId="66CF8774" w14:textId="177578CD" w:rsidR="009248C0" w:rsidRDefault="002E5102" w:rsidP="002E5102">
            <w:pPr>
              <w:pStyle w:val="Listenabsatz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klickt auf „Kostenpflichtig bestellen</w:t>
            </w:r>
            <w:r>
              <w:t>“</w:t>
            </w:r>
          </w:p>
        </w:tc>
      </w:tr>
      <w:tr w:rsidR="009248C0" w14:paraId="43B6DA3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85C619" w14:textId="77777777" w:rsidR="009248C0" w:rsidRDefault="009248C0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530D63B4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8C0" w14:paraId="27DD01F2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DD4F8F" w14:textId="77777777" w:rsidR="009248C0" w:rsidRDefault="009248C0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3D41FEE9" w14:textId="77777777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8C0" w14:paraId="49E798E8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4A05776" w14:textId="77777777" w:rsidR="009248C0" w:rsidRDefault="009248C0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76482CB2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Unverzichtbar, </w:t>
            </w:r>
            <w:proofErr w:type="spellStart"/>
            <w:r>
              <w:t>Hohe</w:t>
            </w:r>
            <w:proofErr w:type="spellEnd"/>
            <w:r>
              <w:t xml:space="preserve"> Priorität</w:t>
            </w:r>
          </w:p>
        </w:tc>
      </w:tr>
      <w:tr w:rsidR="009248C0" w14:paraId="78A9108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4E1DA04" w14:textId="77777777" w:rsidR="009248C0" w:rsidRDefault="009248C0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7775AE35" w14:textId="5068B424" w:rsidR="009248C0" w:rsidRDefault="000A0E12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9248C0">
              <w:t xml:space="preserve"> Std.</w:t>
            </w:r>
          </w:p>
        </w:tc>
      </w:tr>
      <w:tr w:rsidR="009248C0" w14:paraId="56CED499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8EBECD4" w14:textId="77777777" w:rsidR="009248C0" w:rsidRDefault="009248C0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5DE93623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9248C0" w14:paraId="50695DA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BEE366" w14:textId="77777777" w:rsidR="009248C0" w:rsidRDefault="009248C0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51269685" w14:textId="77777777" w:rsidR="009248C0" w:rsidRDefault="009248C0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9248C0" w14:paraId="313BC28D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53BD598" w14:textId="77777777" w:rsidR="009248C0" w:rsidRDefault="009248C0" w:rsidP="008C5D36">
            <w:r>
              <w:t>Änderungen</w:t>
            </w:r>
          </w:p>
        </w:tc>
        <w:tc>
          <w:tcPr>
            <w:tcW w:w="916" w:type="dxa"/>
          </w:tcPr>
          <w:p w14:paraId="137E0BF4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659D3A1F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5BCBB717" w14:textId="77777777" w:rsidR="009248C0" w:rsidRDefault="009248C0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8B5C0A" w14:paraId="2497C5A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0A7CF8" w14:textId="7D46E31C" w:rsidR="008B5C0A" w:rsidRDefault="008B5C0A" w:rsidP="008B5C0A">
            <w:r>
              <w:t>14.11.2013</w:t>
            </w:r>
          </w:p>
        </w:tc>
        <w:tc>
          <w:tcPr>
            <w:tcW w:w="916" w:type="dxa"/>
          </w:tcPr>
          <w:p w14:paraId="2868FF13" w14:textId="23839D9D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5F0E5298" w14:textId="0B424E01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43837121" w14:textId="09B73829" w:rsidR="008B5C0A" w:rsidRDefault="008B5C0A" w:rsidP="008B5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6E804148" w14:textId="15780383" w:rsidR="00E36BC4" w:rsidRDefault="00A366E8" w:rsidP="00A366E8">
      <w:pPr>
        <w:pStyle w:val="berschrift2"/>
      </w:pPr>
      <w:r>
        <w:t>Transaktionsübersicht</w:t>
      </w:r>
    </w:p>
    <w:tbl>
      <w:tblPr>
        <w:tblStyle w:val="Listentabelle2Akzent1"/>
        <w:tblW w:w="0" w:type="auto"/>
        <w:tblLook w:val="04A0" w:firstRow="1" w:lastRow="0" w:firstColumn="1" w:lastColumn="0" w:noHBand="0" w:noVBand="1"/>
      </w:tblPr>
      <w:tblGrid>
        <w:gridCol w:w="2837"/>
        <w:gridCol w:w="916"/>
        <w:gridCol w:w="1402"/>
        <w:gridCol w:w="3724"/>
      </w:tblGrid>
      <w:tr w:rsidR="00397713" w14:paraId="021ADF00" w14:textId="77777777" w:rsidTr="008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9" w:type="dxa"/>
            <w:gridSpan w:val="4"/>
          </w:tcPr>
          <w:p w14:paraId="25F6A4BE" w14:textId="77777777" w:rsidR="00397713" w:rsidRDefault="00397713" w:rsidP="008C5D36">
            <w:r>
              <w:t>Beschreibung Systemanwendungsfall</w:t>
            </w:r>
          </w:p>
        </w:tc>
      </w:tr>
      <w:tr w:rsidR="00397713" w14:paraId="2EEA97A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BE9AB89" w14:textId="77777777" w:rsidR="00397713" w:rsidRDefault="00397713" w:rsidP="008C5D36">
            <w:r>
              <w:t>Name</w:t>
            </w:r>
          </w:p>
        </w:tc>
        <w:tc>
          <w:tcPr>
            <w:tcW w:w="6042" w:type="dxa"/>
            <w:gridSpan w:val="3"/>
          </w:tcPr>
          <w:p w14:paraId="2E668AE1" w14:textId="038D58C4" w:rsidR="00397713" w:rsidRDefault="003E0F45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Transaktionsübersicht</w:t>
            </w:r>
          </w:p>
        </w:tc>
      </w:tr>
      <w:tr w:rsidR="00397713" w14:paraId="41D981DC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C7D6AC" w14:textId="77777777" w:rsidR="00397713" w:rsidRDefault="00397713" w:rsidP="008C5D36">
            <w:r>
              <w:t>Kurzbeschreibung</w:t>
            </w:r>
          </w:p>
        </w:tc>
        <w:tc>
          <w:tcPr>
            <w:tcW w:w="6042" w:type="dxa"/>
            <w:gridSpan w:val="3"/>
          </w:tcPr>
          <w:p w14:paraId="258386DD" w14:textId="015D89A7" w:rsidR="00397713" w:rsidRDefault="00492831" w:rsidP="00473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Akteur will seine bisherigen Bestellungen sehen</w:t>
            </w:r>
            <w:r w:rsidR="00397713">
              <w:t>.</w:t>
            </w:r>
          </w:p>
        </w:tc>
      </w:tr>
      <w:tr w:rsidR="00397713" w14:paraId="594ED816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57A9E4" w14:textId="77777777" w:rsidR="00397713" w:rsidRDefault="00397713" w:rsidP="008C5D36">
            <w:r>
              <w:t>Akteur</w:t>
            </w:r>
          </w:p>
        </w:tc>
        <w:tc>
          <w:tcPr>
            <w:tcW w:w="6042" w:type="dxa"/>
            <w:gridSpan w:val="3"/>
          </w:tcPr>
          <w:p w14:paraId="4E1D68EB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Benutzer, Administrator</w:t>
            </w:r>
          </w:p>
        </w:tc>
      </w:tr>
      <w:tr w:rsidR="00397713" w14:paraId="0C72F69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0C4A03B" w14:textId="77777777" w:rsidR="00397713" w:rsidRDefault="00397713" w:rsidP="008C5D36">
            <w:r>
              <w:t>Auslöser</w:t>
            </w:r>
          </w:p>
        </w:tc>
        <w:tc>
          <w:tcPr>
            <w:tcW w:w="6042" w:type="dxa"/>
            <w:gridSpan w:val="3"/>
          </w:tcPr>
          <w:p w14:paraId="5243C1E9" w14:textId="6AECA99C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Akteur will </w:t>
            </w:r>
            <w:r w:rsidR="0047326E">
              <w:t>seine bisherigen Bestellungen sehen</w:t>
            </w:r>
            <w:r>
              <w:t>.</w:t>
            </w:r>
          </w:p>
        </w:tc>
      </w:tr>
      <w:tr w:rsidR="00397713" w14:paraId="5D8486FD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16BBF40" w14:textId="77777777" w:rsidR="00397713" w:rsidRDefault="00397713" w:rsidP="008C5D36">
            <w:r>
              <w:t>Vorbedingungen</w:t>
            </w:r>
          </w:p>
        </w:tc>
        <w:tc>
          <w:tcPr>
            <w:tcW w:w="6042" w:type="dxa"/>
            <w:gridSpan w:val="3"/>
          </w:tcPr>
          <w:p w14:paraId="1FD8DC34" w14:textId="03CA4AB9" w:rsidR="00397713" w:rsidRDefault="00397713" w:rsidP="007C6676">
            <w:pPr>
              <w:pStyle w:val="Listenabsatz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ist am System angemeldet</w:t>
            </w:r>
          </w:p>
        </w:tc>
      </w:tr>
      <w:tr w:rsidR="00397713" w14:paraId="1C366CE5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03B786B" w14:textId="77777777" w:rsidR="00397713" w:rsidRDefault="00397713" w:rsidP="008C5D36">
            <w:r>
              <w:t>Eingehende Informationen</w:t>
            </w:r>
          </w:p>
        </w:tc>
        <w:tc>
          <w:tcPr>
            <w:tcW w:w="6042" w:type="dxa"/>
            <w:gridSpan w:val="3"/>
          </w:tcPr>
          <w:p w14:paraId="448778E9" w14:textId="1D927013" w:rsidR="00397713" w:rsidRDefault="00243816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 ID</w:t>
            </w:r>
          </w:p>
        </w:tc>
      </w:tr>
      <w:tr w:rsidR="00397713" w14:paraId="37FA866E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FC5665" w14:textId="77777777" w:rsidR="00397713" w:rsidRDefault="00397713" w:rsidP="008C5D36">
            <w:r>
              <w:t>Ergebnis</w:t>
            </w:r>
          </w:p>
        </w:tc>
        <w:tc>
          <w:tcPr>
            <w:tcW w:w="6042" w:type="dxa"/>
            <w:gridSpan w:val="3"/>
          </w:tcPr>
          <w:p w14:paraId="618B4C49" w14:textId="4339396C" w:rsidR="00397713" w:rsidRDefault="007F0E61" w:rsidP="007F0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Bestellungen werden aufgelistet</w:t>
            </w:r>
            <w:r w:rsidR="00397713">
              <w:t>.</w:t>
            </w:r>
          </w:p>
        </w:tc>
      </w:tr>
      <w:tr w:rsidR="00397713" w14:paraId="3F73322E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103F1BF" w14:textId="77777777" w:rsidR="00397713" w:rsidRDefault="00397713" w:rsidP="008C5D36">
            <w:r>
              <w:t>Nachbedingung</w:t>
            </w:r>
          </w:p>
        </w:tc>
        <w:tc>
          <w:tcPr>
            <w:tcW w:w="6042" w:type="dxa"/>
            <w:gridSpan w:val="3"/>
          </w:tcPr>
          <w:p w14:paraId="2F5DE050" w14:textId="706B97CD" w:rsidR="00397713" w:rsidRDefault="007F0E61" w:rsidP="008C5D36">
            <w:pPr>
              <w:pStyle w:val="Listenabsatz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eine Liste seiner bisherigen Bestellungen</w:t>
            </w:r>
            <w:r w:rsidR="00397713">
              <w:t>.</w:t>
            </w:r>
          </w:p>
        </w:tc>
      </w:tr>
      <w:tr w:rsidR="00397713" w14:paraId="5E2EF5C1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58F5BD" w14:textId="77777777" w:rsidR="00397713" w:rsidRDefault="00397713" w:rsidP="008C5D36">
            <w:r>
              <w:t>Ablauf</w:t>
            </w:r>
          </w:p>
        </w:tc>
        <w:tc>
          <w:tcPr>
            <w:tcW w:w="6042" w:type="dxa"/>
            <w:gridSpan w:val="3"/>
          </w:tcPr>
          <w:p w14:paraId="1F46120B" w14:textId="72C6AE9C" w:rsidR="00397713" w:rsidRDefault="008771D4" w:rsidP="008771D4">
            <w:pPr>
              <w:pStyle w:val="Listenabsatz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Akteur ruft die Seite „Transaktionsübersicht“ auf</w:t>
            </w:r>
          </w:p>
        </w:tc>
      </w:tr>
      <w:tr w:rsidR="00397713" w14:paraId="1C45A671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96CB13" w14:textId="77777777" w:rsidR="00397713" w:rsidRDefault="00397713" w:rsidP="008C5D36">
            <w:r>
              <w:t>Ansprechpartner</w:t>
            </w:r>
          </w:p>
        </w:tc>
        <w:tc>
          <w:tcPr>
            <w:tcW w:w="6042" w:type="dxa"/>
            <w:gridSpan w:val="3"/>
          </w:tcPr>
          <w:p w14:paraId="15F96934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7713" w14:paraId="60DDB4BF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0EF985" w14:textId="77777777" w:rsidR="00397713" w:rsidRDefault="00397713" w:rsidP="008C5D36">
            <w:r>
              <w:t>Risiko</w:t>
            </w:r>
          </w:p>
        </w:tc>
        <w:tc>
          <w:tcPr>
            <w:tcW w:w="6042" w:type="dxa"/>
            <w:gridSpan w:val="3"/>
          </w:tcPr>
          <w:p w14:paraId="54872D32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7713" w14:paraId="018522C3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46BFE92" w14:textId="77777777" w:rsidR="00397713" w:rsidRDefault="00397713" w:rsidP="008C5D36">
            <w:r>
              <w:t>Verbindlichkeit, Priorität</w:t>
            </w:r>
          </w:p>
        </w:tc>
        <w:tc>
          <w:tcPr>
            <w:tcW w:w="6042" w:type="dxa"/>
            <w:gridSpan w:val="3"/>
          </w:tcPr>
          <w:p w14:paraId="2E11F232" w14:textId="5E39798C" w:rsidR="00397713" w:rsidRDefault="0068535B" w:rsidP="00685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Verzichtbar</w:t>
            </w:r>
            <w:r w:rsidR="00397713">
              <w:t xml:space="preserve">, </w:t>
            </w:r>
            <w:r>
              <w:t>Mittlere</w:t>
            </w:r>
            <w:r w:rsidR="00397713">
              <w:t xml:space="preserve"> Priorität</w:t>
            </w:r>
          </w:p>
        </w:tc>
      </w:tr>
      <w:tr w:rsidR="00397713" w14:paraId="0CDCB49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B9347F6" w14:textId="77777777" w:rsidR="00397713" w:rsidRDefault="00397713" w:rsidP="008C5D36">
            <w:r>
              <w:t>Aufwand</w:t>
            </w:r>
          </w:p>
        </w:tc>
        <w:tc>
          <w:tcPr>
            <w:tcW w:w="6042" w:type="dxa"/>
            <w:gridSpan w:val="3"/>
          </w:tcPr>
          <w:p w14:paraId="0C3CA042" w14:textId="2ABF4BB4" w:rsidR="00397713" w:rsidRDefault="0025463C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397713">
              <w:t xml:space="preserve"> Std.</w:t>
            </w:r>
          </w:p>
        </w:tc>
      </w:tr>
      <w:tr w:rsidR="00397713" w14:paraId="2D17892A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0973BB" w14:textId="77777777" w:rsidR="00397713" w:rsidRDefault="00397713" w:rsidP="008C5D36">
            <w:r>
              <w:t>Stabilität</w:t>
            </w:r>
          </w:p>
        </w:tc>
        <w:tc>
          <w:tcPr>
            <w:tcW w:w="6042" w:type="dxa"/>
            <w:gridSpan w:val="3"/>
          </w:tcPr>
          <w:p w14:paraId="27A9831C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Stabil</w:t>
            </w:r>
          </w:p>
        </w:tc>
      </w:tr>
      <w:tr w:rsidR="00397713" w14:paraId="3C9EACB4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F5C860" w14:textId="77777777" w:rsidR="00397713" w:rsidRDefault="00397713" w:rsidP="008C5D36">
            <w:r>
              <w:t>Zeitpunkt, Dringlichkeit</w:t>
            </w:r>
          </w:p>
        </w:tc>
        <w:tc>
          <w:tcPr>
            <w:tcW w:w="6042" w:type="dxa"/>
            <w:gridSpan w:val="3"/>
          </w:tcPr>
          <w:p w14:paraId="42150CF3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1.0</w:t>
            </w:r>
          </w:p>
        </w:tc>
      </w:tr>
      <w:tr w:rsidR="00397713" w14:paraId="6F4C2122" w14:textId="77777777" w:rsidTr="008C5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E545AD8" w14:textId="77777777" w:rsidR="00397713" w:rsidRDefault="00397713" w:rsidP="008C5D36">
            <w:r>
              <w:t>Änderungen</w:t>
            </w:r>
          </w:p>
        </w:tc>
        <w:tc>
          <w:tcPr>
            <w:tcW w:w="916" w:type="dxa"/>
          </w:tcPr>
          <w:p w14:paraId="752DE80F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Mitarb</w:t>
            </w:r>
            <w:proofErr w:type="spellEnd"/>
            <w:r>
              <w:t>.</w:t>
            </w:r>
          </w:p>
        </w:tc>
        <w:tc>
          <w:tcPr>
            <w:tcW w:w="1402" w:type="dxa"/>
          </w:tcPr>
          <w:p w14:paraId="7D2C6E3F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3724" w:type="dxa"/>
          </w:tcPr>
          <w:p w14:paraId="2C8E6F2F" w14:textId="77777777" w:rsidR="00397713" w:rsidRDefault="00397713" w:rsidP="008C5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397713" w14:paraId="5830BD7C" w14:textId="77777777" w:rsidTr="008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6A004FE" w14:textId="77777777" w:rsidR="00397713" w:rsidRDefault="00397713" w:rsidP="008C5D36">
            <w:r>
              <w:t>14.11.2013</w:t>
            </w:r>
          </w:p>
        </w:tc>
        <w:tc>
          <w:tcPr>
            <w:tcW w:w="916" w:type="dxa"/>
          </w:tcPr>
          <w:p w14:paraId="53EC76FD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BOE</w:t>
            </w:r>
          </w:p>
        </w:tc>
        <w:tc>
          <w:tcPr>
            <w:tcW w:w="1402" w:type="dxa"/>
          </w:tcPr>
          <w:p w14:paraId="319DA546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Entwurf</w:t>
            </w:r>
          </w:p>
        </w:tc>
        <w:tc>
          <w:tcPr>
            <w:tcW w:w="3724" w:type="dxa"/>
          </w:tcPr>
          <w:p w14:paraId="07DA2E59" w14:textId="77777777" w:rsidR="00397713" w:rsidRDefault="00397713" w:rsidP="008C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Entwurf</w:t>
            </w:r>
          </w:p>
        </w:tc>
      </w:tr>
    </w:tbl>
    <w:p w14:paraId="0445BDD6" w14:textId="77777777" w:rsidR="001F6673" w:rsidRPr="001F6673" w:rsidRDefault="001F6673" w:rsidP="001F6673">
      <w:bookmarkStart w:id="0" w:name="_GoBack"/>
      <w:bookmarkEnd w:id="0"/>
    </w:p>
    <w:sectPr w:rsidR="001F6673" w:rsidRPr="001F6673" w:rsidSect="007B7195">
      <w:headerReference w:type="default" r:id="rId11"/>
      <w:footerReference w:type="default" r:id="rId12"/>
      <w:pgSz w:w="11907" w:h="16839" w:code="9"/>
      <w:pgMar w:top="2517" w:right="1514" w:bottom="1797" w:left="1514" w:header="107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CC419" w14:textId="77777777" w:rsidR="00565DC0" w:rsidRDefault="00565DC0">
      <w:pPr>
        <w:spacing w:after="0" w:line="240" w:lineRule="auto"/>
      </w:pPr>
      <w:r>
        <w:separator/>
      </w:r>
    </w:p>
  </w:endnote>
  <w:endnote w:type="continuationSeparator" w:id="0">
    <w:p w14:paraId="2988F86A" w14:textId="77777777" w:rsidR="00565DC0" w:rsidRDefault="0056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ｺﾞｼｯｸ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A9E83" w14:textId="77777777" w:rsidR="008A77B3" w:rsidRDefault="008A77B3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DA2CE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E9F65" w14:textId="77777777" w:rsidR="00565DC0" w:rsidRDefault="00565DC0">
      <w:pPr>
        <w:spacing w:after="0" w:line="240" w:lineRule="auto"/>
      </w:pPr>
      <w:r>
        <w:separator/>
      </w:r>
    </w:p>
  </w:footnote>
  <w:footnote w:type="continuationSeparator" w:id="0">
    <w:p w14:paraId="5F5FE4E0" w14:textId="77777777" w:rsidR="00565DC0" w:rsidRDefault="0056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47355" w14:textId="53C3D068" w:rsidR="008A77B3" w:rsidRPr="004F59C1" w:rsidRDefault="00565DC0" w:rsidP="00103BD7">
    <w:pPr>
      <w:pStyle w:val="Kopfzeileschattiert"/>
      <w:tabs>
        <w:tab w:val="right" w:pos="8364"/>
      </w:tabs>
    </w:pPr>
    <w:sdt>
      <w:sdtPr>
        <w:alias w:val="Titel"/>
        <w:tag w:val=""/>
        <w:id w:val="18365644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2DAC">
          <w:t>Use Cases</w:t>
        </w:r>
        <w:r w:rsidR="008A77B3">
          <w:t xml:space="preserve"> Projekt LFH</w:t>
        </w:r>
      </w:sdtContent>
    </w:sdt>
    <w:r w:rsidR="008A77B3">
      <w:tab/>
      <w:t>02.10.2013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0102553A"/>
    <w:multiLevelType w:val="hybridMultilevel"/>
    <w:tmpl w:val="F774AEB8"/>
    <w:lvl w:ilvl="0" w:tplc="E01E68A4">
      <w:start w:val="1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D4422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A16E8C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5F3F6D"/>
    <w:multiLevelType w:val="hybridMultilevel"/>
    <w:tmpl w:val="DD7C7792"/>
    <w:lvl w:ilvl="0" w:tplc="C43A9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F005C1"/>
    <w:multiLevelType w:val="hybridMultilevel"/>
    <w:tmpl w:val="BE1479A2"/>
    <w:lvl w:ilvl="0" w:tplc="4CA23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75395"/>
    <w:multiLevelType w:val="hybridMultilevel"/>
    <w:tmpl w:val="89086BC4"/>
    <w:lvl w:ilvl="0" w:tplc="A888D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04786A"/>
    <w:multiLevelType w:val="hybridMultilevel"/>
    <w:tmpl w:val="7F00A6D6"/>
    <w:lvl w:ilvl="0" w:tplc="3EA49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28A474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D1D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29960F63"/>
    <w:multiLevelType w:val="hybridMultilevel"/>
    <w:tmpl w:val="F4282238"/>
    <w:lvl w:ilvl="0" w:tplc="446A1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A013C0"/>
    <w:multiLevelType w:val="hybridMultilevel"/>
    <w:tmpl w:val="F23ECA64"/>
    <w:lvl w:ilvl="0" w:tplc="9B5ECEE6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7593E"/>
    <w:multiLevelType w:val="hybridMultilevel"/>
    <w:tmpl w:val="ADFC162C"/>
    <w:lvl w:ilvl="0" w:tplc="D79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593746"/>
    <w:multiLevelType w:val="hybridMultilevel"/>
    <w:tmpl w:val="7FFEBF5A"/>
    <w:lvl w:ilvl="0" w:tplc="9078B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0">
    <w:nsid w:val="3D250104"/>
    <w:multiLevelType w:val="hybridMultilevel"/>
    <w:tmpl w:val="33280E8E"/>
    <w:lvl w:ilvl="0" w:tplc="2C54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53486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72338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1D267C"/>
    <w:multiLevelType w:val="hybridMultilevel"/>
    <w:tmpl w:val="58F6466A"/>
    <w:lvl w:ilvl="0" w:tplc="37040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2171AC"/>
    <w:multiLevelType w:val="hybridMultilevel"/>
    <w:tmpl w:val="5EC40DAE"/>
    <w:lvl w:ilvl="0" w:tplc="2D8A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7F5750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651C13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3509A9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FA15DE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D233A"/>
    <w:multiLevelType w:val="hybridMultilevel"/>
    <w:tmpl w:val="0FF20C16"/>
    <w:lvl w:ilvl="0" w:tplc="2856B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3B0704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EE5BA2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8F41B1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4D65BB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D1784F"/>
    <w:multiLevelType w:val="hybridMultilevel"/>
    <w:tmpl w:val="85242628"/>
    <w:lvl w:ilvl="0" w:tplc="2856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10C9D"/>
    <w:multiLevelType w:val="hybridMultilevel"/>
    <w:tmpl w:val="9D041C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19"/>
  </w:num>
  <w:num w:numId="8">
    <w:abstractNumId w:val="14"/>
  </w:num>
  <w:num w:numId="9">
    <w:abstractNumId w:val="6"/>
  </w:num>
  <w:num w:numId="10">
    <w:abstractNumId w:val="33"/>
  </w:num>
  <w:num w:numId="11">
    <w:abstractNumId w:val="13"/>
  </w:num>
  <w:num w:numId="12">
    <w:abstractNumId w:val="32"/>
  </w:num>
  <w:num w:numId="13">
    <w:abstractNumId w:val="35"/>
  </w:num>
  <w:num w:numId="14">
    <w:abstractNumId w:val="28"/>
  </w:num>
  <w:num w:numId="15">
    <w:abstractNumId w:val="22"/>
  </w:num>
  <w:num w:numId="16">
    <w:abstractNumId w:val="30"/>
  </w:num>
  <w:num w:numId="17">
    <w:abstractNumId w:val="21"/>
  </w:num>
  <w:num w:numId="18">
    <w:abstractNumId w:val="27"/>
  </w:num>
  <w:num w:numId="19">
    <w:abstractNumId w:val="25"/>
  </w:num>
  <w:num w:numId="20">
    <w:abstractNumId w:val="26"/>
  </w:num>
  <w:num w:numId="21">
    <w:abstractNumId w:val="31"/>
  </w:num>
  <w:num w:numId="22">
    <w:abstractNumId w:val="7"/>
  </w:num>
  <w:num w:numId="23">
    <w:abstractNumId w:val="5"/>
  </w:num>
  <w:num w:numId="24">
    <w:abstractNumId w:val="16"/>
  </w:num>
  <w:num w:numId="25">
    <w:abstractNumId w:val="15"/>
  </w:num>
  <w:num w:numId="26">
    <w:abstractNumId w:val="20"/>
  </w:num>
  <w:num w:numId="27">
    <w:abstractNumId w:val="18"/>
  </w:num>
  <w:num w:numId="28">
    <w:abstractNumId w:val="8"/>
  </w:num>
  <w:num w:numId="29">
    <w:abstractNumId w:val="10"/>
  </w:num>
  <w:num w:numId="30">
    <w:abstractNumId w:val="24"/>
  </w:num>
  <w:num w:numId="31">
    <w:abstractNumId w:val="34"/>
  </w:num>
  <w:num w:numId="32">
    <w:abstractNumId w:val="29"/>
  </w:num>
  <w:num w:numId="33">
    <w:abstractNumId w:val="23"/>
  </w:num>
  <w:num w:numId="34">
    <w:abstractNumId w:val="11"/>
  </w:num>
  <w:num w:numId="35">
    <w:abstractNumId w:val="17"/>
  </w:num>
  <w:num w:numId="36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6E"/>
    <w:rsid w:val="0000234C"/>
    <w:rsid w:val="000318A8"/>
    <w:rsid w:val="00034232"/>
    <w:rsid w:val="0004009A"/>
    <w:rsid w:val="00040578"/>
    <w:rsid w:val="00045205"/>
    <w:rsid w:val="00045F40"/>
    <w:rsid w:val="000527E2"/>
    <w:rsid w:val="0005663E"/>
    <w:rsid w:val="000700FD"/>
    <w:rsid w:val="00081411"/>
    <w:rsid w:val="000815A1"/>
    <w:rsid w:val="000941CE"/>
    <w:rsid w:val="00094CE9"/>
    <w:rsid w:val="000A0E12"/>
    <w:rsid w:val="000A118D"/>
    <w:rsid w:val="000A1453"/>
    <w:rsid w:val="000A2DD7"/>
    <w:rsid w:val="000A328B"/>
    <w:rsid w:val="000A4D69"/>
    <w:rsid w:val="000A6E48"/>
    <w:rsid w:val="000D1158"/>
    <w:rsid w:val="000D1578"/>
    <w:rsid w:val="000D5E09"/>
    <w:rsid w:val="000D7EED"/>
    <w:rsid w:val="000E3071"/>
    <w:rsid w:val="000F1AC6"/>
    <w:rsid w:val="000F755E"/>
    <w:rsid w:val="000F75C9"/>
    <w:rsid w:val="00103314"/>
    <w:rsid w:val="00103BD7"/>
    <w:rsid w:val="00114F2A"/>
    <w:rsid w:val="00114FD9"/>
    <w:rsid w:val="0012051B"/>
    <w:rsid w:val="001227B6"/>
    <w:rsid w:val="001236C6"/>
    <w:rsid w:val="00124C1A"/>
    <w:rsid w:val="00127E10"/>
    <w:rsid w:val="00130F29"/>
    <w:rsid w:val="00140521"/>
    <w:rsid w:val="0014081F"/>
    <w:rsid w:val="00140982"/>
    <w:rsid w:val="00143EF4"/>
    <w:rsid w:val="00144354"/>
    <w:rsid w:val="001458D3"/>
    <w:rsid w:val="00152D27"/>
    <w:rsid w:val="0015389D"/>
    <w:rsid w:val="00154079"/>
    <w:rsid w:val="0016170B"/>
    <w:rsid w:val="00161B57"/>
    <w:rsid w:val="001622F6"/>
    <w:rsid w:val="0016524E"/>
    <w:rsid w:val="00167BB2"/>
    <w:rsid w:val="00175F63"/>
    <w:rsid w:val="001766DF"/>
    <w:rsid w:val="00181FC5"/>
    <w:rsid w:val="0018206E"/>
    <w:rsid w:val="001856FD"/>
    <w:rsid w:val="0019359B"/>
    <w:rsid w:val="001A5041"/>
    <w:rsid w:val="001A64C6"/>
    <w:rsid w:val="001B2DAC"/>
    <w:rsid w:val="001B6C8A"/>
    <w:rsid w:val="001C1BB3"/>
    <w:rsid w:val="001C247D"/>
    <w:rsid w:val="001D702B"/>
    <w:rsid w:val="001D70D3"/>
    <w:rsid w:val="001F0B45"/>
    <w:rsid w:val="001F3AE1"/>
    <w:rsid w:val="001F4D83"/>
    <w:rsid w:val="001F6673"/>
    <w:rsid w:val="00211F89"/>
    <w:rsid w:val="00217EFC"/>
    <w:rsid w:val="00222529"/>
    <w:rsid w:val="00231306"/>
    <w:rsid w:val="00236C41"/>
    <w:rsid w:val="00243816"/>
    <w:rsid w:val="0025463C"/>
    <w:rsid w:val="002678EA"/>
    <w:rsid w:val="00270D1A"/>
    <w:rsid w:val="00272CC1"/>
    <w:rsid w:val="00291EF5"/>
    <w:rsid w:val="002952E5"/>
    <w:rsid w:val="002B048F"/>
    <w:rsid w:val="002B2C97"/>
    <w:rsid w:val="002B46CF"/>
    <w:rsid w:val="002B55CB"/>
    <w:rsid w:val="002B6677"/>
    <w:rsid w:val="002B7818"/>
    <w:rsid w:val="002C1586"/>
    <w:rsid w:val="002C33CF"/>
    <w:rsid w:val="002C59C0"/>
    <w:rsid w:val="002C654A"/>
    <w:rsid w:val="002D06BB"/>
    <w:rsid w:val="002D0A1E"/>
    <w:rsid w:val="002D79BC"/>
    <w:rsid w:val="002E0B42"/>
    <w:rsid w:val="002E146A"/>
    <w:rsid w:val="002E1FCD"/>
    <w:rsid w:val="002E219B"/>
    <w:rsid w:val="002E5102"/>
    <w:rsid w:val="002E5667"/>
    <w:rsid w:val="002E78D1"/>
    <w:rsid w:val="002F37A5"/>
    <w:rsid w:val="002F42A2"/>
    <w:rsid w:val="002F4B88"/>
    <w:rsid w:val="002F57D3"/>
    <w:rsid w:val="0030077A"/>
    <w:rsid w:val="00302CE1"/>
    <w:rsid w:val="00303047"/>
    <w:rsid w:val="00307163"/>
    <w:rsid w:val="003110AD"/>
    <w:rsid w:val="003118CF"/>
    <w:rsid w:val="00313F7D"/>
    <w:rsid w:val="00314A2F"/>
    <w:rsid w:val="0031556B"/>
    <w:rsid w:val="00325B1E"/>
    <w:rsid w:val="00327819"/>
    <w:rsid w:val="003279D1"/>
    <w:rsid w:val="00327C54"/>
    <w:rsid w:val="0033474E"/>
    <w:rsid w:val="00335E86"/>
    <w:rsid w:val="00340AB4"/>
    <w:rsid w:val="00344233"/>
    <w:rsid w:val="00354FE4"/>
    <w:rsid w:val="00362F72"/>
    <w:rsid w:val="00373F1D"/>
    <w:rsid w:val="00375EC1"/>
    <w:rsid w:val="003819D8"/>
    <w:rsid w:val="00383C7E"/>
    <w:rsid w:val="00384891"/>
    <w:rsid w:val="0038667E"/>
    <w:rsid w:val="00386879"/>
    <w:rsid w:val="00390B9A"/>
    <w:rsid w:val="00391BDF"/>
    <w:rsid w:val="00394EE7"/>
    <w:rsid w:val="00397713"/>
    <w:rsid w:val="003A4C8D"/>
    <w:rsid w:val="003B0E55"/>
    <w:rsid w:val="003B3C4E"/>
    <w:rsid w:val="003B5DDA"/>
    <w:rsid w:val="003C417F"/>
    <w:rsid w:val="003C6A1D"/>
    <w:rsid w:val="003C7E47"/>
    <w:rsid w:val="003D0580"/>
    <w:rsid w:val="003D05C4"/>
    <w:rsid w:val="003D1D2F"/>
    <w:rsid w:val="003E0D93"/>
    <w:rsid w:val="003E0F45"/>
    <w:rsid w:val="003E357F"/>
    <w:rsid w:val="003F2E30"/>
    <w:rsid w:val="00410A94"/>
    <w:rsid w:val="004113B6"/>
    <w:rsid w:val="00412314"/>
    <w:rsid w:val="00415AF2"/>
    <w:rsid w:val="00420F24"/>
    <w:rsid w:val="00427C35"/>
    <w:rsid w:val="00435D5B"/>
    <w:rsid w:val="00436E76"/>
    <w:rsid w:val="00441727"/>
    <w:rsid w:val="00444D9E"/>
    <w:rsid w:val="00446C7A"/>
    <w:rsid w:val="004501D6"/>
    <w:rsid w:val="00452265"/>
    <w:rsid w:val="00467830"/>
    <w:rsid w:val="00467F5C"/>
    <w:rsid w:val="0047123C"/>
    <w:rsid w:val="00471525"/>
    <w:rsid w:val="0047326E"/>
    <w:rsid w:val="00481CB0"/>
    <w:rsid w:val="00486479"/>
    <w:rsid w:val="0049086B"/>
    <w:rsid w:val="00492831"/>
    <w:rsid w:val="004A2896"/>
    <w:rsid w:val="004C096F"/>
    <w:rsid w:val="004C1009"/>
    <w:rsid w:val="004C20CB"/>
    <w:rsid w:val="004C63CA"/>
    <w:rsid w:val="004D4B67"/>
    <w:rsid w:val="004D5D16"/>
    <w:rsid w:val="004D5E44"/>
    <w:rsid w:val="004E0807"/>
    <w:rsid w:val="004E2B69"/>
    <w:rsid w:val="004E4236"/>
    <w:rsid w:val="004E4447"/>
    <w:rsid w:val="004F59C1"/>
    <w:rsid w:val="004F5E84"/>
    <w:rsid w:val="00502460"/>
    <w:rsid w:val="00513E60"/>
    <w:rsid w:val="00531B1B"/>
    <w:rsid w:val="005351B7"/>
    <w:rsid w:val="0053545C"/>
    <w:rsid w:val="00535AD6"/>
    <w:rsid w:val="00540344"/>
    <w:rsid w:val="00545C5C"/>
    <w:rsid w:val="0054641F"/>
    <w:rsid w:val="00554978"/>
    <w:rsid w:val="00561743"/>
    <w:rsid w:val="005647F6"/>
    <w:rsid w:val="005648D7"/>
    <w:rsid w:val="00565DC0"/>
    <w:rsid w:val="0057212C"/>
    <w:rsid w:val="0058098F"/>
    <w:rsid w:val="00584B9B"/>
    <w:rsid w:val="00590C7D"/>
    <w:rsid w:val="00596A7D"/>
    <w:rsid w:val="005B14D0"/>
    <w:rsid w:val="005B3875"/>
    <w:rsid w:val="005C44CF"/>
    <w:rsid w:val="005C6C56"/>
    <w:rsid w:val="005C7951"/>
    <w:rsid w:val="005D1D07"/>
    <w:rsid w:val="005E0487"/>
    <w:rsid w:val="005E16FA"/>
    <w:rsid w:val="005E605D"/>
    <w:rsid w:val="005F0B0C"/>
    <w:rsid w:val="005F265F"/>
    <w:rsid w:val="005F33B4"/>
    <w:rsid w:val="005F3490"/>
    <w:rsid w:val="005F3CDC"/>
    <w:rsid w:val="005F60AD"/>
    <w:rsid w:val="005F70B1"/>
    <w:rsid w:val="006043E8"/>
    <w:rsid w:val="006062A1"/>
    <w:rsid w:val="0061189F"/>
    <w:rsid w:val="006319C9"/>
    <w:rsid w:val="006372C0"/>
    <w:rsid w:val="00642B1C"/>
    <w:rsid w:val="00646C7B"/>
    <w:rsid w:val="00654F36"/>
    <w:rsid w:val="00655F8F"/>
    <w:rsid w:val="006579AA"/>
    <w:rsid w:val="00661E73"/>
    <w:rsid w:val="006708CC"/>
    <w:rsid w:val="00681E71"/>
    <w:rsid w:val="0068535B"/>
    <w:rsid w:val="00696230"/>
    <w:rsid w:val="006A218C"/>
    <w:rsid w:val="006B50D6"/>
    <w:rsid w:val="006D106E"/>
    <w:rsid w:val="006E1AE0"/>
    <w:rsid w:val="006F25A0"/>
    <w:rsid w:val="006F3AFC"/>
    <w:rsid w:val="00702F1B"/>
    <w:rsid w:val="00705FD7"/>
    <w:rsid w:val="0071218D"/>
    <w:rsid w:val="0071233F"/>
    <w:rsid w:val="007169BB"/>
    <w:rsid w:val="00754F04"/>
    <w:rsid w:val="00774070"/>
    <w:rsid w:val="007741B7"/>
    <w:rsid w:val="007776FD"/>
    <w:rsid w:val="007802DE"/>
    <w:rsid w:val="00782CAA"/>
    <w:rsid w:val="00785A04"/>
    <w:rsid w:val="007906CA"/>
    <w:rsid w:val="007B0997"/>
    <w:rsid w:val="007B295D"/>
    <w:rsid w:val="007B7195"/>
    <w:rsid w:val="007C6676"/>
    <w:rsid w:val="007C7714"/>
    <w:rsid w:val="007D3254"/>
    <w:rsid w:val="007E1CC0"/>
    <w:rsid w:val="007F0E61"/>
    <w:rsid w:val="007F1A42"/>
    <w:rsid w:val="007F615E"/>
    <w:rsid w:val="0080468C"/>
    <w:rsid w:val="00805DC0"/>
    <w:rsid w:val="00816714"/>
    <w:rsid w:val="00823E9F"/>
    <w:rsid w:val="00827490"/>
    <w:rsid w:val="00831865"/>
    <w:rsid w:val="008318AF"/>
    <w:rsid w:val="00832102"/>
    <w:rsid w:val="00832399"/>
    <w:rsid w:val="00835A2D"/>
    <w:rsid w:val="00836FC2"/>
    <w:rsid w:val="0083708E"/>
    <w:rsid w:val="0084451C"/>
    <w:rsid w:val="00845115"/>
    <w:rsid w:val="00845210"/>
    <w:rsid w:val="00851035"/>
    <w:rsid w:val="008577D1"/>
    <w:rsid w:val="00863BBE"/>
    <w:rsid w:val="00864DAA"/>
    <w:rsid w:val="00871AD9"/>
    <w:rsid w:val="00874A8C"/>
    <w:rsid w:val="008771D4"/>
    <w:rsid w:val="0087736E"/>
    <w:rsid w:val="00881B10"/>
    <w:rsid w:val="00883C8D"/>
    <w:rsid w:val="0088580E"/>
    <w:rsid w:val="00890D3B"/>
    <w:rsid w:val="008956FC"/>
    <w:rsid w:val="008A2BAE"/>
    <w:rsid w:val="008A77B3"/>
    <w:rsid w:val="008B5C0A"/>
    <w:rsid w:val="008B6052"/>
    <w:rsid w:val="008B68C3"/>
    <w:rsid w:val="008B7537"/>
    <w:rsid w:val="008D053C"/>
    <w:rsid w:val="008D398A"/>
    <w:rsid w:val="008D44B1"/>
    <w:rsid w:val="008F3D14"/>
    <w:rsid w:val="008F71EC"/>
    <w:rsid w:val="00902655"/>
    <w:rsid w:val="0091111B"/>
    <w:rsid w:val="00915056"/>
    <w:rsid w:val="0092446E"/>
    <w:rsid w:val="009248C0"/>
    <w:rsid w:val="00924ACC"/>
    <w:rsid w:val="009326E1"/>
    <w:rsid w:val="00933E7A"/>
    <w:rsid w:val="00936047"/>
    <w:rsid w:val="00937F3F"/>
    <w:rsid w:val="00943D78"/>
    <w:rsid w:val="00951A09"/>
    <w:rsid w:val="00953C01"/>
    <w:rsid w:val="00961C79"/>
    <w:rsid w:val="0096226F"/>
    <w:rsid w:val="00963E0F"/>
    <w:rsid w:val="00964015"/>
    <w:rsid w:val="009640B8"/>
    <w:rsid w:val="00966441"/>
    <w:rsid w:val="00966A69"/>
    <w:rsid w:val="00967357"/>
    <w:rsid w:val="0097156C"/>
    <w:rsid w:val="00975C5C"/>
    <w:rsid w:val="00976334"/>
    <w:rsid w:val="00977AD1"/>
    <w:rsid w:val="00977BB3"/>
    <w:rsid w:val="00984593"/>
    <w:rsid w:val="0099441B"/>
    <w:rsid w:val="009B03BB"/>
    <w:rsid w:val="009B6279"/>
    <w:rsid w:val="009C27E5"/>
    <w:rsid w:val="009D2B46"/>
    <w:rsid w:val="009D7790"/>
    <w:rsid w:val="009E44B6"/>
    <w:rsid w:val="009E502E"/>
    <w:rsid w:val="009F309A"/>
    <w:rsid w:val="009F44A9"/>
    <w:rsid w:val="00A00CE0"/>
    <w:rsid w:val="00A11B81"/>
    <w:rsid w:val="00A15F5B"/>
    <w:rsid w:val="00A21B17"/>
    <w:rsid w:val="00A35080"/>
    <w:rsid w:val="00A366E8"/>
    <w:rsid w:val="00A37684"/>
    <w:rsid w:val="00A4034E"/>
    <w:rsid w:val="00A43D14"/>
    <w:rsid w:val="00A4404F"/>
    <w:rsid w:val="00A45A29"/>
    <w:rsid w:val="00A565FC"/>
    <w:rsid w:val="00A60131"/>
    <w:rsid w:val="00A604E4"/>
    <w:rsid w:val="00A624AD"/>
    <w:rsid w:val="00A65048"/>
    <w:rsid w:val="00A669AA"/>
    <w:rsid w:val="00A70873"/>
    <w:rsid w:val="00A73D88"/>
    <w:rsid w:val="00A76A7A"/>
    <w:rsid w:val="00A87949"/>
    <w:rsid w:val="00A90DED"/>
    <w:rsid w:val="00A90EBF"/>
    <w:rsid w:val="00A95CB8"/>
    <w:rsid w:val="00AA21AB"/>
    <w:rsid w:val="00AB3B6A"/>
    <w:rsid w:val="00AB70F8"/>
    <w:rsid w:val="00AD60DA"/>
    <w:rsid w:val="00AE5816"/>
    <w:rsid w:val="00AF4282"/>
    <w:rsid w:val="00AF6036"/>
    <w:rsid w:val="00B0166C"/>
    <w:rsid w:val="00B01A50"/>
    <w:rsid w:val="00B15C9D"/>
    <w:rsid w:val="00B1761C"/>
    <w:rsid w:val="00B2751C"/>
    <w:rsid w:val="00B30499"/>
    <w:rsid w:val="00B32739"/>
    <w:rsid w:val="00B33CD9"/>
    <w:rsid w:val="00B34C67"/>
    <w:rsid w:val="00B36749"/>
    <w:rsid w:val="00B40542"/>
    <w:rsid w:val="00B528AB"/>
    <w:rsid w:val="00B6363F"/>
    <w:rsid w:val="00B643A5"/>
    <w:rsid w:val="00B645B6"/>
    <w:rsid w:val="00B66A4D"/>
    <w:rsid w:val="00B71D25"/>
    <w:rsid w:val="00B74695"/>
    <w:rsid w:val="00B75C9A"/>
    <w:rsid w:val="00B8354E"/>
    <w:rsid w:val="00B83E21"/>
    <w:rsid w:val="00B92371"/>
    <w:rsid w:val="00B96789"/>
    <w:rsid w:val="00BA0D86"/>
    <w:rsid w:val="00BA24BD"/>
    <w:rsid w:val="00BA4DBD"/>
    <w:rsid w:val="00BA6AD2"/>
    <w:rsid w:val="00BB443B"/>
    <w:rsid w:val="00BD14D1"/>
    <w:rsid w:val="00BE4E29"/>
    <w:rsid w:val="00BE4EB8"/>
    <w:rsid w:val="00BF11C2"/>
    <w:rsid w:val="00BF12AA"/>
    <w:rsid w:val="00BF2783"/>
    <w:rsid w:val="00BF29C6"/>
    <w:rsid w:val="00BF562B"/>
    <w:rsid w:val="00C07E1F"/>
    <w:rsid w:val="00C21E86"/>
    <w:rsid w:val="00C24FE2"/>
    <w:rsid w:val="00C31FDE"/>
    <w:rsid w:val="00C6149C"/>
    <w:rsid w:val="00C676E6"/>
    <w:rsid w:val="00C7021A"/>
    <w:rsid w:val="00C718C7"/>
    <w:rsid w:val="00C71A6A"/>
    <w:rsid w:val="00C773E1"/>
    <w:rsid w:val="00C77C0E"/>
    <w:rsid w:val="00C85468"/>
    <w:rsid w:val="00C91CAF"/>
    <w:rsid w:val="00C91DD7"/>
    <w:rsid w:val="00C96580"/>
    <w:rsid w:val="00C96F3A"/>
    <w:rsid w:val="00CA2E85"/>
    <w:rsid w:val="00CA4262"/>
    <w:rsid w:val="00CA7960"/>
    <w:rsid w:val="00CB6D4B"/>
    <w:rsid w:val="00CC15C5"/>
    <w:rsid w:val="00CC5B37"/>
    <w:rsid w:val="00CC70B9"/>
    <w:rsid w:val="00CC7213"/>
    <w:rsid w:val="00CC7800"/>
    <w:rsid w:val="00CD4F2F"/>
    <w:rsid w:val="00CD5BF4"/>
    <w:rsid w:val="00CE16BF"/>
    <w:rsid w:val="00CE447C"/>
    <w:rsid w:val="00D02077"/>
    <w:rsid w:val="00D054EA"/>
    <w:rsid w:val="00D07DE8"/>
    <w:rsid w:val="00D20EF3"/>
    <w:rsid w:val="00D219EA"/>
    <w:rsid w:val="00D21E86"/>
    <w:rsid w:val="00D23A27"/>
    <w:rsid w:val="00D30804"/>
    <w:rsid w:val="00D338AF"/>
    <w:rsid w:val="00D4080B"/>
    <w:rsid w:val="00D421B2"/>
    <w:rsid w:val="00D479F7"/>
    <w:rsid w:val="00D51035"/>
    <w:rsid w:val="00D5346E"/>
    <w:rsid w:val="00D5506B"/>
    <w:rsid w:val="00D550D8"/>
    <w:rsid w:val="00D57187"/>
    <w:rsid w:val="00D6085F"/>
    <w:rsid w:val="00D63850"/>
    <w:rsid w:val="00D640B9"/>
    <w:rsid w:val="00D70BEF"/>
    <w:rsid w:val="00D736A4"/>
    <w:rsid w:val="00D8398B"/>
    <w:rsid w:val="00D85C23"/>
    <w:rsid w:val="00D914B9"/>
    <w:rsid w:val="00D96EF1"/>
    <w:rsid w:val="00DA0ED6"/>
    <w:rsid w:val="00DA2B52"/>
    <w:rsid w:val="00DA2CE9"/>
    <w:rsid w:val="00DA2E86"/>
    <w:rsid w:val="00DB2589"/>
    <w:rsid w:val="00DB465F"/>
    <w:rsid w:val="00DC4522"/>
    <w:rsid w:val="00DE381F"/>
    <w:rsid w:val="00DE4B1E"/>
    <w:rsid w:val="00DF1B9F"/>
    <w:rsid w:val="00E0612D"/>
    <w:rsid w:val="00E10B67"/>
    <w:rsid w:val="00E12BC5"/>
    <w:rsid w:val="00E12FD5"/>
    <w:rsid w:val="00E13F41"/>
    <w:rsid w:val="00E2570B"/>
    <w:rsid w:val="00E31DC6"/>
    <w:rsid w:val="00E3207C"/>
    <w:rsid w:val="00E352F6"/>
    <w:rsid w:val="00E36BC4"/>
    <w:rsid w:val="00E377C7"/>
    <w:rsid w:val="00E50DF7"/>
    <w:rsid w:val="00E61033"/>
    <w:rsid w:val="00E651CE"/>
    <w:rsid w:val="00E7320A"/>
    <w:rsid w:val="00E75CD0"/>
    <w:rsid w:val="00E818F5"/>
    <w:rsid w:val="00E97062"/>
    <w:rsid w:val="00EA22B7"/>
    <w:rsid w:val="00EA337E"/>
    <w:rsid w:val="00EA37D5"/>
    <w:rsid w:val="00EA3C08"/>
    <w:rsid w:val="00EA5A6A"/>
    <w:rsid w:val="00EA5C19"/>
    <w:rsid w:val="00EA63B8"/>
    <w:rsid w:val="00EB2332"/>
    <w:rsid w:val="00EB3826"/>
    <w:rsid w:val="00EB4432"/>
    <w:rsid w:val="00EC41BC"/>
    <w:rsid w:val="00EC662E"/>
    <w:rsid w:val="00EC6FF9"/>
    <w:rsid w:val="00ED1FE3"/>
    <w:rsid w:val="00EE3221"/>
    <w:rsid w:val="00EE39F0"/>
    <w:rsid w:val="00EF1429"/>
    <w:rsid w:val="00EF786B"/>
    <w:rsid w:val="00F03A2B"/>
    <w:rsid w:val="00F10036"/>
    <w:rsid w:val="00F123D6"/>
    <w:rsid w:val="00F13F67"/>
    <w:rsid w:val="00F15A4E"/>
    <w:rsid w:val="00F1631E"/>
    <w:rsid w:val="00F22EBC"/>
    <w:rsid w:val="00F248E8"/>
    <w:rsid w:val="00F26F35"/>
    <w:rsid w:val="00F270F1"/>
    <w:rsid w:val="00F27AA1"/>
    <w:rsid w:val="00F31958"/>
    <w:rsid w:val="00F3303D"/>
    <w:rsid w:val="00F34FA5"/>
    <w:rsid w:val="00F477DA"/>
    <w:rsid w:val="00F52DC4"/>
    <w:rsid w:val="00F614C6"/>
    <w:rsid w:val="00F6168D"/>
    <w:rsid w:val="00F66120"/>
    <w:rsid w:val="00F71060"/>
    <w:rsid w:val="00F769ED"/>
    <w:rsid w:val="00F83A7C"/>
    <w:rsid w:val="00F842F4"/>
    <w:rsid w:val="00F862FA"/>
    <w:rsid w:val="00F94D69"/>
    <w:rsid w:val="00FA0E9A"/>
    <w:rsid w:val="00FA1138"/>
    <w:rsid w:val="00FA5C94"/>
    <w:rsid w:val="00FA7131"/>
    <w:rsid w:val="00FB1D49"/>
    <w:rsid w:val="00FB7EC7"/>
    <w:rsid w:val="00FC368E"/>
    <w:rsid w:val="00FC7AC5"/>
    <w:rsid w:val="00FD6920"/>
    <w:rsid w:val="00FE15C8"/>
    <w:rsid w:val="00FE4618"/>
    <w:rsid w:val="00FE5B82"/>
    <w:rsid w:val="00FF180E"/>
    <w:rsid w:val="00FF2A88"/>
    <w:rsid w:val="00FF3182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627D36D"/>
  <w15:docId w15:val="{3A984A0F-9A34-42ED-AB8D-3E5B1994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CH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14F2A"/>
    <w:pPr>
      <w:jc w:val="both"/>
    </w:pPr>
    <w:rPr>
      <w:kern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578"/>
    <w:pPr>
      <w:pageBreakBefore/>
      <w:numPr>
        <w:numId w:val="8"/>
      </w:numPr>
      <w:spacing w:before="0" w:after="360" w:line="240" w:lineRule="auto"/>
      <w:outlineLvl w:val="0"/>
    </w:pPr>
    <w:rPr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2F4B88"/>
    <w:pPr>
      <w:keepNext/>
      <w:keepLines/>
      <w:numPr>
        <w:ilvl w:val="1"/>
        <w:numId w:val="8"/>
      </w:numPr>
      <w:spacing w:before="360" w:after="120" w:line="240" w:lineRule="auto"/>
      <w:outlineLvl w:val="1"/>
    </w:pPr>
    <w:rPr>
      <w:rFonts w:eastAsiaTheme="majorEastAsia" w:cstheme="majorBidi"/>
      <w:color w:val="577188" w:themeColor="accent1" w:themeShade="BF"/>
      <w:sz w:val="28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C07E1F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 w:cstheme="majorBidi"/>
      <w:bCs/>
      <w:color w:val="7E97AD" w:themeColor="accent1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unhideWhenUsed/>
    <w:qFormat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0578"/>
    <w:rPr>
      <w:kern w:val="20"/>
      <w:sz w:val="3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F4B88"/>
    <w:rPr>
      <w:rFonts w:eastAsiaTheme="majorEastAsia" w:cstheme="majorBidi"/>
      <w:color w:val="577188" w:themeColor="accent1" w:themeShade="BF"/>
      <w:kern w:val="20"/>
      <w:sz w:val="28"/>
      <w:lang w:val="de-CH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C07E1F"/>
    <w:rPr>
      <w:rFonts w:eastAsiaTheme="majorEastAsia" w:cstheme="majorBidi"/>
      <w:bCs/>
      <w:color w:val="7E97AD" w:themeColor="accent1"/>
      <w:kern w:val="20"/>
      <w:sz w:val="24"/>
      <w:lang w:val="de-CH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  <w:lang w:val="de-CH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7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7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7"/>
      </w:numPr>
      <w:contextualSpacing/>
    </w:pPr>
  </w:style>
  <w:style w:type="paragraph" w:styleId="Listenabsatz">
    <w:name w:val="List Paragraph"/>
    <w:basedOn w:val="Standard"/>
    <w:uiPriority w:val="34"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1">
    <w:name w:val="Betont1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unhideWhenUsed/>
    <w:pPr>
      <w:spacing w:before="240" w:after="0"/>
      <w:ind w:left="200" w:hanging="200"/>
      <w:jc w:val="left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6"/>
      </w:numPr>
    </w:pPr>
  </w:style>
  <w:style w:type="paragraph" w:customStyle="1" w:styleId="Exposee">
    <w:name w:val="Exposee"/>
    <w:basedOn w:val="Standard"/>
    <w:link w:val="ExposeeZchn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rsid w:val="008577D1"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olor w:val="FFFFFF" w:themeColor="background1"/>
      <w:sz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A796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customStyle="1" w:styleId="DetailInfos">
    <w:name w:val="DetailInfos"/>
    <w:basedOn w:val="Exposee"/>
    <w:link w:val="DetailInfosZchn"/>
    <w:qFormat/>
    <w:rsid w:val="004F5E84"/>
    <w:pPr>
      <w:spacing w:before="0"/>
      <w:ind w:left="431" w:right="1077"/>
      <w:jc w:val="left"/>
    </w:pPr>
  </w:style>
  <w:style w:type="character" w:customStyle="1" w:styleId="ExposeeZchn">
    <w:name w:val="Exposee Zchn"/>
    <w:basedOn w:val="Absatz-Standardschriftart"/>
    <w:link w:val="Exposee"/>
    <w:uiPriority w:val="20"/>
    <w:rsid w:val="004F5E84"/>
    <w:rPr>
      <w:i/>
      <w:iCs/>
      <w:color w:val="7F7F7F" w:themeColor="text1" w:themeTint="80"/>
      <w:kern w:val="20"/>
      <w:sz w:val="28"/>
    </w:rPr>
  </w:style>
  <w:style w:type="character" w:customStyle="1" w:styleId="DetailInfosZchn">
    <w:name w:val="DetailInfos Zchn"/>
    <w:basedOn w:val="ExposeeZchn"/>
    <w:link w:val="DetailInfos"/>
    <w:rsid w:val="004F5E84"/>
    <w:rPr>
      <w:i/>
      <w:iCs/>
      <w:color w:val="7F7F7F" w:themeColor="text1" w:themeTint="80"/>
      <w:kern w:val="20"/>
      <w:sz w:val="28"/>
    </w:rPr>
  </w:style>
  <w:style w:type="paragraph" w:customStyle="1" w:styleId="LeichteBetonung">
    <w:name w:val="Leichte Betonung"/>
    <w:basedOn w:val="Standard"/>
    <w:link w:val="LeichteBetonungZchn"/>
    <w:qFormat/>
    <w:rsid w:val="00924ACC"/>
    <w:rPr>
      <w:i/>
      <w:color w:val="808080" w:themeColor="background1" w:themeShade="80"/>
    </w:rPr>
  </w:style>
  <w:style w:type="paragraph" w:styleId="Literaturverzeichnis">
    <w:name w:val="Bibliography"/>
    <w:basedOn w:val="Standard"/>
    <w:next w:val="Standard"/>
    <w:uiPriority w:val="37"/>
    <w:unhideWhenUsed/>
    <w:rsid w:val="003D1D2F"/>
  </w:style>
  <w:style w:type="character" w:customStyle="1" w:styleId="LeichteBetonungZchn">
    <w:name w:val="Leichte Betonung Zchn"/>
    <w:basedOn w:val="Absatz-Standardschriftart"/>
    <w:link w:val="LeichteBetonung"/>
    <w:rsid w:val="00924ACC"/>
    <w:rPr>
      <w:i/>
      <w:color w:val="808080" w:themeColor="background1" w:themeShade="80"/>
      <w:kern w:val="20"/>
    </w:rPr>
  </w:style>
  <w:style w:type="paragraph" w:styleId="RGV-berschrift">
    <w:name w:val="toa heading"/>
    <w:basedOn w:val="berschrift1"/>
    <w:next w:val="Standard"/>
    <w:uiPriority w:val="99"/>
    <w:unhideWhenUsed/>
    <w:rsid w:val="000A1453"/>
    <w:pPr>
      <w:spacing w:before="240" w:after="0"/>
      <w:jc w:val="left"/>
    </w:pPr>
    <w:rPr>
      <w:rFonts w:cs="Arial"/>
      <w:bCs/>
      <w:iCs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67BB2"/>
    <w:pPr>
      <w:spacing w:after="100"/>
      <w:ind w:left="400"/>
    </w:pPr>
  </w:style>
  <w:style w:type="paragraph" w:customStyle="1" w:styleId="Anwendungsfall">
    <w:name w:val="Anwendungsfall"/>
    <w:basedOn w:val="Standard"/>
    <w:next w:val="AnwendunsfallBeschreibung"/>
    <w:link w:val="AnwendungsfallZchn"/>
    <w:qFormat/>
    <w:rsid w:val="00211F89"/>
    <w:rPr>
      <w:color w:val="808080" w:themeColor="background1" w:themeShade="80"/>
    </w:rPr>
  </w:style>
  <w:style w:type="paragraph" w:customStyle="1" w:styleId="AnwendunsfallBeschreibung">
    <w:name w:val="Anwendunsfall Beschreibung"/>
    <w:basedOn w:val="Standard"/>
    <w:link w:val="AnwendunsfallBeschreibungZchn"/>
    <w:qFormat/>
    <w:rsid w:val="00211F89"/>
    <w:pPr>
      <w:ind w:left="720"/>
    </w:pPr>
  </w:style>
  <w:style w:type="character" w:customStyle="1" w:styleId="AnwendungsfallZchn">
    <w:name w:val="Anwendungsfall Zchn"/>
    <w:basedOn w:val="Absatz-Standardschriftart"/>
    <w:link w:val="Anwendungsfall"/>
    <w:rsid w:val="00211F89"/>
    <w:rPr>
      <w:color w:val="808080" w:themeColor="background1" w:themeShade="80"/>
      <w:kern w:val="20"/>
    </w:rPr>
  </w:style>
  <w:style w:type="character" w:customStyle="1" w:styleId="AnwendunsfallBeschreibungZchn">
    <w:name w:val="Anwendunsfall Beschreibung Zchn"/>
    <w:basedOn w:val="Absatz-Standardschriftart"/>
    <w:link w:val="AnwendunsfallBeschreibung"/>
    <w:rsid w:val="00211F89"/>
    <w:rPr>
      <w:kern w:val="20"/>
    </w:rPr>
  </w:style>
  <w:style w:type="character" w:customStyle="1" w:styleId="highlightedsearchterm">
    <w:name w:val="highlightedsearchterm"/>
    <w:basedOn w:val="Absatz-Standardschriftart"/>
    <w:rsid w:val="00EF1429"/>
  </w:style>
  <w:style w:type="table" w:styleId="Listentabelle2Akzent1">
    <w:name w:val="List Table 2 Accent 1"/>
    <w:basedOn w:val="NormaleTabelle"/>
    <w:uiPriority w:val="47"/>
    <w:rsid w:val="00C676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Schule\Studium%20FFHS\Vorlagen\J&#228;hrlicher%20Bericht%20(mit%20Fotodeckblatt)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2013-09-10T00:00:00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ISO690.XSL" StyleName="ISO 690 - Erstes Element und Datum" Version="1987">
  <b:Source>
    <b:Tag>Gül13</b:Tag>
    <b:SourceType>Report</b:SourceType>
    <b:Guid>{B162DEE6-EEE5-492A-89A3-D7A28E2A79F4}</b:Guid>
    <b:Title>Semesterübergreifende Aufgabenrealisierung durch praktische Projektarbeit</b:Title>
    <b:Year>2013</b:Year>
    <b:Author>
      <b:Author>
        <b:NameList>
          <b:Person>
            <b:Last>Gülke</b:Last>
            <b:First>Prof.</b:First>
            <b:Middle>Dr. Norbert</b:Middle>
          </b:Person>
        </b:NameList>
      </b:Author>
    </b:Author>
    <b:Institution>Fachhochschule Leibnitz</b:Institution>
    <b:ShortTitle>Lastenheft studentische Projekte</b:ShortTitle>
    <b:RefOrder>1</b:RefOrder>
  </b:Source>
  <b:Source>
    <b:Tag>LFH13</b:Tag>
    <b:SourceType>Report</b:SourceType>
    <b:Guid>{DE428EF9-6861-48B4-A278-2C3E2FAAF526}</b:Guid>
    <b:Title>Modular Avatar Virtualization Expandable</b:Title>
    <b:Year>2013</b:Year>
    <b:Author>
      <b:Author>
        <b:NameList>
          <b:Person>
            <b:Last>LFH</b:Last>
          </b:Person>
        </b:NameList>
      </b:Author>
    </b:Author>
    <b:ShortTitle>Mave</b:ShortTitle>
    <b:RefOrder>2</b:RefOrder>
  </b:Source>
  <b:Source>
    <b:Tag>FFH13</b:Tag>
    <b:SourceType>Book</b:SourceType>
    <b:Guid>{8BC94551-0CD2-4423-B3CE-06B39210B152}</b:Guid>
    <b:Title>Arbeitsmappe für das Modul "Projektarbeit" (PA_6)</b:Title>
    <b:Year>2013</b:Year>
    <b:Publisher>FFHS</b:Publisher>
    <b:City>Schweiz</b:City>
    <b:Author>
      <b:Author>
        <b:NameList>
          <b:Person>
            <b:Last>FFHS</b:Last>
          </b:Person>
        </b:NameList>
      </b:Author>
    </b:Author>
    <b:RefOrder>3</b:RefOrder>
  </b:Source>
  <b:Source>
    <b:Tag>Kus11</b:Tag>
    <b:SourceType>Book</b:SourceType>
    <b:Guid>{BA81A816-567E-4B35-ABBC-EB675EA64DA8}</b:Guid>
    <b:Title>Handbuch Projektmanagement</b:Title>
    <b:Year>2011</b:Year>
    <b:City>Heidelberg</b:City>
    <b:Publisher>Springer</b:Publisher>
    <b:Author>
      <b:Author>
        <b:NameList>
          <b:Person>
            <b:Last>Kuster</b:Last>
            <b:First>Jürg</b:First>
          </b:Person>
          <b:Person>
            <b:Last>Huber</b:Last>
            <b:First>Eugen</b:First>
          </b:Person>
          <b:Person>
            <b:Last>Lippmann</b:Last>
            <b:First>Robert</b:First>
          </b:Person>
          <b:Person>
            <b:Last>Schmid</b:Last>
            <b:First>Alphones</b:First>
          </b:Person>
          <b:Person>
            <b:Last>Schneider</b:Last>
            <b:First>Emil</b:First>
          </b:Person>
          <b:Person>
            <b:Last>Witschi</b:Last>
            <b:First>Urs</b:First>
          </b:Person>
          <b:Person>
            <b:Last>Wüst</b:Last>
            <b:First>Roger</b:First>
          </b:Person>
        </b:NameList>
      </b:Author>
    </b:Author>
    <b:Volume>3. Auflage</b:Volume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209B5F9-E7F7-4BE3-BA82-D7514B73D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 (mit Fotodeckblatt).dotx</Template>
  <TotalTime>0</TotalTime>
  <Pages>7</Pages>
  <Words>1460</Words>
  <Characters>9199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 Projekt LFH</vt:lpstr>
      <vt:lpstr>Pflichtenheft Projekt LFH</vt:lpstr>
    </vt:vector>
  </TitlesOfParts>
  <Company/>
  <LinksUpToDate>false</LinksUpToDate>
  <CharactersWithSpaces>10638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Projekt LFH</dc:title>
  <dc:creator>Sandro Dallo</dc:creator>
  <cp:keywords/>
  <cp:lastModifiedBy>Patrick Bösch</cp:lastModifiedBy>
  <cp:revision>225</cp:revision>
  <cp:lastPrinted>2013-09-30T09:38:00Z</cp:lastPrinted>
  <dcterms:created xsi:type="dcterms:W3CDTF">2013-10-13T08:38:00Z</dcterms:created>
  <dcterms:modified xsi:type="dcterms:W3CDTF">2013-11-14T17:19:00Z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