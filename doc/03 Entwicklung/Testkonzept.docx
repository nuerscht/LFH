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2C81F" w14:textId="77777777" w:rsidR="004E73FD" w:rsidRDefault="004E73FD" w:rsidP="004E73FD">
      <w:pPr>
        <w:pStyle w:val="Titel"/>
      </w:pPr>
      <w:r>
        <w:t>Testkonzept</w:t>
      </w:r>
    </w:p>
    <w:p w14:paraId="66542500" w14:textId="77777777" w:rsidR="004E73FD" w:rsidRDefault="004E73FD" w:rsidP="004E73FD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4E73FD" w14:paraId="2A73896F" w14:textId="77777777" w:rsidTr="004E73FD">
        <w:trPr>
          <w:trHeight w:val="337"/>
          <w:tblHeader/>
        </w:trPr>
        <w:tc>
          <w:tcPr>
            <w:tcW w:w="1951" w:type="dxa"/>
            <w:hideMark/>
          </w:tcPr>
          <w:p w14:paraId="451C65BD" w14:textId="77777777" w:rsidR="004E73FD" w:rsidRPr="009F49E4" w:rsidRDefault="004E73FD" w:rsidP="009F49E4">
            <w:pPr>
              <w:rPr>
                <w:b/>
              </w:rPr>
            </w:pPr>
            <w:r w:rsidRPr="009F49E4">
              <w:rPr>
                <w:b/>
              </w:rPr>
              <w:t>Auftraggeber</w:t>
            </w:r>
          </w:p>
        </w:tc>
        <w:tc>
          <w:tcPr>
            <w:tcW w:w="6662" w:type="dxa"/>
          </w:tcPr>
          <w:p w14:paraId="6D77DD59" w14:textId="10D9ED1D" w:rsidR="004E73FD" w:rsidRDefault="004E73FD" w:rsidP="009F49E4">
            <w:r>
              <w:t>LFH</w:t>
            </w:r>
          </w:p>
        </w:tc>
      </w:tr>
      <w:tr w:rsidR="004E73FD" w14:paraId="1C0CF576" w14:textId="77777777" w:rsidTr="004E73FD">
        <w:tc>
          <w:tcPr>
            <w:tcW w:w="1951" w:type="dxa"/>
            <w:hideMark/>
          </w:tcPr>
          <w:p w14:paraId="2D6C2298" w14:textId="77777777" w:rsidR="004E73FD" w:rsidRPr="009F49E4" w:rsidRDefault="004E73FD" w:rsidP="009F49E4">
            <w:pPr>
              <w:rPr>
                <w:b/>
              </w:rPr>
            </w:pPr>
            <w:r w:rsidRPr="009F49E4">
              <w:rPr>
                <w:b/>
              </w:rPr>
              <w:t>Projektleiter</w:t>
            </w:r>
          </w:p>
        </w:tc>
        <w:tc>
          <w:tcPr>
            <w:tcW w:w="6662" w:type="dxa"/>
          </w:tcPr>
          <w:p w14:paraId="2877EEB2" w14:textId="7121BE39" w:rsidR="004E73FD" w:rsidRDefault="0080073B" w:rsidP="009F49E4">
            <w:r>
              <w:t>Andy Villiger</w:t>
            </w:r>
          </w:p>
        </w:tc>
      </w:tr>
      <w:tr w:rsidR="004E73FD" w14:paraId="7C007F0E" w14:textId="77777777" w:rsidTr="004E73FD">
        <w:tc>
          <w:tcPr>
            <w:tcW w:w="1951" w:type="dxa"/>
            <w:hideMark/>
          </w:tcPr>
          <w:p w14:paraId="38317EB1" w14:textId="77777777" w:rsidR="004E73FD" w:rsidRPr="009F49E4" w:rsidRDefault="004E73FD" w:rsidP="009F49E4">
            <w:pPr>
              <w:rPr>
                <w:b/>
              </w:rPr>
            </w:pPr>
            <w:r w:rsidRPr="009F49E4">
              <w:rPr>
                <w:b/>
              </w:rPr>
              <w:t>Autor</w:t>
            </w:r>
          </w:p>
        </w:tc>
        <w:tc>
          <w:tcPr>
            <w:tcW w:w="6662" w:type="dxa"/>
          </w:tcPr>
          <w:p w14:paraId="5DD6296F" w14:textId="136A19DA" w:rsidR="004E73FD" w:rsidRDefault="004E73FD" w:rsidP="009F49E4">
            <w:r>
              <w:t xml:space="preserve">Sandro </w:t>
            </w:r>
            <w:proofErr w:type="spellStart"/>
            <w:r>
              <w:t>Dallo</w:t>
            </w:r>
            <w:proofErr w:type="spellEnd"/>
          </w:p>
        </w:tc>
      </w:tr>
      <w:tr w:rsidR="004E73FD" w14:paraId="6598FA7E" w14:textId="77777777" w:rsidTr="004E73FD">
        <w:tc>
          <w:tcPr>
            <w:tcW w:w="1951" w:type="dxa"/>
            <w:hideMark/>
          </w:tcPr>
          <w:p w14:paraId="70F19E1B" w14:textId="77777777" w:rsidR="004E73FD" w:rsidRPr="009F49E4" w:rsidRDefault="004E73FD" w:rsidP="009F49E4">
            <w:pPr>
              <w:rPr>
                <w:b/>
              </w:rPr>
            </w:pPr>
            <w:r w:rsidRPr="009F49E4">
              <w:rPr>
                <w:b/>
              </w:rPr>
              <w:t>Status</w:t>
            </w:r>
          </w:p>
        </w:tc>
        <w:tc>
          <w:tcPr>
            <w:tcW w:w="6662" w:type="dxa"/>
            <w:hideMark/>
          </w:tcPr>
          <w:p w14:paraId="004B58C4" w14:textId="7002B6C8" w:rsidR="004E73FD" w:rsidRDefault="004E73FD" w:rsidP="009F49E4">
            <w:r>
              <w:t>In Arbeit</w:t>
            </w:r>
          </w:p>
        </w:tc>
      </w:tr>
    </w:tbl>
    <w:p w14:paraId="3E3078A0" w14:textId="77777777" w:rsidR="009F49E4" w:rsidRDefault="009F49E4" w:rsidP="009F49E4"/>
    <w:p w14:paraId="3F6BBC0F" w14:textId="77777777" w:rsidR="004E73FD" w:rsidRDefault="004E73FD" w:rsidP="009F49E4">
      <w:pPr>
        <w:rPr>
          <w:rFonts w:ascii="Arial" w:hAnsi="Arial"/>
          <w:sz w:val="22"/>
          <w:szCs w:val="22"/>
        </w:rPr>
      </w:pPr>
      <w:r>
        <w:t>Änderungsverzeichnis</w:t>
      </w:r>
    </w:p>
    <w:tbl>
      <w:tblPr>
        <w:tblStyle w:val="Listentabelle2Akzent11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4E73FD" w14:paraId="6877062F" w14:textId="77777777" w:rsidTr="009F4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231A533C" w14:textId="77777777" w:rsidR="004E73FD" w:rsidRDefault="004E73FD" w:rsidP="009F49E4">
            <w:r>
              <w:t>Datum</w:t>
            </w:r>
            <w:r>
              <w:tab/>
            </w:r>
          </w:p>
        </w:tc>
        <w:tc>
          <w:tcPr>
            <w:tcW w:w="1134" w:type="dxa"/>
            <w:hideMark/>
          </w:tcPr>
          <w:p w14:paraId="43F7D8B9" w14:textId="77777777" w:rsidR="004E73FD" w:rsidRDefault="004E73FD" w:rsidP="009F49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968" w:type="dxa"/>
            <w:hideMark/>
          </w:tcPr>
          <w:p w14:paraId="16420654" w14:textId="77777777" w:rsidR="004E73FD" w:rsidRDefault="004E73FD" w:rsidP="009F49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551" w:type="dxa"/>
            <w:hideMark/>
          </w:tcPr>
          <w:p w14:paraId="7DF9852D" w14:textId="77777777" w:rsidR="004E73FD" w:rsidRDefault="004E73FD" w:rsidP="009F49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4E73FD" w14:paraId="1529E9FA" w14:textId="77777777" w:rsidTr="009F4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9351636" w14:textId="2A9128F0" w:rsidR="004E73FD" w:rsidRDefault="0080073B" w:rsidP="0080073B">
            <w:r>
              <w:t>17.11.2013</w:t>
            </w:r>
          </w:p>
        </w:tc>
        <w:tc>
          <w:tcPr>
            <w:tcW w:w="1134" w:type="dxa"/>
          </w:tcPr>
          <w:p w14:paraId="44A1E6FD" w14:textId="1DDC46AC" w:rsidR="004E73FD" w:rsidRDefault="0080073B" w:rsidP="0080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3968" w:type="dxa"/>
          </w:tcPr>
          <w:p w14:paraId="12275BCB" w14:textId="53A25C47" w:rsidR="004E73FD" w:rsidRDefault="0080073B" w:rsidP="0080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Initialer Entwurf</w:t>
            </w:r>
          </w:p>
        </w:tc>
        <w:tc>
          <w:tcPr>
            <w:tcW w:w="2551" w:type="dxa"/>
          </w:tcPr>
          <w:p w14:paraId="0AF93319" w14:textId="16BAEDFB" w:rsidR="004E73FD" w:rsidRDefault="0080073B" w:rsidP="0080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Sandro </w:t>
            </w:r>
            <w:proofErr w:type="spellStart"/>
            <w:r>
              <w:t>Dallo</w:t>
            </w:r>
            <w:proofErr w:type="spellEnd"/>
          </w:p>
        </w:tc>
      </w:tr>
      <w:tr w:rsidR="004E73FD" w14:paraId="6398A5DA" w14:textId="77777777" w:rsidTr="009F4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401CF86" w14:textId="0A9E5EEA" w:rsidR="004E73FD" w:rsidRDefault="00355D50" w:rsidP="0080073B">
            <w:r>
              <w:t>17.11.2013</w:t>
            </w:r>
          </w:p>
        </w:tc>
        <w:tc>
          <w:tcPr>
            <w:tcW w:w="1134" w:type="dxa"/>
          </w:tcPr>
          <w:p w14:paraId="548307E4" w14:textId="78ABF485" w:rsidR="004E73FD" w:rsidRDefault="00355D50" w:rsidP="00800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3968" w:type="dxa"/>
          </w:tcPr>
          <w:p w14:paraId="41D2A938" w14:textId="77D09763" w:rsidR="004E73FD" w:rsidRDefault="00355D50" w:rsidP="00800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Fehlerklassen, Fehler melden, Test Ende/Abbruch</w:t>
            </w:r>
          </w:p>
        </w:tc>
        <w:tc>
          <w:tcPr>
            <w:tcW w:w="2551" w:type="dxa"/>
          </w:tcPr>
          <w:p w14:paraId="49B298B1" w14:textId="184CA196" w:rsidR="004E73FD" w:rsidRDefault="00355D50" w:rsidP="00800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Jonas Alder</w:t>
            </w:r>
          </w:p>
        </w:tc>
      </w:tr>
      <w:tr w:rsidR="004E73FD" w14:paraId="6EED125C" w14:textId="77777777" w:rsidTr="009F4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21F7715" w14:textId="77777777" w:rsidR="004E73FD" w:rsidRDefault="004E73FD" w:rsidP="0080073B"/>
        </w:tc>
        <w:tc>
          <w:tcPr>
            <w:tcW w:w="1134" w:type="dxa"/>
          </w:tcPr>
          <w:p w14:paraId="3C284722" w14:textId="77777777" w:rsidR="004E73FD" w:rsidRDefault="004E73FD" w:rsidP="0080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8" w:type="dxa"/>
          </w:tcPr>
          <w:p w14:paraId="703DA968" w14:textId="77777777" w:rsidR="004E73FD" w:rsidRDefault="004E73FD" w:rsidP="0080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0898F49E" w14:textId="77777777" w:rsidR="004E73FD" w:rsidRDefault="004E73FD" w:rsidP="00800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E63FC5" w14:textId="77777777" w:rsidR="004E73FD" w:rsidRDefault="004E73FD" w:rsidP="004E73FD">
      <w:pPr>
        <w:pStyle w:val="TextCDB"/>
        <w:rPr>
          <w:lang w:val="de-CH"/>
        </w:rPr>
      </w:pPr>
    </w:p>
    <w:p w14:paraId="77293537" w14:textId="77777777" w:rsidR="004E73FD" w:rsidRDefault="004E73FD" w:rsidP="009F49E4">
      <w:pPr>
        <w:pStyle w:val="berschrift1"/>
      </w:pPr>
      <w:bookmarkStart w:id="0" w:name="_Toc372465337"/>
      <w:r>
        <w:lastRenderedPageBreak/>
        <w:t>Inhaltsverzeichnis</w:t>
      </w:r>
      <w:bookmarkEnd w:id="0"/>
    </w:p>
    <w:p w14:paraId="408EE9E1" w14:textId="77777777" w:rsidR="00AC6CC9" w:rsidRDefault="004E73FD">
      <w:pPr>
        <w:pStyle w:val="Verzeichnis1"/>
        <w:tabs>
          <w:tab w:val="left" w:pos="40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b/>
        </w:rPr>
        <w:fldChar w:fldCharType="begin"/>
      </w:r>
      <w:r>
        <w:instrText xml:space="preserve"> TOC \o "1-3" </w:instrText>
      </w:r>
      <w:r>
        <w:rPr>
          <w:b/>
        </w:rPr>
        <w:fldChar w:fldCharType="separate"/>
      </w:r>
      <w:r w:rsidR="00AC6CC9">
        <w:rPr>
          <w:noProof/>
        </w:rPr>
        <w:t>1</w:t>
      </w:r>
      <w:r w:rsidR="00AC6CC9">
        <w:rPr>
          <w:rFonts w:eastAsiaTheme="minorEastAsia"/>
          <w:noProof/>
          <w:color w:val="auto"/>
          <w:kern w:val="0"/>
          <w:sz w:val="22"/>
          <w:szCs w:val="22"/>
        </w:rPr>
        <w:tab/>
      </w:r>
      <w:r w:rsidR="00AC6CC9">
        <w:rPr>
          <w:noProof/>
        </w:rPr>
        <w:t>Inhaltsverzeichnis</w:t>
      </w:r>
      <w:r w:rsidR="00AC6CC9">
        <w:rPr>
          <w:noProof/>
        </w:rPr>
        <w:tab/>
      </w:r>
      <w:r w:rsidR="00AC6CC9">
        <w:rPr>
          <w:noProof/>
        </w:rPr>
        <w:fldChar w:fldCharType="begin"/>
      </w:r>
      <w:r w:rsidR="00AC6CC9">
        <w:rPr>
          <w:noProof/>
        </w:rPr>
        <w:instrText xml:space="preserve"> PAGEREF _Toc372465337 \h </w:instrText>
      </w:r>
      <w:r w:rsidR="00AC6CC9">
        <w:rPr>
          <w:noProof/>
        </w:rPr>
      </w:r>
      <w:r w:rsidR="00AC6CC9">
        <w:rPr>
          <w:noProof/>
        </w:rPr>
        <w:fldChar w:fldCharType="separate"/>
      </w:r>
      <w:r w:rsidR="00AC6CC9">
        <w:rPr>
          <w:noProof/>
        </w:rPr>
        <w:t>2</w:t>
      </w:r>
      <w:r w:rsidR="00AC6CC9">
        <w:rPr>
          <w:noProof/>
        </w:rPr>
        <w:fldChar w:fldCharType="end"/>
      </w:r>
    </w:p>
    <w:p w14:paraId="45AF2618" w14:textId="77777777" w:rsidR="00AC6CC9" w:rsidRDefault="00AC6CC9">
      <w:pPr>
        <w:pStyle w:val="Verzeichnis1"/>
        <w:tabs>
          <w:tab w:val="left" w:pos="40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2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 Übersicht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5539E3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2.1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9AAB22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2.2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 Strategie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A3FFF5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2.3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Testobjekte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9F3438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2.4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Testarten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A3167E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2.5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Testabdeckung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A2CAEB" w14:textId="77777777" w:rsidR="00AC6CC9" w:rsidRDefault="00AC6CC9">
      <w:pPr>
        <w:pStyle w:val="Verzeichnis1"/>
        <w:tabs>
          <w:tab w:val="left" w:pos="40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3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Testrahmen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4F8FFC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3.1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Testvoraussetzungen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537EA0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3.2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Fehlerklassen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2DB649" w14:textId="77777777" w:rsidR="00AC6CC9" w:rsidRDefault="00AC6CC9">
      <w:pPr>
        <w:pStyle w:val="Verzeichnis1"/>
        <w:tabs>
          <w:tab w:val="left" w:pos="40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4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Testinfrastruktur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B6F985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4.1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8F257A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4.2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Testdaten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9DA212" w14:textId="77777777" w:rsidR="00AC6CC9" w:rsidRDefault="00AC6CC9">
      <w:pPr>
        <w:pStyle w:val="Verzeichnis2"/>
        <w:tabs>
          <w:tab w:val="left" w:pos="88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4.3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Testhilfsmittel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5F63D4" w14:textId="77777777" w:rsidR="00AC6CC9" w:rsidRDefault="00AC6CC9">
      <w:pPr>
        <w:pStyle w:val="Verzeichnis1"/>
        <w:tabs>
          <w:tab w:val="left" w:pos="40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5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Testfallbeschreibungen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85AD4E" w14:textId="77777777" w:rsidR="00AC6CC9" w:rsidRDefault="00AC6CC9">
      <w:pPr>
        <w:pStyle w:val="Verzeichnis1"/>
        <w:tabs>
          <w:tab w:val="left" w:pos="400"/>
          <w:tab w:val="right" w:leader="dot" w:pos="9056"/>
        </w:tabs>
        <w:rPr>
          <w:rFonts w:eastAsiaTheme="minorEastAsia"/>
          <w:noProof/>
          <w:color w:val="auto"/>
          <w:kern w:val="0"/>
          <w:sz w:val="22"/>
          <w:szCs w:val="22"/>
        </w:rPr>
      </w:pPr>
      <w:r>
        <w:rPr>
          <w:noProof/>
        </w:rPr>
        <w:t>6</w:t>
      </w:r>
      <w:r>
        <w:rPr>
          <w:rFonts w:eastAsiaTheme="minorEastAsia"/>
          <w:noProof/>
          <w:color w:val="auto"/>
          <w:kern w:val="0"/>
          <w:sz w:val="22"/>
          <w:szCs w:val="22"/>
        </w:rPr>
        <w:tab/>
      </w:r>
      <w:r>
        <w:rPr>
          <w:noProof/>
        </w:rPr>
        <w:t>Testplan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_Toc372465352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D437F0" w14:textId="77777777" w:rsidR="004E73FD" w:rsidRDefault="004E73FD" w:rsidP="004E73FD">
      <w:pPr>
        <w:pStyle w:val="TextCDB"/>
        <w:rPr>
          <w:lang w:val="de-CH"/>
        </w:rPr>
      </w:pPr>
      <w:r>
        <w:rPr>
          <w:lang w:val="de-CH"/>
        </w:rPr>
        <w:fldChar w:fldCharType="end"/>
      </w:r>
    </w:p>
    <w:p w14:paraId="371B6D27" w14:textId="33EF0F90" w:rsidR="000A6F4C" w:rsidRDefault="000A6F4C" w:rsidP="004E73FD">
      <w:pPr>
        <w:pStyle w:val="berschrift1"/>
      </w:pPr>
      <w:bookmarkStart w:id="1" w:name="_Toc372465338"/>
      <w:r>
        <w:lastRenderedPageBreak/>
        <w:t>Test Übersicht</w:t>
      </w:r>
      <w:bookmarkEnd w:id="1"/>
    </w:p>
    <w:p w14:paraId="0872C36A" w14:textId="6490709C" w:rsidR="004E73FD" w:rsidRDefault="004E73FD" w:rsidP="000A6F4C">
      <w:pPr>
        <w:pStyle w:val="berschrift2"/>
      </w:pPr>
      <w:bookmarkStart w:id="2" w:name="_Toc372465339"/>
      <w:r>
        <w:t>Testziele</w:t>
      </w:r>
      <w:bookmarkEnd w:id="2"/>
    </w:p>
    <w:p w14:paraId="0DF2CFD2" w14:textId="60B37461" w:rsidR="000A6F4C" w:rsidRDefault="0080073B" w:rsidP="000A6F4C">
      <w:r>
        <w:t xml:space="preserve">Das Sicherstellen der geforderten Qualität des Webshop </w:t>
      </w:r>
      <w:proofErr w:type="spellStart"/>
      <w:r>
        <w:t>Eshomo</w:t>
      </w:r>
      <w:proofErr w:type="spellEnd"/>
      <w:r>
        <w:t xml:space="preserve"> gemäss Pflichtenheft</w:t>
      </w:r>
      <w:r w:rsidR="0099539D">
        <w:rPr>
          <w:rStyle w:val="Funotenzeichen"/>
        </w:rPr>
        <w:footnoteReference w:id="1"/>
      </w:r>
      <w:r w:rsidR="00464971">
        <w:t xml:space="preserve">. Verhindern von folge Fehlern bei neu entwickelten Komponenten, welche </w:t>
      </w:r>
      <w:r w:rsidR="0099539D">
        <w:t xml:space="preserve">dem Gesamtsystem hinzugefügt wurden. Änderungen der Implementierung von bestehenden Komponenten sollen keinen unerwünschten Einfluss auf das Gesamtsystem haben. </w:t>
      </w:r>
    </w:p>
    <w:p w14:paraId="324D2CEB" w14:textId="55B1901D" w:rsidR="00F164F7" w:rsidRDefault="0099539D" w:rsidP="0099539D">
      <w:r>
        <w:t>Die Tests müssen zu jederzeit nachvollziehbar sein und müssen jeweils mit den gleichen Voraussetzungen durchgeführt werden.</w:t>
      </w:r>
    </w:p>
    <w:p w14:paraId="11214D07" w14:textId="4D552F38" w:rsidR="00343896" w:rsidRDefault="00343896" w:rsidP="00343896">
      <w:pPr>
        <w:pStyle w:val="berschrift2"/>
      </w:pPr>
      <w:bookmarkStart w:id="3" w:name="_Toc372465340"/>
      <w:r>
        <w:t>Test Strategie</w:t>
      </w:r>
      <w:bookmarkEnd w:id="3"/>
    </w:p>
    <w:p w14:paraId="126F27C3" w14:textId="0C0AEB06" w:rsidR="00343896" w:rsidRDefault="00343896" w:rsidP="00343896">
      <w:r>
        <w:t>Die gewählte Teststrategie basiert auf „</w:t>
      </w:r>
      <w:proofErr w:type="spellStart"/>
      <w:r>
        <w:t>Risk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“ und berücksichtigt bei der Testabdeckung, die Risiken welche </w:t>
      </w:r>
      <w:r w:rsidR="0052285D">
        <w:t>beim Auftreten eines Fehlers auftreten. Somit müssen mindestens die Komponenten durchgängig getestet werden, welche Daten verändern sowie solche die den Verkauf von Produkten massgeblich behindern.</w:t>
      </w:r>
      <w:r w:rsidR="005B279A">
        <w:t xml:space="preserve"> Zudem sollen alle definierten </w:t>
      </w:r>
      <w:proofErr w:type="spellStart"/>
      <w:r w:rsidR="005B279A">
        <w:t>Use</w:t>
      </w:r>
      <w:proofErr w:type="spellEnd"/>
      <w:r w:rsidR="005B279A">
        <w:t xml:space="preserve"> Cases mit entsprechenden Oberflächentests abgedeckt werden.</w:t>
      </w:r>
    </w:p>
    <w:p w14:paraId="798C75DB" w14:textId="77777777" w:rsidR="005B279A" w:rsidRDefault="005B279A" w:rsidP="005B279A">
      <w:pPr>
        <w:pStyle w:val="berschrift2"/>
      </w:pPr>
      <w:r>
        <w:t>Test Ende</w:t>
      </w:r>
    </w:p>
    <w:p w14:paraId="1C924068" w14:textId="77777777" w:rsidR="005B279A" w:rsidRPr="005B279A" w:rsidRDefault="005B279A" w:rsidP="005B279A">
      <w:r>
        <w:t>Das Test Ende ist erreicht, wenn alle geplanten Tests durchgeführt wurden.</w:t>
      </w:r>
    </w:p>
    <w:p w14:paraId="31BD9459" w14:textId="77777777" w:rsidR="005B279A" w:rsidRDefault="005B279A" w:rsidP="005B279A">
      <w:pPr>
        <w:pStyle w:val="berschrift3"/>
      </w:pPr>
      <w:r>
        <w:t>Test Abbruch</w:t>
      </w:r>
    </w:p>
    <w:p w14:paraId="3498DC71" w14:textId="4284EEDD" w:rsidR="005B279A" w:rsidRDefault="005B279A" w:rsidP="00343896">
      <w:r>
        <w:t xml:space="preserve">Die Test Serie wird abgebrochen, falls ein oder mehrere Fehler der Klasse 4 (siehe </w:t>
      </w:r>
      <w:r>
        <w:fldChar w:fldCharType="begin"/>
      </w:r>
      <w:r>
        <w:instrText xml:space="preserve"> REF _Ref372482552 \r \h </w:instrText>
      </w:r>
      <w:r>
        <w:fldChar w:fldCharType="separate"/>
      </w:r>
      <w:r>
        <w:t>3.2</w:t>
      </w:r>
      <w:r>
        <w:fldChar w:fldCharType="end"/>
      </w:r>
      <w:r>
        <w:t xml:space="preserve">) gefunden werden. </w:t>
      </w:r>
    </w:p>
    <w:p w14:paraId="0B2F57F2" w14:textId="77777777" w:rsidR="004E73FD" w:rsidRDefault="004E73FD" w:rsidP="000A6F4C">
      <w:pPr>
        <w:pStyle w:val="berschrift2"/>
      </w:pPr>
      <w:bookmarkStart w:id="4" w:name="_Toc372465341"/>
      <w:r>
        <w:t>Testobjekte</w:t>
      </w:r>
      <w:bookmarkEnd w:id="4"/>
    </w:p>
    <w:tbl>
      <w:tblPr>
        <w:tblStyle w:val="Listentabelle2Akz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989"/>
        <w:gridCol w:w="5374"/>
      </w:tblGrid>
      <w:tr w:rsidR="004E73FD" w14:paraId="0E1F532C" w14:textId="77777777" w:rsidTr="00F61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324DA86B" w14:textId="77777777" w:rsidR="004E73FD" w:rsidRDefault="004E73FD" w:rsidP="00F61DC3">
            <w:proofErr w:type="spellStart"/>
            <w:r>
              <w:t>Nr</w:t>
            </w:r>
            <w:proofErr w:type="spellEnd"/>
          </w:p>
        </w:tc>
        <w:tc>
          <w:tcPr>
            <w:tcW w:w="2989" w:type="dxa"/>
            <w:hideMark/>
          </w:tcPr>
          <w:p w14:paraId="6842F1FA" w14:textId="77777777" w:rsidR="004E73FD" w:rsidRDefault="004E73FD" w:rsidP="00F61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5374" w:type="dxa"/>
            <w:hideMark/>
          </w:tcPr>
          <w:p w14:paraId="6B49ED3E" w14:textId="77777777" w:rsidR="004E73FD" w:rsidRDefault="004E73FD" w:rsidP="00F61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4E73FD" w14:paraId="5B13437B" w14:textId="77777777" w:rsidTr="00F61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62C664F9" w14:textId="77777777" w:rsidR="004E73FD" w:rsidRDefault="004E73FD" w:rsidP="00F61DC3">
            <w:r>
              <w:t>1</w:t>
            </w:r>
          </w:p>
        </w:tc>
        <w:tc>
          <w:tcPr>
            <w:tcW w:w="2989" w:type="dxa"/>
          </w:tcPr>
          <w:p w14:paraId="701C81D1" w14:textId="50B6D994" w:rsidR="004E73FD" w:rsidRDefault="00F164F7" w:rsidP="00F164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Layer</w:t>
            </w:r>
          </w:p>
        </w:tc>
        <w:tc>
          <w:tcPr>
            <w:tcW w:w="5374" w:type="dxa"/>
          </w:tcPr>
          <w:p w14:paraId="10AD1535" w14:textId="30BCB0E2" w:rsidR="004E73FD" w:rsidRDefault="00F164F7" w:rsidP="00F61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Benutzeroberfläche des Webshop</w:t>
            </w:r>
          </w:p>
        </w:tc>
      </w:tr>
      <w:tr w:rsidR="004E73FD" w14:paraId="12253C4D" w14:textId="77777777" w:rsidTr="00F61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0D10AC7D" w14:textId="77777777" w:rsidR="004E73FD" w:rsidRDefault="004E73FD" w:rsidP="00F61DC3">
            <w:r>
              <w:t>2</w:t>
            </w:r>
          </w:p>
        </w:tc>
        <w:tc>
          <w:tcPr>
            <w:tcW w:w="2989" w:type="dxa"/>
          </w:tcPr>
          <w:p w14:paraId="53B5F2FA" w14:textId="11C5F542" w:rsidR="004E73FD" w:rsidRDefault="00F164F7" w:rsidP="00F61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Layer</w:t>
            </w:r>
          </w:p>
        </w:tc>
        <w:tc>
          <w:tcPr>
            <w:tcW w:w="5374" w:type="dxa"/>
          </w:tcPr>
          <w:p w14:paraId="06374A2C" w14:textId="51DA8EB0" w:rsidR="004E73FD" w:rsidRDefault="00F164F7" w:rsidP="00F61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komplette Businesslogik der Anwendung</w:t>
            </w:r>
          </w:p>
        </w:tc>
      </w:tr>
      <w:tr w:rsidR="00F164F7" w14:paraId="03260590" w14:textId="77777777" w:rsidTr="00F61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C3A4E62" w14:textId="64B02334" w:rsidR="00F164F7" w:rsidRDefault="00F164F7" w:rsidP="00F61DC3">
            <w:r>
              <w:t>3</w:t>
            </w:r>
          </w:p>
        </w:tc>
        <w:tc>
          <w:tcPr>
            <w:tcW w:w="2989" w:type="dxa"/>
          </w:tcPr>
          <w:p w14:paraId="53DDD480" w14:textId="54436B74" w:rsidR="00F164F7" w:rsidRDefault="00F164F7" w:rsidP="00F61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Access Layer</w:t>
            </w:r>
          </w:p>
        </w:tc>
        <w:tc>
          <w:tcPr>
            <w:tcW w:w="5374" w:type="dxa"/>
          </w:tcPr>
          <w:p w14:paraId="002E169C" w14:textId="32AA9FF8" w:rsidR="00F164F7" w:rsidRDefault="00F164F7" w:rsidP="00F61D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Zugang zu persistenten Daten (DB, Dateien, etc…)</w:t>
            </w:r>
          </w:p>
        </w:tc>
      </w:tr>
      <w:tr w:rsidR="00F164F7" w14:paraId="4B41E949" w14:textId="77777777" w:rsidTr="00F61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B76339D" w14:textId="3A9F8204" w:rsidR="00F164F7" w:rsidRDefault="00F164F7" w:rsidP="00F61DC3">
            <w:r>
              <w:t>4</w:t>
            </w:r>
          </w:p>
        </w:tc>
        <w:tc>
          <w:tcPr>
            <w:tcW w:w="2989" w:type="dxa"/>
          </w:tcPr>
          <w:p w14:paraId="50A6B838" w14:textId="144BADE5" w:rsidR="00F164F7" w:rsidRDefault="00F164F7" w:rsidP="00F61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Schnittstellen API</w:t>
            </w:r>
          </w:p>
        </w:tc>
        <w:tc>
          <w:tcPr>
            <w:tcW w:w="5374" w:type="dxa"/>
          </w:tcPr>
          <w:p w14:paraId="26F6204D" w14:textId="468A9AC9" w:rsidR="00F164F7" w:rsidRDefault="00F164F7" w:rsidP="00F61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verantwortliche Schnittstelle für den automatischen Austausch mit dem MAVE Projekt</w:t>
            </w:r>
          </w:p>
        </w:tc>
      </w:tr>
    </w:tbl>
    <w:p w14:paraId="49B3570D" w14:textId="77777777" w:rsidR="004E73FD" w:rsidRDefault="004E73FD" w:rsidP="000A6F4C">
      <w:pPr>
        <w:pStyle w:val="berschrift2"/>
      </w:pPr>
      <w:bookmarkStart w:id="5" w:name="_Toc372465342"/>
      <w:r>
        <w:t>Testarten</w:t>
      </w:r>
      <w:bookmarkEnd w:id="5"/>
    </w:p>
    <w:tbl>
      <w:tblPr>
        <w:tblStyle w:val="Listentabelle2Akz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989"/>
        <w:gridCol w:w="5374"/>
      </w:tblGrid>
      <w:tr w:rsidR="004E73FD" w14:paraId="7F241F3E" w14:textId="77777777" w:rsidTr="00884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001F7919" w14:textId="77777777" w:rsidR="004E73FD" w:rsidRDefault="004E73FD" w:rsidP="00884271">
            <w:proofErr w:type="spellStart"/>
            <w:r>
              <w:t>Nr</w:t>
            </w:r>
            <w:proofErr w:type="spellEnd"/>
          </w:p>
        </w:tc>
        <w:tc>
          <w:tcPr>
            <w:tcW w:w="2989" w:type="dxa"/>
            <w:hideMark/>
          </w:tcPr>
          <w:p w14:paraId="527572B9" w14:textId="77777777" w:rsidR="004E73FD" w:rsidRDefault="004E73FD" w:rsidP="0088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Testart</w:t>
            </w:r>
            <w:proofErr w:type="spellEnd"/>
          </w:p>
        </w:tc>
        <w:tc>
          <w:tcPr>
            <w:tcW w:w="5374" w:type="dxa"/>
            <w:hideMark/>
          </w:tcPr>
          <w:p w14:paraId="7EBEF759" w14:textId="77777777" w:rsidR="004E73FD" w:rsidRDefault="004E73FD" w:rsidP="00884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4E73FD" w14:paraId="6F4DBD5E" w14:textId="77777777" w:rsidTr="0088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27CF8EED" w14:textId="77777777" w:rsidR="004E73FD" w:rsidRDefault="004E73FD" w:rsidP="00884271">
            <w:r>
              <w:t>1</w:t>
            </w:r>
          </w:p>
        </w:tc>
        <w:tc>
          <w:tcPr>
            <w:tcW w:w="2989" w:type="dxa"/>
          </w:tcPr>
          <w:p w14:paraId="60AAE83F" w14:textId="45B34DBB" w:rsidR="004E73FD" w:rsidRDefault="00A53707" w:rsidP="0088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Funktionale Tests</w:t>
            </w:r>
          </w:p>
        </w:tc>
        <w:tc>
          <w:tcPr>
            <w:tcW w:w="5374" w:type="dxa"/>
          </w:tcPr>
          <w:p w14:paraId="179CA409" w14:textId="12541F7F" w:rsidR="004E73FD" w:rsidRDefault="00A53707" w:rsidP="00A53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 um die gewünschten Funktionen der einzelnen Komponenten und Module zu testen.</w:t>
            </w:r>
            <w:r w:rsidR="005E785B">
              <w:t xml:space="preserve"> Hauptsächlich mit Hilfe von Unit Tests realisiert.</w:t>
            </w:r>
            <w:r>
              <w:t xml:space="preserve"> </w:t>
            </w:r>
          </w:p>
        </w:tc>
      </w:tr>
      <w:tr w:rsidR="004E73FD" w14:paraId="7DC2C296" w14:textId="77777777" w:rsidTr="0088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14669FA9" w14:textId="77777777" w:rsidR="004E73FD" w:rsidRDefault="004E73FD" w:rsidP="00884271">
            <w:r>
              <w:t>2</w:t>
            </w:r>
          </w:p>
        </w:tc>
        <w:tc>
          <w:tcPr>
            <w:tcW w:w="2989" w:type="dxa"/>
          </w:tcPr>
          <w:p w14:paraId="4007C813" w14:textId="15ACE1E4" w:rsidR="004E73FD" w:rsidRDefault="00A53707" w:rsidP="0088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Integrationstests </w:t>
            </w:r>
          </w:p>
        </w:tc>
        <w:tc>
          <w:tcPr>
            <w:tcW w:w="5374" w:type="dxa"/>
          </w:tcPr>
          <w:p w14:paraId="059344CB" w14:textId="015E59CD" w:rsidR="004E73FD" w:rsidRDefault="005E785B" w:rsidP="0088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über einen ganzen Business Prozess mit möglichst allen Komponenten welcher der Prozess benötigt. Realisiert mit Testframework</w:t>
            </w:r>
            <w:r w:rsidR="004A0150">
              <w:t xml:space="preserve"> oder manuell</w:t>
            </w:r>
            <w:r>
              <w:t>.</w:t>
            </w:r>
          </w:p>
        </w:tc>
      </w:tr>
      <w:tr w:rsidR="00A53707" w14:paraId="482FE23B" w14:textId="77777777" w:rsidTr="00884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53C3834" w14:textId="7006BC0F" w:rsidR="00A53707" w:rsidRDefault="00A53707" w:rsidP="00884271">
            <w:r>
              <w:t>3</w:t>
            </w:r>
          </w:p>
        </w:tc>
        <w:tc>
          <w:tcPr>
            <w:tcW w:w="2989" w:type="dxa"/>
          </w:tcPr>
          <w:p w14:paraId="7244C4E8" w14:textId="4D69885B" w:rsidR="00A53707" w:rsidRDefault="00A53707" w:rsidP="0088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 Funktionale Tests</w:t>
            </w:r>
          </w:p>
        </w:tc>
        <w:tc>
          <w:tcPr>
            <w:tcW w:w="5374" w:type="dxa"/>
          </w:tcPr>
          <w:p w14:paraId="5342E3F4" w14:textId="49C41E14" w:rsidR="00A53707" w:rsidRDefault="005E785B" w:rsidP="0088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Nicht Funktionale Anforderungen an die Anwendung werden manuell getestet. </w:t>
            </w:r>
          </w:p>
        </w:tc>
      </w:tr>
      <w:tr w:rsidR="00A53707" w14:paraId="6C9432CA" w14:textId="77777777" w:rsidTr="00884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AB6CF02" w14:textId="0C6D6E04" w:rsidR="00A53707" w:rsidRDefault="00A53707" w:rsidP="00884271">
            <w:r>
              <w:t>4</w:t>
            </w:r>
          </w:p>
        </w:tc>
        <w:tc>
          <w:tcPr>
            <w:tcW w:w="2989" w:type="dxa"/>
          </w:tcPr>
          <w:p w14:paraId="72303A18" w14:textId="2B69D90E" w:rsidR="00A53707" w:rsidRDefault="00A53707" w:rsidP="0088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Oberflächentests</w:t>
            </w:r>
          </w:p>
        </w:tc>
        <w:tc>
          <w:tcPr>
            <w:tcW w:w="5374" w:type="dxa"/>
          </w:tcPr>
          <w:p w14:paraId="3F3197AA" w14:textId="315E17C6" w:rsidR="00A53707" w:rsidRDefault="005E785B" w:rsidP="005E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Tests um die Funktionalität des GUI sowie das Aussehen zu </w:t>
            </w:r>
            <w:r>
              <w:lastRenderedPageBreak/>
              <w:t>prüfen. Realisiert mit Testframework und manuell.</w:t>
            </w:r>
          </w:p>
        </w:tc>
      </w:tr>
    </w:tbl>
    <w:p w14:paraId="33AFE017" w14:textId="77777777" w:rsidR="004E73FD" w:rsidRDefault="004E73FD" w:rsidP="004E73FD">
      <w:pPr>
        <w:pStyle w:val="TextCDB"/>
        <w:rPr>
          <w:lang w:val="de-CH"/>
        </w:rPr>
      </w:pPr>
    </w:p>
    <w:p w14:paraId="7D34A5E6" w14:textId="77777777" w:rsidR="004E73FD" w:rsidRDefault="004E73FD" w:rsidP="004E73FD">
      <w:pPr>
        <w:pStyle w:val="TextCDB"/>
        <w:rPr>
          <w:lang w:val="de-CH"/>
        </w:rPr>
      </w:pPr>
    </w:p>
    <w:p w14:paraId="67CD56B2" w14:textId="77777777" w:rsidR="004E73FD" w:rsidRDefault="004E73FD" w:rsidP="000A6F4C">
      <w:pPr>
        <w:pStyle w:val="berschrift2"/>
      </w:pPr>
      <w:bookmarkStart w:id="6" w:name="_Toc372465343"/>
      <w:r>
        <w:t>Testabdeckung</w:t>
      </w:r>
      <w:bookmarkEnd w:id="6"/>
    </w:p>
    <w:p w14:paraId="4B83EB77" w14:textId="77777777" w:rsidR="004E73FD" w:rsidRDefault="004E73FD" w:rsidP="0048799F">
      <w:r>
        <w:t>Übersicht Testfälle</w:t>
      </w:r>
    </w:p>
    <w:tbl>
      <w:tblPr>
        <w:tblStyle w:val="Listentabelle2Akz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989"/>
        <w:gridCol w:w="5374"/>
      </w:tblGrid>
      <w:tr w:rsidR="004E73FD" w14:paraId="2A4D1AE5" w14:textId="77777777" w:rsidTr="00487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1EED174A" w14:textId="77777777" w:rsidR="004E73FD" w:rsidRPr="0048799F" w:rsidRDefault="004E73FD" w:rsidP="0048799F">
            <w:pPr>
              <w:rPr>
                <w:b w:val="0"/>
              </w:rPr>
            </w:pPr>
            <w:proofErr w:type="spellStart"/>
            <w:r w:rsidRPr="0048799F">
              <w:rPr>
                <w:b w:val="0"/>
              </w:rPr>
              <w:t>Nr</w:t>
            </w:r>
            <w:proofErr w:type="spellEnd"/>
          </w:p>
        </w:tc>
        <w:tc>
          <w:tcPr>
            <w:tcW w:w="2989" w:type="dxa"/>
            <w:hideMark/>
          </w:tcPr>
          <w:p w14:paraId="08A32A4F" w14:textId="77777777" w:rsidR="004E73FD" w:rsidRPr="0048799F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8799F">
              <w:rPr>
                <w:b w:val="0"/>
              </w:rPr>
              <w:t>Testobjekt</w:t>
            </w:r>
          </w:p>
        </w:tc>
        <w:tc>
          <w:tcPr>
            <w:tcW w:w="5374" w:type="dxa"/>
            <w:hideMark/>
          </w:tcPr>
          <w:p w14:paraId="769AC38E" w14:textId="77777777" w:rsidR="004E73FD" w:rsidRPr="0048799F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8799F">
              <w:rPr>
                <w:b w:val="0"/>
              </w:rPr>
              <w:t>Testfälle</w:t>
            </w:r>
          </w:p>
        </w:tc>
      </w:tr>
      <w:tr w:rsidR="0052285D" w14:paraId="0994085F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6B0D83DA" w14:textId="77777777" w:rsidR="0052285D" w:rsidRPr="0048799F" w:rsidRDefault="0052285D" w:rsidP="0052285D">
            <w:pPr>
              <w:rPr>
                <w:b w:val="0"/>
              </w:rPr>
            </w:pPr>
            <w:r w:rsidRPr="0048799F">
              <w:rPr>
                <w:b w:val="0"/>
              </w:rPr>
              <w:t>1</w:t>
            </w:r>
          </w:p>
        </w:tc>
        <w:tc>
          <w:tcPr>
            <w:tcW w:w="2989" w:type="dxa"/>
          </w:tcPr>
          <w:p w14:paraId="00883909" w14:textId="2C2B83B9" w:rsidR="0052285D" w:rsidRDefault="0052285D" w:rsidP="00522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Layer</w:t>
            </w:r>
          </w:p>
        </w:tc>
        <w:tc>
          <w:tcPr>
            <w:tcW w:w="5374" w:type="dxa"/>
          </w:tcPr>
          <w:p w14:paraId="0500C50C" w14:textId="75D0E8F7" w:rsidR="0052285D" w:rsidRDefault="0052285D" w:rsidP="00522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t.b.d</w:t>
            </w:r>
            <w:proofErr w:type="spellEnd"/>
          </w:p>
        </w:tc>
      </w:tr>
      <w:tr w:rsidR="0052285D" w14:paraId="06AECF77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0F11ED87" w14:textId="77777777" w:rsidR="0052285D" w:rsidRPr="0048799F" w:rsidRDefault="0052285D" w:rsidP="0052285D">
            <w:pPr>
              <w:rPr>
                <w:b w:val="0"/>
              </w:rPr>
            </w:pPr>
            <w:r w:rsidRPr="0048799F">
              <w:rPr>
                <w:b w:val="0"/>
              </w:rPr>
              <w:t>2</w:t>
            </w:r>
          </w:p>
        </w:tc>
        <w:tc>
          <w:tcPr>
            <w:tcW w:w="2989" w:type="dxa"/>
          </w:tcPr>
          <w:p w14:paraId="3DD2136A" w14:textId="1C692840" w:rsidR="0052285D" w:rsidRDefault="0052285D" w:rsidP="00522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Layer</w:t>
            </w:r>
          </w:p>
        </w:tc>
        <w:tc>
          <w:tcPr>
            <w:tcW w:w="5374" w:type="dxa"/>
          </w:tcPr>
          <w:p w14:paraId="3F3F9E75" w14:textId="3C2A6C6F" w:rsidR="0052285D" w:rsidRDefault="0052285D" w:rsidP="00522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t.b.d</w:t>
            </w:r>
            <w:proofErr w:type="spellEnd"/>
          </w:p>
        </w:tc>
      </w:tr>
      <w:tr w:rsidR="0052285D" w14:paraId="2923EE71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005B361" w14:textId="627F2B7B" w:rsidR="0052285D" w:rsidRPr="0048799F" w:rsidRDefault="0052285D" w:rsidP="0052285D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989" w:type="dxa"/>
          </w:tcPr>
          <w:p w14:paraId="45BF5180" w14:textId="0939E324" w:rsidR="0052285D" w:rsidRDefault="0052285D" w:rsidP="00522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Access Layer</w:t>
            </w:r>
          </w:p>
        </w:tc>
        <w:tc>
          <w:tcPr>
            <w:tcW w:w="5374" w:type="dxa"/>
          </w:tcPr>
          <w:p w14:paraId="57A67D5B" w14:textId="428EBF95" w:rsidR="0052285D" w:rsidRDefault="0052285D" w:rsidP="00522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t.b.d</w:t>
            </w:r>
            <w:proofErr w:type="spellEnd"/>
          </w:p>
        </w:tc>
      </w:tr>
      <w:tr w:rsidR="0052285D" w14:paraId="3B390F3B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64A7E58" w14:textId="170A0BB3" w:rsidR="0052285D" w:rsidRDefault="0052285D" w:rsidP="0052285D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989" w:type="dxa"/>
          </w:tcPr>
          <w:p w14:paraId="62DDCD2F" w14:textId="0CCB7EEC" w:rsidR="0052285D" w:rsidRDefault="0052285D" w:rsidP="00522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Schnittstellen API</w:t>
            </w:r>
          </w:p>
        </w:tc>
        <w:tc>
          <w:tcPr>
            <w:tcW w:w="5374" w:type="dxa"/>
          </w:tcPr>
          <w:p w14:paraId="72156E65" w14:textId="79588820" w:rsidR="0052285D" w:rsidRDefault="0052285D" w:rsidP="00522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t.b.d</w:t>
            </w:r>
            <w:proofErr w:type="spellEnd"/>
          </w:p>
        </w:tc>
      </w:tr>
    </w:tbl>
    <w:p w14:paraId="7B59BD5A" w14:textId="77777777" w:rsidR="004E73FD" w:rsidRDefault="004E73FD" w:rsidP="0048799F">
      <w:pPr>
        <w:rPr>
          <w:rFonts w:ascii="Arial" w:hAnsi="Arial"/>
          <w:sz w:val="22"/>
          <w:szCs w:val="22"/>
        </w:rPr>
      </w:pPr>
    </w:p>
    <w:p w14:paraId="7DF5A894" w14:textId="77777777" w:rsidR="004E73FD" w:rsidRDefault="004E73FD" w:rsidP="004E73FD">
      <w:pPr>
        <w:pStyle w:val="TextCDB"/>
        <w:rPr>
          <w:b/>
          <w:lang w:val="de-CH"/>
        </w:rPr>
      </w:pPr>
    </w:p>
    <w:p w14:paraId="54513298" w14:textId="77777777" w:rsidR="004E73FD" w:rsidRDefault="004E73FD" w:rsidP="004E73FD">
      <w:pPr>
        <w:pStyle w:val="TextCDB"/>
        <w:rPr>
          <w:lang w:val="de-CH"/>
        </w:rPr>
      </w:pPr>
    </w:p>
    <w:p w14:paraId="4A0EE2BC" w14:textId="77777777" w:rsidR="004E73FD" w:rsidRDefault="004E73FD" w:rsidP="004E73FD">
      <w:pPr>
        <w:pStyle w:val="berschrift1"/>
      </w:pPr>
      <w:bookmarkStart w:id="7" w:name="_Toc372465344"/>
      <w:r>
        <w:lastRenderedPageBreak/>
        <w:t>Testrahmen</w:t>
      </w:r>
      <w:bookmarkEnd w:id="7"/>
      <w:r>
        <w:t xml:space="preserve"> </w:t>
      </w:r>
    </w:p>
    <w:p w14:paraId="381D2741" w14:textId="77777777" w:rsidR="004E73FD" w:rsidRDefault="004E73FD" w:rsidP="004E73FD">
      <w:pPr>
        <w:pStyle w:val="berschrift2"/>
      </w:pPr>
      <w:bookmarkStart w:id="8" w:name="_Toc372465345"/>
      <w:r>
        <w:t>Testvoraussetzungen</w:t>
      </w:r>
      <w:bookmarkEnd w:id="8"/>
      <w:r>
        <w:t xml:space="preserve"> </w:t>
      </w:r>
    </w:p>
    <w:p w14:paraId="7AAAEAF7" w14:textId="3BAFAA0F" w:rsidR="004E73FD" w:rsidRDefault="00A11B1A" w:rsidP="00A11B1A">
      <w:r>
        <w:t>Die Tester bestehen aus dem kompletten Entwickler Team und benötigen deshalb keine speziellen Kenntnisse. Die Tests werden laufen</w:t>
      </w:r>
      <w:r w:rsidR="004A0150">
        <w:t>d</w:t>
      </w:r>
      <w:r>
        <w:t xml:space="preserve"> während der Realisierung entwickelt und jeweils getestet. Nach der Fertigstellung der Anwendung, werden alle automatischen Test, sowie die manuelle</w:t>
      </w:r>
      <w:r w:rsidR="005B279A">
        <w:t>n</w:t>
      </w:r>
      <w:r>
        <w:t xml:space="preserve"> Test</w:t>
      </w:r>
      <w:r w:rsidR="005B279A">
        <w:t>s</w:t>
      </w:r>
      <w:r>
        <w:t xml:space="preserve"> nochmals durchgeführt.</w:t>
      </w:r>
    </w:p>
    <w:p w14:paraId="0A04F78D" w14:textId="77777777" w:rsidR="004E73FD" w:rsidRDefault="004E73FD" w:rsidP="004E73FD">
      <w:pPr>
        <w:pStyle w:val="berschrift2"/>
      </w:pPr>
      <w:bookmarkStart w:id="9" w:name="_Toc372465346"/>
      <w:bookmarkStart w:id="10" w:name="_Ref372482552"/>
      <w:r>
        <w:t>Fehlerklassen</w:t>
      </w:r>
      <w:bookmarkEnd w:id="9"/>
      <w:bookmarkEnd w:id="10"/>
      <w:r>
        <w:t xml:space="preserve"> </w:t>
      </w:r>
    </w:p>
    <w:p w14:paraId="7B998C66" w14:textId="2A4B9AE9" w:rsidR="004E73FD" w:rsidRDefault="004E73FD" w:rsidP="0048799F">
      <w:r>
        <w:t>Festgest</w:t>
      </w:r>
      <w:r w:rsidR="00C93561">
        <w:t>ellte Fehler werden in Klassen 1</w:t>
      </w:r>
      <w:r>
        <w:t>-4 eingestuft</w:t>
      </w:r>
    </w:p>
    <w:tbl>
      <w:tblPr>
        <w:tblStyle w:val="Listentabelle2Akz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969"/>
        <w:gridCol w:w="4394"/>
      </w:tblGrid>
      <w:tr w:rsidR="004E73FD" w14:paraId="224B7462" w14:textId="77777777" w:rsidTr="00487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4CAC1D64" w14:textId="77777777" w:rsidR="004E73FD" w:rsidRDefault="004E73FD" w:rsidP="0048799F">
            <w:r>
              <w:t>Nr.</w:t>
            </w:r>
          </w:p>
        </w:tc>
        <w:tc>
          <w:tcPr>
            <w:tcW w:w="3969" w:type="dxa"/>
            <w:hideMark/>
          </w:tcPr>
          <w:p w14:paraId="01F05462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Fehlerklassen</w:t>
            </w:r>
          </w:p>
        </w:tc>
        <w:tc>
          <w:tcPr>
            <w:tcW w:w="4394" w:type="dxa"/>
            <w:hideMark/>
          </w:tcPr>
          <w:p w14:paraId="7BE1D8EA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4E73FD" w14:paraId="080272FC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62974249" w14:textId="77777777" w:rsidR="004E73FD" w:rsidRDefault="004E73FD" w:rsidP="0048799F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969" w:type="dxa"/>
            <w:hideMark/>
          </w:tcPr>
          <w:p w14:paraId="5FD6DFDB" w14:textId="11AA209B" w:rsidR="004E73FD" w:rsidRDefault="005E76C3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Trivial</w:t>
            </w:r>
          </w:p>
        </w:tc>
        <w:tc>
          <w:tcPr>
            <w:tcW w:w="4394" w:type="dxa"/>
          </w:tcPr>
          <w:p w14:paraId="5156BFA1" w14:textId="7BF1AF08" w:rsidR="004E73FD" w:rsidRDefault="0002049E" w:rsidP="00C93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</w:t>
            </w:r>
            <w:r w:rsidR="00C93561">
              <w:t>kann ungehindert weiter getestet werden.</w:t>
            </w:r>
          </w:p>
        </w:tc>
      </w:tr>
      <w:tr w:rsidR="004E73FD" w14:paraId="4DE26DEA" w14:textId="77777777" w:rsidTr="0048799F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6101EBD0" w14:textId="77777777" w:rsidR="004E73FD" w:rsidRDefault="004E73FD" w:rsidP="0048799F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969" w:type="dxa"/>
            <w:hideMark/>
          </w:tcPr>
          <w:p w14:paraId="21C0623B" w14:textId="585A7C44" w:rsidR="004E73FD" w:rsidRDefault="005E76C3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Minor</w:t>
            </w:r>
          </w:p>
        </w:tc>
        <w:tc>
          <w:tcPr>
            <w:tcW w:w="4394" w:type="dxa"/>
          </w:tcPr>
          <w:p w14:paraId="6C8538D6" w14:textId="060C01DB" w:rsidR="004E73FD" w:rsidRDefault="00C93561" w:rsidP="00C93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kann mit Einschränkungen weiter getestet werden.</w:t>
            </w:r>
          </w:p>
        </w:tc>
      </w:tr>
      <w:tr w:rsidR="004E73FD" w14:paraId="1559D8D5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029F93BC" w14:textId="77777777" w:rsidR="004E73FD" w:rsidRDefault="004E73FD" w:rsidP="0048799F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969" w:type="dxa"/>
            <w:hideMark/>
          </w:tcPr>
          <w:p w14:paraId="3EF35216" w14:textId="2D5DF2DE" w:rsidR="004E73FD" w:rsidRDefault="005E76C3" w:rsidP="00C93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Major</w:t>
            </w:r>
          </w:p>
        </w:tc>
        <w:tc>
          <w:tcPr>
            <w:tcW w:w="4394" w:type="dxa"/>
          </w:tcPr>
          <w:p w14:paraId="17A0F814" w14:textId="68FE63F4" w:rsidR="004E73FD" w:rsidRDefault="0002049E" w:rsidP="00C93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Folgende zusammenhängende Tests </w:t>
            </w:r>
            <w:r w:rsidR="00C93561">
              <w:t>können nicht durchgeführt werden.</w:t>
            </w:r>
          </w:p>
        </w:tc>
      </w:tr>
      <w:tr w:rsidR="004E73FD" w14:paraId="14136F30" w14:textId="77777777" w:rsidTr="0048799F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32E01462" w14:textId="77777777" w:rsidR="004E73FD" w:rsidRDefault="004E73FD" w:rsidP="0048799F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969" w:type="dxa"/>
            <w:hideMark/>
          </w:tcPr>
          <w:p w14:paraId="597AC57F" w14:textId="2A8EA3D5" w:rsidR="004E73FD" w:rsidRDefault="00C93561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Blocker</w:t>
            </w:r>
          </w:p>
        </w:tc>
        <w:tc>
          <w:tcPr>
            <w:tcW w:w="4394" w:type="dxa"/>
          </w:tcPr>
          <w:p w14:paraId="55F7876E" w14:textId="200F4385" w:rsidR="004E73FD" w:rsidRDefault="00C93561" w:rsidP="00C93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kann nicht weiter getestet werden. </w:t>
            </w:r>
            <w:r w:rsidR="0002049E">
              <w:t>Zuständigen Entwickler informieren, muss umgehend korrigiert werden.</w:t>
            </w:r>
          </w:p>
        </w:tc>
      </w:tr>
    </w:tbl>
    <w:p w14:paraId="489D5150" w14:textId="77777777" w:rsidR="004E73FD" w:rsidRDefault="004E73FD" w:rsidP="004E73FD">
      <w:pPr>
        <w:pStyle w:val="TextCDB"/>
        <w:rPr>
          <w:lang w:val="de-CH"/>
        </w:rPr>
      </w:pPr>
    </w:p>
    <w:p w14:paraId="00DA57EA" w14:textId="0666864F" w:rsidR="004E73FD" w:rsidRDefault="005B279A" w:rsidP="005B279A">
      <w:pPr>
        <w:pStyle w:val="berschrift2"/>
      </w:pPr>
      <w:r>
        <w:t>Fehler melden</w:t>
      </w:r>
    </w:p>
    <w:p w14:paraId="5D1BD73E" w14:textId="460A41B0" w:rsidR="005B279A" w:rsidRDefault="005A5503" w:rsidP="005B279A">
      <w:r>
        <w:t xml:space="preserve">Alle gefundenen Fehler </w:t>
      </w:r>
      <w:r w:rsidR="005E76C3">
        <w:t xml:space="preserve">werden </w:t>
      </w:r>
      <w:r w:rsidR="00D93A17">
        <w:t>im „</w:t>
      </w:r>
      <w:proofErr w:type="spellStart"/>
      <w:r w:rsidR="005E76C3">
        <w:t>Issue</w:t>
      </w:r>
      <w:proofErr w:type="spellEnd"/>
      <w:r w:rsidR="005E76C3">
        <w:t xml:space="preserve"> </w:t>
      </w:r>
      <w:proofErr w:type="spellStart"/>
      <w:r w:rsidR="005E76C3">
        <w:t>Tracker</w:t>
      </w:r>
      <w:proofErr w:type="spellEnd"/>
      <w:r w:rsidR="00D93A17">
        <w:t xml:space="preserve">“ von </w:t>
      </w:r>
      <w:proofErr w:type="spellStart"/>
      <w:r w:rsidR="005E76C3">
        <w:t>Github</w:t>
      </w:r>
      <w:proofErr w:type="spellEnd"/>
      <w:r w:rsidR="008C7AE8">
        <w:t xml:space="preserve"> (</w:t>
      </w:r>
      <w:r w:rsidR="005E76C3">
        <w:t>Projekt Repository</w:t>
      </w:r>
      <w:r w:rsidR="008C7AE8">
        <w:t>)</w:t>
      </w:r>
      <w:r w:rsidR="005E76C3">
        <w:t xml:space="preserve"> </w:t>
      </w:r>
      <w:r>
        <w:t>gemeldet</w:t>
      </w:r>
      <w:r w:rsidR="008C7AE8">
        <w:rPr>
          <w:rStyle w:val="Funotenzeichen"/>
        </w:rPr>
        <w:footnoteReference w:id="2"/>
      </w:r>
      <w:r>
        <w:t xml:space="preserve">. </w:t>
      </w:r>
      <w:r w:rsidR="00D93A17">
        <w:t xml:space="preserve">Die </w:t>
      </w:r>
      <w:r w:rsidR="008C7AE8">
        <w:t>folgenden</w:t>
      </w:r>
      <w:r>
        <w:t xml:space="preserve"> Informationen sind dazu</w:t>
      </w:r>
      <w:r w:rsidR="005E76C3">
        <w:t xml:space="preserve"> </w:t>
      </w:r>
      <w:r w:rsidR="005E76C3">
        <w:t>mindestens</w:t>
      </w:r>
      <w:r>
        <w:t xml:space="preserve"> anzugeben:</w:t>
      </w:r>
    </w:p>
    <w:p w14:paraId="435E175D" w14:textId="58C54719" w:rsidR="005A5503" w:rsidRDefault="00D93A17" w:rsidP="005A5503">
      <w:pPr>
        <w:pStyle w:val="Listenabsatz"/>
        <w:numPr>
          <w:ilvl w:val="0"/>
          <w:numId w:val="26"/>
        </w:numPr>
      </w:pPr>
      <w:r>
        <w:t xml:space="preserve">Exakte </w:t>
      </w:r>
      <w:r w:rsidR="005A5503">
        <w:t>Beschreibung des aufgetretenen Fehlers</w:t>
      </w:r>
    </w:p>
    <w:p w14:paraId="3537990B" w14:textId="37F87543" w:rsidR="005A5503" w:rsidRDefault="005A5503" w:rsidP="005A5503">
      <w:pPr>
        <w:pStyle w:val="Listenabsatz"/>
        <w:numPr>
          <w:ilvl w:val="0"/>
          <w:numId w:val="26"/>
        </w:numPr>
      </w:pPr>
      <w:r>
        <w:t>Informationen um den Fehler zu reproduzieren (falls möglich)</w:t>
      </w:r>
    </w:p>
    <w:p w14:paraId="5A84E956" w14:textId="14A0D7CA" w:rsidR="005A5503" w:rsidRDefault="005A5503" w:rsidP="005A5503">
      <w:pPr>
        <w:pStyle w:val="Listenabsatz"/>
        <w:numPr>
          <w:ilvl w:val="0"/>
          <w:numId w:val="26"/>
        </w:numPr>
      </w:pPr>
      <w:r>
        <w:t>Die Fehlerklasse</w:t>
      </w:r>
      <w:r w:rsidR="008D3063">
        <w:t xml:space="preserve"> (als Label)</w:t>
      </w:r>
      <w:bookmarkStart w:id="11" w:name="_GoBack"/>
      <w:bookmarkEnd w:id="11"/>
    </w:p>
    <w:p w14:paraId="51B77031" w14:textId="11C69713" w:rsidR="005A5503" w:rsidRPr="005B279A" w:rsidRDefault="00D93A17" w:rsidP="005A5503">
      <w:pPr>
        <w:pStyle w:val="Listenabsatz"/>
        <w:numPr>
          <w:ilvl w:val="0"/>
          <w:numId w:val="26"/>
        </w:numPr>
      </w:pPr>
      <w:r>
        <w:t>Software auf dem verwendeten Testsystem</w:t>
      </w:r>
      <w:r w:rsidR="00355D50">
        <w:t>(en)</w:t>
      </w:r>
      <w:r>
        <w:t xml:space="preserve"> inkl. Version</w:t>
      </w:r>
      <w:r w:rsidR="005A5503">
        <w:t xml:space="preserve"> (</w:t>
      </w:r>
      <w:r>
        <w:t>Betriebssystem</w:t>
      </w:r>
      <w:r w:rsidR="005A5503">
        <w:t>, Brow</w:t>
      </w:r>
      <w:r>
        <w:t>ser, Datenbank, Frameworks, Revision/Version des Projekts)</w:t>
      </w:r>
    </w:p>
    <w:p w14:paraId="536B4CD3" w14:textId="77777777" w:rsidR="004E73FD" w:rsidRDefault="004E73FD" w:rsidP="004E73FD">
      <w:pPr>
        <w:pStyle w:val="berschrift1"/>
      </w:pPr>
      <w:bookmarkStart w:id="12" w:name="_Toc372465347"/>
      <w:r>
        <w:lastRenderedPageBreak/>
        <w:t>Testinfrastruktur</w:t>
      </w:r>
      <w:bookmarkEnd w:id="12"/>
    </w:p>
    <w:p w14:paraId="566F29EC" w14:textId="77777777" w:rsidR="004E73FD" w:rsidRDefault="004E73FD" w:rsidP="004E73FD">
      <w:pPr>
        <w:pStyle w:val="berschrift2"/>
      </w:pPr>
      <w:bookmarkStart w:id="13" w:name="_Toc372465348"/>
      <w:r>
        <w:t>Testsystem</w:t>
      </w:r>
      <w:bookmarkEnd w:id="13"/>
    </w:p>
    <w:p w14:paraId="01A81DED" w14:textId="69563FF9" w:rsidR="004E73FD" w:rsidRDefault="0002684C" w:rsidP="00AC6CC9">
      <w:r>
        <w:t xml:space="preserve">Während der Entwicklung werden die Tests auf den jeweiligen Rechnern der Entwickler durchgeführt. </w:t>
      </w:r>
      <w:r w:rsidR="00714BF3">
        <w:t>D</w:t>
      </w:r>
      <w:r>
        <w:t xml:space="preserve">ie Abschlusstests </w:t>
      </w:r>
      <w:r w:rsidR="00714BF3">
        <w:t xml:space="preserve">werden auf </w:t>
      </w:r>
      <w:r>
        <w:t>eine</w:t>
      </w:r>
      <w:r w:rsidR="00714BF3">
        <w:t>r</w:t>
      </w:r>
      <w:r>
        <w:t xml:space="preserve"> VM </w:t>
      </w:r>
      <w:r>
        <w:rPr>
          <w:rStyle w:val="Funotenzeichen"/>
        </w:rPr>
        <w:footnoteReference w:id="3"/>
      </w:r>
      <w:r w:rsidR="00714BF3">
        <w:t xml:space="preserve"> welche auch für die Präsentation der Anwendung vorgesehen ist durchgeführt.</w:t>
      </w:r>
    </w:p>
    <w:p w14:paraId="2CE13529" w14:textId="56C1297B" w:rsidR="00714BF3" w:rsidRDefault="00714BF3" w:rsidP="00AC6CC9">
      <w:r>
        <w:t>Referenz VM</w:t>
      </w:r>
    </w:p>
    <w:p w14:paraId="4B612761" w14:textId="4665E347" w:rsidR="00714BF3" w:rsidRDefault="00714BF3" w:rsidP="00714BF3">
      <w:pPr>
        <w:pStyle w:val="Listenabsatz"/>
        <w:numPr>
          <w:ilvl w:val="0"/>
          <w:numId w:val="25"/>
        </w:numPr>
      </w:pPr>
      <w:r>
        <w:t>Ubuntu Server 12.04.3 LTS</w:t>
      </w:r>
    </w:p>
    <w:p w14:paraId="4DCCF8FA" w14:textId="5E7AF4E5" w:rsidR="00714BF3" w:rsidRDefault="00714BF3" w:rsidP="00714BF3">
      <w:pPr>
        <w:pStyle w:val="Listenabsatz"/>
        <w:numPr>
          <w:ilvl w:val="0"/>
          <w:numId w:val="25"/>
        </w:numPr>
      </w:pPr>
      <w:r>
        <w:t xml:space="preserve">4 </w:t>
      </w:r>
      <w:proofErr w:type="spellStart"/>
      <w:r>
        <w:t>Gb</w:t>
      </w:r>
      <w:proofErr w:type="spellEnd"/>
      <w:r>
        <w:t xml:space="preserve"> Ram</w:t>
      </w:r>
    </w:p>
    <w:p w14:paraId="7D03AEC8" w14:textId="77777777" w:rsidR="00714BF3" w:rsidRDefault="00714BF3" w:rsidP="00714BF3">
      <w:pPr>
        <w:pStyle w:val="Listenabsatz"/>
        <w:numPr>
          <w:ilvl w:val="0"/>
          <w:numId w:val="25"/>
        </w:numPr>
      </w:pPr>
      <w:r>
        <w:t xml:space="preserve">20 </w:t>
      </w:r>
      <w:proofErr w:type="spellStart"/>
      <w:r>
        <w:t>Gb</w:t>
      </w:r>
      <w:proofErr w:type="spellEnd"/>
      <w:r>
        <w:t xml:space="preserve"> Festplattenspeicher</w:t>
      </w:r>
    </w:p>
    <w:p w14:paraId="4EE6A131" w14:textId="77777777" w:rsidR="00714BF3" w:rsidRDefault="00714BF3" w:rsidP="00714BF3">
      <w:pPr>
        <w:pStyle w:val="Listenabsatz"/>
        <w:numPr>
          <w:ilvl w:val="0"/>
          <w:numId w:val="25"/>
        </w:numPr>
      </w:pPr>
      <w:r>
        <w:t>Play Framework 2.2</w:t>
      </w:r>
    </w:p>
    <w:p w14:paraId="4B787506" w14:textId="6AFE67BA" w:rsidR="00714BF3" w:rsidRDefault="00714BF3" w:rsidP="00714BF3">
      <w:pPr>
        <w:pStyle w:val="Listenabsatz"/>
        <w:numPr>
          <w:ilvl w:val="0"/>
          <w:numId w:val="25"/>
        </w:numPr>
      </w:pPr>
      <w:proofErr w:type="spellStart"/>
      <w:r>
        <w:t>OpenJDK</w:t>
      </w:r>
      <w:proofErr w:type="spellEnd"/>
      <w:r>
        <w:t xml:space="preserve"> 7 (</w:t>
      </w:r>
      <w:proofErr w:type="spellStart"/>
      <w:r>
        <w:t>jdk</w:t>
      </w:r>
      <w:proofErr w:type="spellEnd"/>
      <w:r>
        <w:t>)</w:t>
      </w:r>
    </w:p>
    <w:p w14:paraId="5B8A0C05" w14:textId="3EB007AB" w:rsidR="00865489" w:rsidRDefault="00865489" w:rsidP="00714BF3">
      <w:pPr>
        <w:pStyle w:val="Listenabsatz"/>
        <w:numPr>
          <w:ilvl w:val="0"/>
          <w:numId w:val="25"/>
        </w:numPr>
      </w:pPr>
      <w:proofErr w:type="spellStart"/>
      <w:r>
        <w:t>MySql</w:t>
      </w:r>
      <w:proofErr w:type="spellEnd"/>
      <w:r>
        <w:t xml:space="preserve"> Server 5.5</w:t>
      </w:r>
    </w:p>
    <w:p w14:paraId="2990C2BF" w14:textId="77777777" w:rsidR="004E73FD" w:rsidRDefault="004E73FD" w:rsidP="004E73FD">
      <w:pPr>
        <w:pStyle w:val="berschrift2"/>
      </w:pPr>
      <w:bookmarkStart w:id="14" w:name="_Toc372465349"/>
      <w:r>
        <w:t>Testdaten</w:t>
      </w:r>
      <w:bookmarkEnd w:id="14"/>
    </w:p>
    <w:p w14:paraId="318BF553" w14:textId="37BBCC34" w:rsidR="004E73FD" w:rsidRDefault="000A3020" w:rsidP="00AC6CC9">
      <w:r>
        <w:t>Die Testdaten für Produkte, Kunden und Bestellungen werden von der LFH zur Verfügung gestellt. Genaue Daten können aus dem Anhang entnommen werden.</w:t>
      </w:r>
    </w:p>
    <w:p w14:paraId="614F519F" w14:textId="77777777" w:rsidR="004E73FD" w:rsidRDefault="004E73FD" w:rsidP="004E73FD">
      <w:pPr>
        <w:pStyle w:val="berschrift2"/>
      </w:pPr>
      <w:bookmarkStart w:id="15" w:name="_Toc372465350"/>
      <w:r>
        <w:t>Testhilfsmittel</w:t>
      </w:r>
      <w:bookmarkEnd w:id="15"/>
    </w:p>
    <w:p w14:paraId="504D8FAA" w14:textId="347B5B0A" w:rsidR="004E73FD" w:rsidRDefault="000A3020" w:rsidP="0048799F">
      <w:r>
        <w:t xml:space="preserve">Für die Tests wird das Test Framework von Play verwendet, welches auf </w:t>
      </w:r>
      <w:proofErr w:type="spellStart"/>
      <w:r>
        <w:t>JUnit</w:t>
      </w:r>
      <w:proofErr w:type="spellEnd"/>
      <w:r>
        <w:t xml:space="preserve"> und </w:t>
      </w:r>
      <w:proofErr w:type="spellStart"/>
      <w:r>
        <w:t>Selenium</w:t>
      </w:r>
      <w:proofErr w:type="spellEnd"/>
      <w:r>
        <w:t xml:space="preserve"> basiert.</w:t>
      </w:r>
    </w:p>
    <w:p w14:paraId="4A8D4C71" w14:textId="77777777" w:rsidR="004E73FD" w:rsidRDefault="004E73FD" w:rsidP="00AC6CC9"/>
    <w:p w14:paraId="29BA632B" w14:textId="77777777" w:rsidR="004E73FD" w:rsidRDefault="004E73FD" w:rsidP="004E73FD">
      <w:pPr>
        <w:pStyle w:val="berschrift1"/>
      </w:pPr>
      <w:bookmarkStart w:id="16" w:name="_Toc372465351"/>
      <w:r>
        <w:lastRenderedPageBreak/>
        <w:t>Testfallbeschreibungen</w:t>
      </w:r>
      <w:bookmarkEnd w:id="16"/>
    </w:p>
    <w:tbl>
      <w:tblPr>
        <w:tblStyle w:val="Listentabelle2Akzent11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4E73FD" w14:paraId="062ACF19" w14:textId="77777777" w:rsidTr="00487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6E7B3379" w14:textId="77777777" w:rsidR="004E73FD" w:rsidRDefault="004E73FD" w:rsidP="0048799F">
            <w:r>
              <w:t>ID / Bezeichnung</w:t>
            </w:r>
          </w:p>
        </w:tc>
        <w:tc>
          <w:tcPr>
            <w:tcW w:w="1311" w:type="dxa"/>
            <w:hideMark/>
          </w:tcPr>
          <w:p w14:paraId="07729468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T-001</w:t>
            </w:r>
          </w:p>
        </w:tc>
        <w:tc>
          <w:tcPr>
            <w:tcW w:w="4784" w:type="dxa"/>
          </w:tcPr>
          <w:p w14:paraId="51B41F8A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3FD" w14:paraId="1035F59E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33579D04" w14:textId="77777777" w:rsidR="004E73FD" w:rsidRDefault="004E73FD" w:rsidP="0048799F">
            <w:r>
              <w:t>Beschreibung</w:t>
            </w:r>
          </w:p>
        </w:tc>
        <w:tc>
          <w:tcPr>
            <w:tcW w:w="6095" w:type="dxa"/>
            <w:gridSpan w:val="2"/>
          </w:tcPr>
          <w:p w14:paraId="432F7F5D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3FD" w14:paraId="5BBD730F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011C7848" w14:textId="77777777" w:rsidR="004E73FD" w:rsidRDefault="004E73FD" w:rsidP="0048799F">
            <w:r>
              <w:t>Testvoraussetzung</w:t>
            </w:r>
          </w:p>
        </w:tc>
        <w:tc>
          <w:tcPr>
            <w:tcW w:w="6095" w:type="dxa"/>
            <w:gridSpan w:val="2"/>
          </w:tcPr>
          <w:p w14:paraId="3C3F1961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3FD" w14:paraId="73F7B488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0DF3DD12" w14:textId="77777777" w:rsidR="004E73FD" w:rsidRDefault="004E73FD" w:rsidP="0048799F">
            <w:r>
              <w:t>Testschritte</w:t>
            </w:r>
          </w:p>
        </w:tc>
        <w:tc>
          <w:tcPr>
            <w:tcW w:w="6095" w:type="dxa"/>
            <w:gridSpan w:val="2"/>
          </w:tcPr>
          <w:p w14:paraId="5F74AE1D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487FAE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56F453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E8043F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3FD" w14:paraId="51CE6966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14:paraId="00D5C8D6" w14:textId="77777777" w:rsidR="004E73FD" w:rsidRDefault="004E73FD" w:rsidP="0048799F">
            <w:r>
              <w:t>Erwartetes Ergebnis</w:t>
            </w:r>
          </w:p>
        </w:tc>
        <w:tc>
          <w:tcPr>
            <w:tcW w:w="6095" w:type="dxa"/>
            <w:gridSpan w:val="2"/>
          </w:tcPr>
          <w:p w14:paraId="24865DEF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AE4FA5" w14:textId="77777777" w:rsidR="004E73FD" w:rsidRDefault="004E73FD" w:rsidP="004E73FD">
      <w:pPr>
        <w:pStyle w:val="TextCDB"/>
        <w:rPr>
          <w:lang w:val="de-CH"/>
        </w:rPr>
      </w:pPr>
    </w:p>
    <w:p w14:paraId="18327085" w14:textId="77777777" w:rsidR="004E73FD" w:rsidRDefault="004E73FD" w:rsidP="004E73FD">
      <w:pPr>
        <w:pStyle w:val="berschrift1"/>
      </w:pPr>
      <w:bookmarkStart w:id="17" w:name="_Toc372465352"/>
      <w:r>
        <w:lastRenderedPageBreak/>
        <w:t>Testplan</w:t>
      </w:r>
      <w:bookmarkEnd w:id="17"/>
    </w:p>
    <w:tbl>
      <w:tblPr>
        <w:tblStyle w:val="Listentabelle2Akzent11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493"/>
        <w:gridCol w:w="1610"/>
        <w:gridCol w:w="1701"/>
        <w:gridCol w:w="1666"/>
      </w:tblGrid>
      <w:tr w:rsidR="004E73FD" w14:paraId="544C87CF" w14:textId="77777777" w:rsidTr="00487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14:paraId="6213504B" w14:textId="77777777" w:rsidR="004E73FD" w:rsidRDefault="004E73FD" w:rsidP="0048799F">
            <w:proofErr w:type="spellStart"/>
            <w:r>
              <w:t>Nr</w:t>
            </w:r>
            <w:proofErr w:type="spellEnd"/>
          </w:p>
        </w:tc>
        <w:tc>
          <w:tcPr>
            <w:tcW w:w="3493" w:type="dxa"/>
            <w:hideMark/>
          </w:tcPr>
          <w:p w14:paraId="19FC2D02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1610" w:type="dxa"/>
            <w:hideMark/>
          </w:tcPr>
          <w:p w14:paraId="7A575E72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</w:t>
            </w:r>
          </w:p>
        </w:tc>
        <w:tc>
          <w:tcPr>
            <w:tcW w:w="1701" w:type="dxa"/>
            <w:hideMark/>
          </w:tcPr>
          <w:p w14:paraId="04CF2883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</w:t>
            </w:r>
          </w:p>
        </w:tc>
        <w:tc>
          <w:tcPr>
            <w:tcW w:w="1666" w:type="dxa"/>
            <w:hideMark/>
          </w:tcPr>
          <w:p w14:paraId="1A51EF0D" w14:textId="77777777" w:rsidR="004E73FD" w:rsidRDefault="004E73FD" w:rsidP="00487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Termin</w:t>
            </w:r>
          </w:p>
        </w:tc>
      </w:tr>
      <w:tr w:rsidR="004E73FD" w14:paraId="6611AC58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702F1FC" w14:textId="77777777" w:rsidR="004E73FD" w:rsidRDefault="004E73FD" w:rsidP="0048799F"/>
        </w:tc>
        <w:tc>
          <w:tcPr>
            <w:tcW w:w="3493" w:type="dxa"/>
          </w:tcPr>
          <w:p w14:paraId="670A0598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06858924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BEAD34A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0AB893FB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3FD" w14:paraId="0656F06E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F0D9398" w14:textId="77777777" w:rsidR="004E73FD" w:rsidRDefault="004E73FD" w:rsidP="0048799F"/>
        </w:tc>
        <w:tc>
          <w:tcPr>
            <w:tcW w:w="3493" w:type="dxa"/>
          </w:tcPr>
          <w:p w14:paraId="56E41013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06498B49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E7135F4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682FA196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3FD" w14:paraId="582F09A5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05265E1" w14:textId="77777777" w:rsidR="004E73FD" w:rsidRDefault="004E73FD" w:rsidP="0048799F"/>
        </w:tc>
        <w:tc>
          <w:tcPr>
            <w:tcW w:w="3493" w:type="dxa"/>
          </w:tcPr>
          <w:p w14:paraId="041B523E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272EBE69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74B8A3A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3802A2DF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3FD" w14:paraId="40CFBFE6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F91E778" w14:textId="77777777" w:rsidR="004E73FD" w:rsidRDefault="004E73FD" w:rsidP="0048799F"/>
        </w:tc>
        <w:tc>
          <w:tcPr>
            <w:tcW w:w="3493" w:type="dxa"/>
          </w:tcPr>
          <w:p w14:paraId="3B69A8FB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5F847C79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8A81F3F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64C3A64D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3FD" w14:paraId="482DD2CC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D01B1EB" w14:textId="77777777" w:rsidR="004E73FD" w:rsidRDefault="004E73FD" w:rsidP="0048799F"/>
        </w:tc>
        <w:tc>
          <w:tcPr>
            <w:tcW w:w="3493" w:type="dxa"/>
          </w:tcPr>
          <w:p w14:paraId="45137CA2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17A11ADC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A9032C1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28F7DEDF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3FD" w14:paraId="6D5D2607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0FCC862" w14:textId="77777777" w:rsidR="004E73FD" w:rsidRDefault="004E73FD" w:rsidP="0048799F"/>
        </w:tc>
        <w:tc>
          <w:tcPr>
            <w:tcW w:w="3493" w:type="dxa"/>
          </w:tcPr>
          <w:p w14:paraId="1CA01D23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458A90C5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FE0B339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1A4893DC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3FD" w14:paraId="23A43BF6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988C2D8" w14:textId="77777777" w:rsidR="004E73FD" w:rsidRDefault="004E73FD" w:rsidP="0048799F"/>
        </w:tc>
        <w:tc>
          <w:tcPr>
            <w:tcW w:w="3493" w:type="dxa"/>
          </w:tcPr>
          <w:p w14:paraId="7EA7AC4F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018A5CB9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413C8CD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760B1EA9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3FD" w14:paraId="7FCD0169" w14:textId="77777777" w:rsidTr="00487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E9D004A" w14:textId="77777777" w:rsidR="004E73FD" w:rsidRDefault="004E73FD" w:rsidP="0048799F"/>
        </w:tc>
        <w:tc>
          <w:tcPr>
            <w:tcW w:w="3493" w:type="dxa"/>
          </w:tcPr>
          <w:p w14:paraId="1821125E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47CA60D0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9F0DC09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68362241" w14:textId="77777777" w:rsidR="004E73FD" w:rsidRDefault="004E73FD" w:rsidP="00487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3FD" w14:paraId="7E79E50B" w14:textId="77777777" w:rsidTr="00487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6BC0543" w14:textId="77777777" w:rsidR="004E73FD" w:rsidRDefault="004E73FD" w:rsidP="0048799F"/>
        </w:tc>
        <w:tc>
          <w:tcPr>
            <w:tcW w:w="3493" w:type="dxa"/>
          </w:tcPr>
          <w:p w14:paraId="2622DFBD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22EE2E01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66795C3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6EE9128F" w14:textId="77777777" w:rsidR="004E73FD" w:rsidRDefault="004E73FD" w:rsidP="00487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54C2D2" w14:textId="77777777" w:rsidR="004E73FD" w:rsidRDefault="004E73FD" w:rsidP="004E73FD">
      <w:pPr>
        <w:pStyle w:val="TextCDB"/>
        <w:rPr>
          <w:lang w:val="de-CH"/>
        </w:rPr>
      </w:pPr>
    </w:p>
    <w:p w14:paraId="1E60ED3B" w14:textId="2C89E38A" w:rsidR="00551356" w:rsidRPr="004E73FD" w:rsidRDefault="00551356" w:rsidP="004E73FD"/>
    <w:sectPr w:rsidR="00551356" w:rsidRPr="004E73FD" w:rsidSect="004E73FD">
      <w:headerReference w:type="default" r:id="rId11"/>
      <w:headerReference w:type="firs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3B3C86" w14:textId="77777777" w:rsidR="00905038" w:rsidRDefault="00905038">
      <w:pPr>
        <w:spacing w:after="0" w:line="240" w:lineRule="auto"/>
      </w:pPr>
      <w:r>
        <w:separator/>
      </w:r>
    </w:p>
  </w:endnote>
  <w:endnote w:type="continuationSeparator" w:id="0">
    <w:p w14:paraId="4907F1A8" w14:textId="77777777" w:rsidR="00905038" w:rsidRDefault="00905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ｺﾞｼｯｸM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817EF1" w14:textId="77777777" w:rsidR="00905038" w:rsidRDefault="00905038">
      <w:pPr>
        <w:spacing w:after="0" w:line="240" w:lineRule="auto"/>
      </w:pPr>
      <w:r>
        <w:separator/>
      </w:r>
    </w:p>
  </w:footnote>
  <w:footnote w:type="continuationSeparator" w:id="0">
    <w:p w14:paraId="39D0D984" w14:textId="77777777" w:rsidR="00905038" w:rsidRDefault="00905038">
      <w:pPr>
        <w:spacing w:after="0" w:line="240" w:lineRule="auto"/>
      </w:pPr>
      <w:r>
        <w:continuationSeparator/>
      </w:r>
    </w:p>
  </w:footnote>
  <w:footnote w:id="1">
    <w:p w14:paraId="7984F794" w14:textId="5A5C062F" w:rsidR="0099539D" w:rsidRDefault="0099539D">
      <w:pPr>
        <w:pStyle w:val="Funotentext"/>
      </w:pPr>
      <w:r>
        <w:rPr>
          <w:rStyle w:val="Funotenzeichen"/>
        </w:rPr>
        <w:footnoteRef/>
      </w:r>
      <w:r>
        <w:t xml:space="preserve"> Pflichtenheft Projekt LFH Version 1.1</w:t>
      </w:r>
    </w:p>
  </w:footnote>
  <w:footnote w:id="2">
    <w:p w14:paraId="52864A4E" w14:textId="3BA32C5A" w:rsidR="008C7AE8" w:rsidRDefault="008C7AE8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="005E76C3">
          <w:rPr>
            <w:rStyle w:val="Hyperlink"/>
          </w:rPr>
          <w:t>https://github.com/nuerscht/LFH/issues</w:t>
        </w:r>
      </w:hyperlink>
    </w:p>
  </w:footnote>
  <w:footnote w:id="3">
    <w:p w14:paraId="190CE9F7" w14:textId="2D0AF94B" w:rsidR="0002684C" w:rsidRDefault="0002684C">
      <w:pPr>
        <w:pStyle w:val="Funotentext"/>
      </w:pPr>
      <w:r>
        <w:rPr>
          <w:rStyle w:val="Funotenzeichen"/>
        </w:rPr>
        <w:footnoteRef/>
      </w:r>
      <w:r>
        <w:t xml:space="preserve"> Virtual </w:t>
      </w:r>
      <w:proofErr w:type="spellStart"/>
      <w:r>
        <w:t>Machine</w:t>
      </w:r>
      <w:proofErr w:type="spellEnd"/>
      <w:r>
        <w:t xml:space="preserve"> – Virtual Box wird verwendet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CA82D" w14:textId="16FD5CB3" w:rsidR="008A77B3" w:rsidRPr="00CD5BF4" w:rsidRDefault="004E73FD">
    <w:pPr>
      <w:pStyle w:val="Kopfzeileschattiert"/>
    </w:pPr>
    <w:r>
      <w:t>Testkonzept</w:t>
    </w:r>
  </w:p>
  <w:p w14:paraId="6016A439" w14:textId="77777777" w:rsidR="004E73FD" w:rsidRDefault="004E73F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4D998" w14:textId="77777777" w:rsidR="008A77B3" w:rsidRPr="00CD5BF4" w:rsidRDefault="008A77B3" w:rsidP="00CD5BF4">
    <w:pPr>
      <w:pStyle w:val="Kopfzeileschattiert"/>
    </w:pPr>
    <w:r>
      <w:t>Dokumentenverlauf</w:t>
    </w:r>
  </w:p>
  <w:p w14:paraId="24BC8977" w14:textId="77777777" w:rsidR="008A77B3" w:rsidRDefault="008A77B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6E8615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F8230A0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CF4A9A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F86DD2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E63AF57E"/>
    <w:lvl w:ilvl="0">
      <w:start w:val="1"/>
      <w:numFmt w:val="bullet"/>
      <w:pStyle w:val="Aufzhlungszeichen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5">
    <w:nsid w:val="01D4422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28A474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D1DC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>
    <w:nsid w:val="367F6A45"/>
    <w:multiLevelType w:val="multilevel"/>
    <w:tmpl w:val="30FED030"/>
    <w:lvl w:ilvl="0">
      <w:start w:val="1"/>
      <w:numFmt w:val="decimal"/>
      <w:pStyle w:val="Listennumm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ennumm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ennumm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ennumm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0">
    <w:nsid w:val="3D534864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B72338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7F575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651C13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3509A9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FA15DE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3B0704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EE5BA2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8F41B1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2F0629"/>
    <w:multiLevelType w:val="hybridMultilevel"/>
    <w:tmpl w:val="F34650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4D65BB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220968"/>
    <w:multiLevelType w:val="hybridMultilevel"/>
    <w:tmpl w:val="05CA8A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E10C9D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9"/>
  </w:num>
  <w:num w:numId="8">
    <w:abstractNumId w:val="8"/>
  </w:num>
  <w:num w:numId="9">
    <w:abstractNumId w:val="5"/>
  </w:num>
  <w:num w:numId="10">
    <w:abstractNumId w:val="20"/>
  </w:num>
  <w:num w:numId="11">
    <w:abstractNumId w:val="7"/>
  </w:num>
  <w:num w:numId="12">
    <w:abstractNumId w:val="18"/>
  </w:num>
  <w:num w:numId="13">
    <w:abstractNumId w:val="22"/>
  </w:num>
  <w:num w:numId="14">
    <w:abstractNumId w:val="15"/>
  </w:num>
  <w:num w:numId="15">
    <w:abstractNumId w:val="11"/>
  </w:num>
  <w:num w:numId="16">
    <w:abstractNumId w:val="16"/>
  </w:num>
  <w:num w:numId="17">
    <w:abstractNumId w:val="10"/>
  </w:num>
  <w:num w:numId="18">
    <w:abstractNumId w:val="14"/>
  </w:num>
  <w:num w:numId="19">
    <w:abstractNumId w:val="12"/>
  </w:num>
  <w:num w:numId="20">
    <w:abstractNumId w:val="13"/>
  </w:num>
  <w:num w:numId="21">
    <w:abstractNumId w:val="17"/>
  </w:num>
  <w:num w:numId="22">
    <w:abstractNumId w:val="8"/>
  </w:num>
  <w:num w:numId="23">
    <w:abstractNumId w:val="8"/>
  </w:num>
  <w:num w:numId="24">
    <w:abstractNumId w:val="8"/>
  </w:num>
  <w:num w:numId="25">
    <w:abstractNumId w:val="19"/>
  </w:num>
  <w:num w:numId="26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46E"/>
    <w:rsid w:val="0002049E"/>
    <w:rsid w:val="0002684C"/>
    <w:rsid w:val="00040578"/>
    <w:rsid w:val="00045F40"/>
    <w:rsid w:val="000527E2"/>
    <w:rsid w:val="0005663E"/>
    <w:rsid w:val="000700FD"/>
    <w:rsid w:val="0007420C"/>
    <w:rsid w:val="00081411"/>
    <w:rsid w:val="000840BA"/>
    <w:rsid w:val="000941CE"/>
    <w:rsid w:val="000A118D"/>
    <w:rsid w:val="000A1453"/>
    <w:rsid w:val="000A2DD7"/>
    <w:rsid w:val="000A3020"/>
    <w:rsid w:val="000A4D69"/>
    <w:rsid w:val="000A6E48"/>
    <w:rsid w:val="000A6F4C"/>
    <w:rsid w:val="000D1158"/>
    <w:rsid w:val="000D1578"/>
    <w:rsid w:val="000D7EED"/>
    <w:rsid w:val="000F1AC6"/>
    <w:rsid w:val="00103BD7"/>
    <w:rsid w:val="00114F2A"/>
    <w:rsid w:val="0012051B"/>
    <w:rsid w:val="001236C6"/>
    <w:rsid w:val="00124C1A"/>
    <w:rsid w:val="00127E10"/>
    <w:rsid w:val="00130F29"/>
    <w:rsid w:val="00140521"/>
    <w:rsid w:val="0014081F"/>
    <w:rsid w:val="00143EF4"/>
    <w:rsid w:val="001458D3"/>
    <w:rsid w:val="00152D27"/>
    <w:rsid w:val="0015389D"/>
    <w:rsid w:val="00154079"/>
    <w:rsid w:val="00167BB2"/>
    <w:rsid w:val="00175F63"/>
    <w:rsid w:val="001766DF"/>
    <w:rsid w:val="00181FC5"/>
    <w:rsid w:val="001871AD"/>
    <w:rsid w:val="0019359B"/>
    <w:rsid w:val="001A5041"/>
    <w:rsid w:val="001B6C8A"/>
    <w:rsid w:val="001C1BB3"/>
    <w:rsid w:val="001C247D"/>
    <w:rsid w:val="001F3AE1"/>
    <w:rsid w:val="001F4D83"/>
    <w:rsid w:val="00211F89"/>
    <w:rsid w:val="00217EFC"/>
    <w:rsid w:val="00222529"/>
    <w:rsid w:val="002678EA"/>
    <w:rsid w:val="00270D1A"/>
    <w:rsid w:val="00291EF5"/>
    <w:rsid w:val="002A6812"/>
    <w:rsid w:val="002B048F"/>
    <w:rsid w:val="002B2C97"/>
    <w:rsid w:val="002B3909"/>
    <w:rsid w:val="002B46CF"/>
    <w:rsid w:val="002B7818"/>
    <w:rsid w:val="002C59C0"/>
    <w:rsid w:val="002C654A"/>
    <w:rsid w:val="002D06BB"/>
    <w:rsid w:val="002E0B42"/>
    <w:rsid w:val="002E1B15"/>
    <w:rsid w:val="002E219B"/>
    <w:rsid w:val="002E5667"/>
    <w:rsid w:val="002E78D1"/>
    <w:rsid w:val="002F42A2"/>
    <w:rsid w:val="002F4B88"/>
    <w:rsid w:val="0030077A"/>
    <w:rsid w:val="00302CE1"/>
    <w:rsid w:val="00313F7D"/>
    <w:rsid w:val="0031556B"/>
    <w:rsid w:val="00327819"/>
    <w:rsid w:val="00327C54"/>
    <w:rsid w:val="00340AB4"/>
    <w:rsid w:val="00343896"/>
    <w:rsid w:val="00345FA1"/>
    <w:rsid w:val="00354FE4"/>
    <w:rsid w:val="00355D50"/>
    <w:rsid w:val="00362F72"/>
    <w:rsid w:val="00375EC1"/>
    <w:rsid w:val="003819D8"/>
    <w:rsid w:val="00383C7E"/>
    <w:rsid w:val="0038667E"/>
    <w:rsid w:val="00391BDF"/>
    <w:rsid w:val="00394EE7"/>
    <w:rsid w:val="003A4C8D"/>
    <w:rsid w:val="003B0E55"/>
    <w:rsid w:val="003B3C4E"/>
    <w:rsid w:val="003C6A1D"/>
    <w:rsid w:val="003C7E47"/>
    <w:rsid w:val="003D0580"/>
    <w:rsid w:val="003D05C4"/>
    <w:rsid w:val="003D1D2F"/>
    <w:rsid w:val="003E0D93"/>
    <w:rsid w:val="003E357F"/>
    <w:rsid w:val="003E606A"/>
    <w:rsid w:val="003F2E30"/>
    <w:rsid w:val="00410A94"/>
    <w:rsid w:val="004113B6"/>
    <w:rsid w:val="00415AF2"/>
    <w:rsid w:val="00420F24"/>
    <w:rsid w:val="00436E76"/>
    <w:rsid w:val="00441727"/>
    <w:rsid w:val="00444D9E"/>
    <w:rsid w:val="00446C7A"/>
    <w:rsid w:val="00452265"/>
    <w:rsid w:val="00464971"/>
    <w:rsid w:val="00467F5C"/>
    <w:rsid w:val="0047123C"/>
    <w:rsid w:val="00471525"/>
    <w:rsid w:val="00481CB0"/>
    <w:rsid w:val="0048799F"/>
    <w:rsid w:val="0049086B"/>
    <w:rsid w:val="004A0150"/>
    <w:rsid w:val="004C1009"/>
    <w:rsid w:val="004C63CA"/>
    <w:rsid w:val="004D4B67"/>
    <w:rsid w:val="004E0807"/>
    <w:rsid w:val="004E4447"/>
    <w:rsid w:val="004E73FD"/>
    <w:rsid w:val="004F59C1"/>
    <w:rsid w:val="004F5E84"/>
    <w:rsid w:val="00500602"/>
    <w:rsid w:val="00502460"/>
    <w:rsid w:val="00513E60"/>
    <w:rsid w:val="0052285D"/>
    <w:rsid w:val="0053545C"/>
    <w:rsid w:val="00535AD6"/>
    <w:rsid w:val="00540344"/>
    <w:rsid w:val="00545C5C"/>
    <w:rsid w:val="0054641F"/>
    <w:rsid w:val="00551356"/>
    <w:rsid w:val="00561743"/>
    <w:rsid w:val="005647F6"/>
    <w:rsid w:val="005648D7"/>
    <w:rsid w:val="0058098F"/>
    <w:rsid w:val="005A5503"/>
    <w:rsid w:val="005B14D0"/>
    <w:rsid w:val="005B279A"/>
    <w:rsid w:val="005C44CF"/>
    <w:rsid w:val="005C6C56"/>
    <w:rsid w:val="005C7951"/>
    <w:rsid w:val="005E0487"/>
    <w:rsid w:val="005E16FA"/>
    <w:rsid w:val="005E76C3"/>
    <w:rsid w:val="005E785B"/>
    <w:rsid w:val="005F0B0C"/>
    <w:rsid w:val="005F265F"/>
    <w:rsid w:val="005F33B4"/>
    <w:rsid w:val="005F60AD"/>
    <w:rsid w:val="005F70B1"/>
    <w:rsid w:val="006043E8"/>
    <w:rsid w:val="0061189F"/>
    <w:rsid w:val="006319C9"/>
    <w:rsid w:val="006372C0"/>
    <w:rsid w:val="00642B1C"/>
    <w:rsid w:val="00646C7B"/>
    <w:rsid w:val="00654F36"/>
    <w:rsid w:val="00655F8F"/>
    <w:rsid w:val="00661E73"/>
    <w:rsid w:val="006708CC"/>
    <w:rsid w:val="00681E71"/>
    <w:rsid w:val="006A218C"/>
    <w:rsid w:val="006B50D6"/>
    <w:rsid w:val="0071218D"/>
    <w:rsid w:val="00714BF3"/>
    <w:rsid w:val="00730DC9"/>
    <w:rsid w:val="00754F04"/>
    <w:rsid w:val="00774070"/>
    <w:rsid w:val="007741B7"/>
    <w:rsid w:val="007802DE"/>
    <w:rsid w:val="00782CAA"/>
    <w:rsid w:val="00785A04"/>
    <w:rsid w:val="00792873"/>
    <w:rsid w:val="007B0997"/>
    <w:rsid w:val="007C4EE0"/>
    <w:rsid w:val="007D3254"/>
    <w:rsid w:val="007F1A42"/>
    <w:rsid w:val="007F615E"/>
    <w:rsid w:val="0080073B"/>
    <w:rsid w:val="0080468C"/>
    <w:rsid w:val="00827490"/>
    <w:rsid w:val="00831865"/>
    <w:rsid w:val="008318AF"/>
    <w:rsid w:val="00832102"/>
    <w:rsid w:val="00832399"/>
    <w:rsid w:val="00835A2D"/>
    <w:rsid w:val="00836FC2"/>
    <w:rsid w:val="0083708E"/>
    <w:rsid w:val="00845210"/>
    <w:rsid w:val="00850B78"/>
    <w:rsid w:val="00851035"/>
    <w:rsid w:val="008577D1"/>
    <w:rsid w:val="00865489"/>
    <w:rsid w:val="00870995"/>
    <w:rsid w:val="00871AD9"/>
    <w:rsid w:val="00874A8C"/>
    <w:rsid w:val="0087736E"/>
    <w:rsid w:val="00881B10"/>
    <w:rsid w:val="00883C8D"/>
    <w:rsid w:val="00884271"/>
    <w:rsid w:val="00890D3B"/>
    <w:rsid w:val="008A2BAE"/>
    <w:rsid w:val="008A77B3"/>
    <w:rsid w:val="008B32AF"/>
    <w:rsid w:val="008B7537"/>
    <w:rsid w:val="008C7AE8"/>
    <w:rsid w:val="008D053C"/>
    <w:rsid w:val="008D3063"/>
    <w:rsid w:val="008D398A"/>
    <w:rsid w:val="008D49D8"/>
    <w:rsid w:val="008E0388"/>
    <w:rsid w:val="008F3D14"/>
    <w:rsid w:val="008F71EC"/>
    <w:rsid w:val="00905038"/>
    <w:rsid w:val="00907D0C"/>
    <w:rsid w:val="0091111B"/>
    <w:rsid w:val="00912067"/>
    <w:rsid w:val="00915056"/>
    <w:rsid w:val="0092446E"/>
    <w:rsid w:val="00924ACC"/>
    <w:rsid w:val="00943D78"/>
    <w:rsid w:val="00951A09"/>
    <w:rsid w:val="0096226F"/>
    <w:rsid w:val="00963E0F"/>
    <w:rsid w:val="00964015"/>
    <w:rsid w:val="00967357"/>
    <w:rsid w:val="0097156C"/>
    <w:rsid w:val="00975C5C"/>
    <w:rsid w:val="00976334"/>
    <w:rsid w:val="00977BB3"/>
    <w:rsid w:val="0099441B"/>
    <w:rsid w:val="0099539D"/>
    <w:rsid w:val="009A1F7D"/>
    <w:rsid w:val="009B03BB"/>
    <w:rsid w:val="009B6279"/>
    <w:rsid w:val="009C27E5"/>
    <w:rsid w:val="009E44B6"/>
    <w:rsid w:val="009F44A9"/>
    <w:rsid w:val="009F49E4"/>
    <w:rsid w:val="00A11B1A"/>
    <w:rsid w:val="00A15F5B"/>
    <w:rsid w:val="00A37684"/>
    <w:rsid w:val="00A4034E"/>
    <w:rsid w:val="00A43D14"/>
    <w:rsid w:val="00A45A29"/>
    <w:rsid w:val="00A47607"/>
    <w:rsid w:val="00A53707"/>
    <w:rsid w:val="00A636DB"/>
    <w:rsid w:val="00A70873"/>
    <w:rsid w:val="00A76A7A"/>
    <w:rsid w:val="00A87949"/>
    <w:rsid w:val="00A93ABB"/>
    <w:rsid w:val="00AA21AB"/>
    <w:rsid w:val="00AB70F8"/>
    <w:rsid w:val="00AC6CC9"/>
    <w:rsid w:val="00AD60DA"/>
    <w:rsid w:val="00AF4282"/>
    <w:rsid w:val="00B0166C"/>
    <w:rsid w:val="00B01A50"/>
    <w:rsid w:val="00B1761C"/>
    <w:rsid w:val="00B32739"/>
    <w:rsid w:val="00B34C67"/>
    <w:rsid w:val="00B36749"/>
    <w:rsid w:val="00B6363F"/>
    <w:rsid w:val="00B643A5"/>
    <w:rsid w:val="00B645B6"/>
    <w:rsid w:val="00B66A4D"/>
    <w:rsid w:val="00B721AE"/>
    <w:rsid w:val="00B74695"/>
    <w:rsid w:val="00B75C9A"/>
    <w:rsid w:val="00B8354E"/>
    <w:rsid w:val="00B92371"/>
    <w:rsid w:val="00B96789"/>
    <w:rsid w:val="00BA24BD"/>
    <w:rsid w:val="00BA4DBD"/>
    <w:rsid w:val="00BA6AD2"/>
    <w:rsid w:val="00BB443B"/>
    <w:rsid w:val="00BD14D1"/>
    <w:rsid w:val="00BE4EB8"/>
    <w:rsid w:val="00BF11C2"/>
    <w:rsid w:val="00BF12AA"/>
    <w:rsid w:val="00BF562B"/>
    <w:rsid w:val="00C07E1F"/>
    <w:rsid w:val="00C21E86"/>
    <w:rsid w:val="00C6149C"/>
    <w:rsid w:val="00C71A6A"/>
    <w:rsid w:val="00C773E1"/>
    <w:rsid w:val="00C77C0E"/>
    <w:rsid w:val="00C85468"/>
    <w:rsid w:val="00C91CAF"/>
    <w:rsid w:val="00C91DD7"/>
    <w:rsid w:val="00C93561"/>
    <w:rsid w:val="00C96F3A"/>
    <w:rsid w:val="00CA7960"/>
    <w:rsid w:val="00CB6D4B"/>
    <w:rsid w:val="00CC15C5"/>
    <w:rsid w:val="00CC3A4C"/>
    <w:rsid w:val="00CC5B37"/>
    <w:rsid w:val="00CC7213"/>
    <w:rsid w:val="00CC7800"/>
    <w:rsid w:val="00CD4F2F"/>
    <w:rsid w:val="00CD5BF4"/>
    <w:rsid w:val="00CE16BF"/>
    <w:rsid w:val="00CE182A"/>
    <w:rsid w:val="00CE447C"/>
    <w:rsid w:val="00D02077"/>
    <w:rsid w:val="00D054EA"/>
    <w:rsid w:val="00D07DE8"/>
    <w:rsid w:val="00D20EF3"/>
    <w:rsid w:val="00D219EA"/>
    <w:rsid w:val="00D23A27"/>
    <w:rsid w:val="00D4080B"/>
    <w:rsid w:val="00D421B2"/>
    <w:rsid w:val="00D51035"/>
    <w:rsid w:val="00D5346E"/>
    <w:rsid w:val="00D5506B"/>
    <w:rsid w:val="00D550D8"/>
    <w:rsid w:val="00D6085F"/>
    <w:rsid w:val="00D63850"/>
    <w:rsid w:val="00D640B9"/>
    <w:rsid w:val="00D914B9"/>
    <w:rsid w:val="00D93A17"/>
    <w:rsid w:val="00D96EF1"/>
    <w:rsid w:val="00DA0ED6"/>
    <w:rsid w:val="00DA2B52"/>
    <w:rsid w:val="00DB465F"/>
    <w:rsid w:val="00DE381F"/>
    <w:rsid w:val="00DE4B1E"/>
    <w:rsid w:val="00DF1B9F"/>
    <w:rsid w:val="00E12FD5"/>
    <w:rsid w:val="00E2570B"/>
    <w:rsid w:val="00E352F6"/>
    <w:rsid w:val="00E377C7"/>
    <w:rsid w:val="00E7320A"/>
    <w:rsid w:val="00E75CD0"/>
    <w:rsid w:val="00E818F5"/>
    <w:rsid w:val="00E97062"/>
    <w:rsid w:val="00EA22B7"/>
    <w:rsid w:val="00EA37D5"/>
    <w:rsid w:val="00EA5A6A"/>
    <w:rsid w:val="00EA5C19"/>
    <w:rsid w:val="00EB4432"/>
    <w:rsid w:val="00EC41BC"/>
    <w:rsid w:val="00EC662E"/>
    <w:rsid w:val="00EC6FF9"/>
    <w:rsid w:val="00ED1FE3"/>
    <w:rsid w:val="00EE3221"/>
    <w:rsid w:val="00EF1429"/>
    <w:rsid w:val="00EF6BA1"/>
    <w:rsid w:val="00EF786B"/>
    <w:rsid w:val="00F10036"/>
    <w:rsid w:val="00F123D6"/>
    <w:rsid w:val="00F15A4E"/>
    <w:rsid w:val="00F1631E"/>
    <w:rsid w:val="00F164F7"/>
    <w:rsid w:val="00F17972"/>
    <w:rsid w:val="00F22EBC"/>
    <w:rsid w:val="00F248E8"/>
    <w:rsid w:val="00F26F35"/>
    <w:rsid w:val="00F27AA1"/>
    <w:rsid w:val="00F31958"/>
    <w:rsid w:val="00F3303D"/>
    <w:rsid w:val="00F34FA5"/>
    <w:rsid w:val="00F477DA"/>
    <w:rsid w:val="00F54345"/>
    <w:rsid w:val="00F565ED"/>
    <w:rsid w:val="00F614C6"/>
    <w:rsid w:val="00F6168D"/>
    <w:rsid w:val="00F61DC3"/>
    <w:rsid w:val="00F66120"/>
    <w:rsid w:val="00F769ED"/>
    <w:rsid w:val="00F83A7C"/>
    <w:rsid w:val="00FA0E9A"/>
    <w:rsid w:val="00FA1138"/>
    <w:rsid w:val="00FA5C94"/>
    <w:rsid w:val="00FB7EC7"/>
    <w:rsid w:val="00FC368E"/>
    <w:rsid w:val="00FC7AC5"/>
    <w:rsid w:val="00FD6920"/>
    <w:rsid w:val="00FE15C8"/>
    <w:rsid w:val="00FE4618"/>
    <w:rsid w:val="00FF2A88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627D36D"/>
  <w15:docId w15:val="{EB21FA87-1412-4F1B-8486-B9D1F9E0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CH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4F2A"/>
    <w:pPr>
      <w:jc w:val="both"/>
    </w:pPr>
    <w:rPr>
      <w:kern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0578"/>
    <w:pPr>
      <w:pageBreakBefore/>
      <w:numPr>
        <w:numId w:val="8"/>
      </w:numPr>
      <w:spacing w:before="0" w:after="360" w:line="240" w:lineRule="auto"/>
      <w:outlineLvl w:val="0"/>
    </w:pPr>
    <w:rPr>
      <w:sz w:val="36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2F4B88"/>
    <w:pPr>
      <w:keepNext/>
      <w:keepLines/>
      <w:numPr>
        <w:ilvl w:val="1"/>
        <w:numId w:val="8"/>
      </w:numPr>
      <w:spacing w:before="360" w:after="120" w:line="240" w:lineRule="auto"/>
      <w:outlineLvl w:val="1"/>
    </w:pPr>
    <w:rPr>
      <w:rFonts w:eastAsiaTheme="majorEastAsia" w:cstheme="majorBidi"/>
      <w:color w:val="577188" w:themeColor="accent1" w:themeShade="BF"/>
      <w:sz w:val="28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C07E1F"/>
    <w:pPr>
      <w:keepNext/>
      <w:keepLines/>
      <w:numPr>
        <w:ilvl w:val="2"/>
        <w:numId w:val="8"/>
      </w:numPr>
      <w:spacing w:before="200" w:after="0"/>
      <w:outlineLvl w:val="2"/>
    </w:pPr>
    <w:rPr>
      <w:rFonts w:eastAsiaTheme="majorEastAsia" w:cstheme="majorBidi"/>
      <w:bCs/>
      <w:color w:val="7E97AD" w:themeColor="accent1"/>
      <w:sz w:val="24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18"/>
    <w:unhideWhenUsed/>
    <w:qFormat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berschrift5">
    <w:name w:val="heading 5"/>
    <w:basedOn w:val="Standard"/>
    <w:next w:val="Standard"/>
    <w:link w:val="berschrift5Zchn"/>
    <w:uiPriority w:val="18"/>
    <w:semiHidden/>
    <w:unhideWhenUsed/>
    <w:qFormat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8"/>
    <w:semiHidden/>
    <w:unhideWhenUsed/>
    <w:qFormat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8"/>
    <w:semiHidden/>
    <w:unhideWhenUsed/>
    <w:qFormat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8"/>
    <w:semiHidden/>
    <w:unhideWhenUsed/>
    <w:qFormat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18"/>
    <w:semiHidden/>
    <w:unhideWhenUsed/>
    <w:qFormat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40578"/>
    <w:rPr>
      <w:kern w:val="20"/>
      <w:sz w:val="3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2F4B88"/>
    <w:rPr>
      <w:rFonts w:eastAsiaTheme="majorEastAsia" w:cstheme="majorBidi"/>
      <w:color w:val="577188" w:themeColor="accent1" w:themeShade="BF"/>
      <w:kern w:val="20"/>
      <w:sz w:val="28"/>
      <w:lang w:val="de-CH"/>
      <w14:ligatures w14:val="standardContextual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ngebot">
    <w:name w:val="Angebot"/>
    <w:basedOn w:val="Standard"/>
    <w:next w:val="Standard"/>
    <w:link w:val="ZitatZeichen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itatZeichen">
    <w:name w:val="Zitat Zeichen"/>
    <w:basedOn w:val="Absatz-Standardschriftart"/>
    <w:link w:val="Angebot"/>
    <w:uiPriority w:val="9"/>
    <w:rPr>
      <w:i/>
      <w:iCs/>
      <w:color w:val="7E97AD" w:themeColor="accent1"/>
      <w:kern w:val="20"/>
      <w:sz w:val="28"/>
    </w:rPr>
  </w:style>
  <w:style w:type="paragraph" w:customStyle="1" w:styleId="Literaturverweise">
    <w:name w:val="Literaturverweise"/>
    <w:basedOn w:val="Standard"/>
    <w:next w:val="Standard"/>
    <w:uiPriority w:val="37"/>
    <w:semiHidden/>
    <w:unhideWhenUsed/>
  </w:style>
  <w:style w:type="paragraph" w:styleId="Blocktext">
    <w:name w:val="Block Text"/>
    <w:basedOn w:val="Standard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</w:style>
  <w:style w:type="paragraph" w:styleId="Textkrper2">
    <w:name w:val="Body Text 2"/>
    <w:basedOn w:val="Standard"/>
    <w:link w:val="Textkrper2Zchn"/>
    <w:uiPriority w:val="99"/>
    <w:semiHidden/>
    <w:unhideWhenUsed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</w:style>
  <w:style w:type="paragraph" w:styleId="Textkrper3">
    <w:name w:val="Body Text 3"/>
    <w:basedOn w:val="Standard"/>
    <w:link w:val="Textkrper3Zchn"/>
    <w:uiPriority w:val="99"/>
    <w:semiHidden/>
    <w:unhideWhenUsed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Pr>
      <w:sz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</w:style>
  <w:style w:type="paragraph" w:styleId="Textkrper-Einzug2">
    <w:name w:val="Body Text Indent 2"/>
    <w:basedOn w:val="Standard"/>
    <w:link w:val="Textkrper-Einzug2Zchn"/>
    <w:uiPriority w:val="99"/>
    <w:semiHidden/>
    <w:unhideWhenUsed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</w:style>
  <w:style w:type="paragraph" w:styleId="Textkrper-Einzug3">
    <w:name w:val="Body Text Indent 3"/>
    <w:basedOn w:val="Standard"/>
    <w:link w:val="Textkrper-Einzug3Zchn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Pr>
      <w:sz w:val="16"/>
    </w:rPr>
  </w:style>
  <w:style w:type="character" w:styleId="Buchtitel">
    <w:name w:val="Book Title"/>
    <w:basedOn w:val="Absatz-Standardschriftart"/>
    <w:uiPriority w:val="33"/>
    <w:semiHidden/>
    <w:unhideWhenUsed/>
    <w:rPr>
      <w:b/>
      <w:bCs/>
      <w:smallCaps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Gruformel">
    <w:name w:val="Closing"/>
    <w:basedOn w:val="Standard"/>
    <w:link w:val="GruformelZchn"/>
    <w:uiPriority w:val="99"/>
    <w:semiHidden/>
    <w:unhideWhenUsed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</w:style>
  <w:style w:type="table" w:styleId="FarbigesRaster">
    <w:name w:val="Colorful Grid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RasterAkzent1">
    <w:name w:val="Farbiges Raster;Akzent 1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FarbigesRasterAkzent2">
    <w:name w:val="Farbiges Raster;Akzent 2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FarbigesRasterAkzent3">
    <w:name w:val="Farbiges Raster;Akzent 3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RasterAkzent4">
    <w:name w:val="Farbiges Raster;Akzent 4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FarbigesRasterAkzent5">
    <w:name w:val="Farbiges Raster;Akzent 5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FarbigesRasterAkzent6">
    <w:name w:val="Farbiges Raster;Akzent 6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FarbigeListe">
    <w:name w:val="Colorful List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Akzent1">
    <w:name w:val="Farbige Liste;Akzent 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FarbigeListeAkzent2">
    <w:name w:val="Farbige Liste;Akzent 2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FarbigeListeAkzent3">
    <w:name w:val="Farbige Liste;Akzent 3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FarbigeListeAkzent4">
    <w:name w:val="Farbige Liste;Akzent 4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FarbigeListeAkzent5">
    <w:name w:val="Farbige Liste;Akzent 5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FarbigeListeAkzent6">
    <w:name w:val="Farbige Liste;Akzent 6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FarbigeSchattierung">
    <w:name w:val="Colorful Shading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1">
    <w:name w:val="Farbige Schattierung;Akzent 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2">
    <w:name w:val="Farbige Schattierung;Akzent 2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3">
    <w:name w:val="Farbige Schattierung;Akzent 3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chattierungAkzent4">
    <w:name w:val="Farbige Schattierung;Akzent 4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5">
    <w:name w:val="Farbige Schattierung;Akzent 5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6">
    <w:name w:val="Farbige Schattierung;Akzent 6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pPr>
      <w:spacing w:line="240" w:lineRule="auto"/>
    </w:p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Pr>
      <w:sz w:val="20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Pr>
      <w:b/>
      <w:bCs/>
    </w:rPr>
  </w:style>
  <w:style w:type="character" w:customStyle="1" w:styleId="KommentarthemaZeichen">
    <w:name w:val="Kommentarthema;Zeichen"/>
    <w:basedOn w:val="Kommentartextzeichen"/>
    <w:link w:val="Anmerkungsthema"/>
    <w:uiPriority w:val="99"/>
    <w:semiHidden/>
    <w:rPr>
      <w:b/>
      <w:bCs/>
      <w:sz w:val="20"/>
    </w:rPr>
  </w:style>
  <w:style w:type="table" w:styleId="DunkleListe">
    <w:name w:val="Dark List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Akzent1">
    <w:name w:val="Dunkle Liste;Akzent 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DunkleListeAkzent2">
    <w:name w:val="Dunkle Liste;Akzent 2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DunkleListeAkzent3">
    <w:name w:val="Dunkle Liste;Akzent 3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DunkleListeAkzent4">
    <w:name w:val="Dunkle Liste;Akzent 4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DunkleListeAkzent5">
    <w:name w:val="Dunkle Liste;Akzent 5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DunkleListeAkzent6">
    <w:name w:val="Dunkle Liste;Akzent 6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</w:style>
  <w:style w:type="paragraph" w:styleId="Dokumentstruktur">
    <w:name w:val="Document Map"/>
    <w:basedOn w:val="Standard"/>
    <w:link w:val="Dokumentstruktur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Tahoma" w:hAnsi="Tahoma" w:cs="Tahoma"/>
      <w:sz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</w:style>
  <w:style w:type="character" w:styleId="Hervorhebung">
    <w:name w:val="Emphasis"/>
    <w:basedOn w:val="Absatz-Standardschriftart"/>
    <w:uiPriority w:val="20"/>
    <w:semiHidden/>
    <w:unhideWhenUsed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sz w:val="20"/>
    </w:rPr>
  </w:style>
  <w:style w:type="paragraph" w:styleId="Umschlagadresse">
    <w:name w:val="envelope address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Umschlagabsenderadresse">
    <w:name w:val="envelope return"/>
    <w:basedOn w:val="Standard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Pr>
      <w:color w:val="969696" w:themeColor="followedHyperlink"/>
      <w:u w:val="single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unhideWhenUsed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rPr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C07E1F"/>
    <w:rPr>
      <w:rFonts w:eastAsiaTheme="majorEastAsia" w:cstheme="majorBidi"/>
      <w:bCs/>
      <w:color w:val="7E97AD" w:themeColor="accent1"/>
      <w:kern w:val="20"/>
      <w:sz w:val="24"/>
      <w:lang w:val="de-CH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18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  <w:lang w:val="de-CH"/>
    </w:rPr>
  </w:style>
  <w:style w:type="character" w:styleId="HTMLAkronym">
    <w:name w:val="HTML Acronym"/>
    <w:basedOn w:val="Absatz-Standardschriftart"/>
    <w:uiPriority w:val="99"/>
    <w:semiHidden/>
    <w:unhideWhenUsed/>
  </w:style>
  <w:style w:type="paragraph" w:styleId="HTMLAdresse">
    <w:name w:val="HTML Address"/>
    <w:basedOn w:val="Standard"/>
    <w:link w:val="HTMLAdresseZchn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nsolas" w:hAnsi="Consolas" w:cs="Consolas"/>
      <w:sz w:val="20"/>
    </w:rPr>
  </w:style>
  <w:style w:type="character" w:styleId="HTMLBeispiel">
    <w:name w:val="HTML Sample"/>
    <w:basedOn w:val="Absatz-Standardschriftart"/>
    <w:uiPriority w:val="99"/>
    <w:semiHidden/>
    <w:unhideWhenUsed/>
    <w:rPr>
      <w:rFonts w:ascii="Consolas" w:hAnsi="Consolas" w:cs="Consolas"/>
      <w:sz w:val="24"/>
    </w:rPr>
  </w:style>
  <w:style w:type="character" w:styleId="HTMLSchreibmaschine">
    <w:name w:val="HTML Typewriter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rPr>
      <w:b/>
      <w:bCs/>
      <w:i/>
      <w:iCs/>
      <w:color w:val="7E97A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bCs/>
      <w:i/>
      <w:iCs/>
      <w:color w:val="7E97AD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HellesRaster">
    <w:name w:val="Light Grid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Akzent1">
    <w:name w:val="Helles Raster;Akzent 1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HellesRasterAkzent2">
    <w:name w:val="Helles Raster;Akzent 2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HellesRasterAkzent3">
    <w:name w:val="Helles Raster;Akzent 3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HellesRasterAkzent4">
    <w:name w:val="Helles Raster;Akzent 4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HellesRasterAkzent5">
    <w:name w:val="Helles Raster;Akzent 5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HellesRasterAkzent6">
    <w:name w:val="Helles Raster;Akzent 6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HelleListe">
    <w:name w:val="Light List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Akzent1">
    <w:name w:val="Helle Liste;Akzent 1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HelleListeAkzent2">
    <w:name w:val="Helle Liste;Akzent 2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HelleListeAkzent3">
    <w:name w:val="Helle Liste;Akzent 3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HelleListeAkzent4">
    <w:name w:val="Helle Liste;Akzent 4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HelleListeAkzent5">
    <w:name w:val="Helle Liste;Akzent 5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HelleListeAkzent6">
    <w:name w:val="Helle Liste;Akzent 6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HelleSchattierung">
    <w:name w:val="Light Shading"/>
    <w:basedOn w:val="NormaleTabel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Akzent1">
    <w:name w:val="Helle Schattierung;Akzent 1"/>
    <w:basedOn w:val="NormaleTabelle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HelleSchattierungAkzent2">
    <w:name w:val="Helle Schattierung;Akzent 2"/>
    <w:basedOn w:val="NormaleTabelle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HelleSchattierungAkzent3">
    <w:name w:val="Helle Schattierung;Akzent 3"/>
    <w:basedOn w:val="NormaleTabelle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HelleSchattierungAkzent4">
    <w:name w:val="Helle Schattierung;Akzent 4"/>
    <w:basedOn w:val="NormaleTabelle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HelleSchattierungAkzent5">
    <w:name w:val="Helle Schattierung;Akzent 5"/>
    <w:basedOn w:val="NormaleTabelle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HelleSchattierungAkzent6">
    <w:name w:val="Helle Schattierung;Akzent 6"/>
    <w:basedOn w:val="NormaleTabelle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</w:style>
  <w:style w:type="paragraph" w:styleId="Liste">
    <w:name w:val="List"/>
    <w:basedOn w:val="Standard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pPr>
      <w:ind w:left="1800" w:hanging="360"/>
      <w:contextualSpacing/>
    </w:pPr>
  </w:style>
  <w:style w:type="paragraph" w:styleId="Aufzhlungszeichen">
    <w:name w:val="List Bullet"/>
    <w:basedOn w:val="Standard"/>
    <w:uiPriority w:val="1"/>
    <w:unhideWhenUsed/>
    <w:qFormat/>
    <w:pPr>
      <w:numPr>
        <w:numId w:val="1"/>
      </w:numPr>
      <w:spacing w:after="40"/>
    </w:pPr>
  </w:style>
  <w:style w:type="paragraph" w:styleId="Aufzhlungszeichen2">
    <w:name w:val="List Bullet 2"/>
    <w:basedOn w:val="Standard"/>
    <w:uiPriority w:val="99"/>
    <w:semiHidden/>
    <w:unhideWhenUsed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1"/>
    <w:unhideWhenUsed/>
    <w:qFormat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1"/>
    <w:unhideWhenUsed/>
    <w:qFormat/>
    <w:pPr>
      <w:numPr>
        <w:ilvl w:val="1"/>
        <w:numId w:val="7"/>
      </w:numPr>
      <w:contextualSpacing/>
    </w:pPr>
  </w:style>
  <w:style w:type="paragraph" w:styleId="Listennummer3">
    <w:name w:val="List Number 3"/>
    <w:basedOn w:val="Standard"/>
    <w:uiPriority w:val="18"/>
    <w:unhideWhenUsed/>
    <w:qFormat/>
    <w:pPr>
      <w:numPr>
        <w:ilvl w:val="2"/>
        <w:numId w:val="7"/>
      </w:numPr>
      <w:contextualSpacing/>
    </w:pPr>
  </w:style>
  <w:style w:type="paragraph" w:styleId="Listennummer4">
    <w:name w:val="List Number 4"/>
    <w:basedOn w:val="Standard"/>
    <w:uiPriority w:val="18"/>
    <w:semiHidden/>
    <w:unhideWhenUsed/>
    <w:pPr>
      <w:numPr>
        <w:ilvl w:val="3"/>
        <w:numId w:val="7"/>
      </w:numPr>
      <w:contextualSpacing/>
    </w:pPr>
  </w:style>
  <w:style w:type="paragraph" w:styleId="Listennummer5">
    <w:name w:val="List Number 5"/>
    <w:basedOn w:val="Standard"/>
    <w:uiPriority w:val="18"/>
    <w:semiHidden/>
    <w:unhideWhenUsed/>
    <w:pPr>
      <w:numPr>
        <w:ilvl w:val="4"/>
        <w:numId w:val="7"/>
      </w:numPr>
      <w:contextualSpacing/>
    </w:pPr>
  </w:style>
  <w:style w:type="paragraph" w:styleId="Listenabsatz">
    <w:name w:val="List Paragraph"/>
    <w:basedOn w:val="Standard"/>
    <w:uiPriority w:val="34"/>
    <w:unhideWhenUsed/>
    <w:pPr>
      <w:ind w:left="720"/>
      <w:contextualSpacing/>
    </w:pPr>
  </w:style>
  <w:style w:type="paragraph" w:customStyle="1" w:styleId="Makro">
    <w:name w:val="Makro"/>
    <w:link w:val="Makrotextzeichen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Pr>
      <w:rFonts w:ascii="Consolas" w:hAnsi="Consolas" w:cs="Consolas"/>
      <w:sz w:val="20"/>
    </w:rPr>
  </w:style>
  <w:style w:type="table" w:styleId="MittleresRaster1">
    <w:name w:val="Medium Grid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Raster1Akzent1">
    <w:name w:val="Mittleres Raster 1;Akzent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MittleresRaster1Akzent2">
    <w:name w:val="Mittleres Raster 1;Akzent 2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MittleresRaster1Akzent3">
    <w:name w:val="Mittleres Raster 1;Akzent 3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MittleresRaster1Akzent4">
    <w:name w:val="Mittleres Raster 1;Akzent 4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MittleresRaster1Akzent5">
    <w:name w:val="Mittleres Raster 1;Akzent 5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MittleresRaster1Akzent6">
    <w:name w:val="Mittleres Raster 1;Akzent 6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ittleresRaster2">
    <w:name w:val="Medium Grid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1">
    <w:name w:val="Mittleres Raster 2;Akzent 1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2">
    <w:name w:val="Mittleres Raster 2;Akzent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3">
    <w:name w:val="Mittleres Raster 2;Akzent 3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4">
    <w:name w:val="Mittleres Raster 2;Akzent 4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5">
    <w:name w:val="Mittleres Raster 2;Akzent 5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6">
    <w:name w:val="Mittleres Raster 2;Akzent 6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3Akzent1">
    <w:name w:val="Mittleres Raster 3;Akzent 1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MittleresRaster3Akzent2">
    <w:name w:val="Mittleres Raster 3;Akzent 2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MittleresRaster3Akzent3">
    <w:name w:val="Mittleres Raster 3;Akzent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MittleresRaster3Akzent4">
    <w:name w:val="Mittleres Raster 3;Akzent 4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MittleresRaster3Akzent5">
    <w:name w:val="Mittleres Raster 3;Akzent 5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MittleresRaster3Akzent6">
    <w:name w:val="Mittleres Raster 3;Akzent 6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ittlereListe1">
    <w:name w:val="Medium Lis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Akzent1">
    <w:name w:val="Mittlere Liste 1;Akzen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MittlereListe1Akzent2">
    <w:name w:val="Mittlere Liste 1;Akzent 2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MittlereListe1Akzent3">
    <w:name w:val="Mittlere Liste 1;Akzent 3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MittlereListe1Akzent4">
    <w:name w:val="Mittlere Liste 1;Akzent 4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MittlereListe1Akzent5">
    <w:name w:val="Mittlere Liste 1;Akzent 5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MittlereListe1Akzent6">
    <w:name w:val="Mittlere Liste 1;Akzent 6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ittlereListe2">
    <w:name w:val="Medium Lis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1">
    <w:name w:val="Mittlere Liste 2;Akzent 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2">
    <w:name w:val="Mittlere Liste 2;Akzen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3">
    <w:name w:val="Mittlere Liste 2;Akzent 3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4">
    <w:name w:val="Mittlere Liste 2;Akzent 4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5">
    <w:name w:val="Mittlere Liste 2;Akzent 5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6">
    <w:name w:val="Mittlere Liste 2;Akzent 6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1">
    <w:name w:val="Mittlere Schattierung 1;Akzent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2">
    <w:name w:val="Mittlere Schattierung 1;Akzent 2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3">
    <w:name w:val="Mittlere Schattierung 1;Akzent 3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4">
    <w:name w:val="Mittlere Schattierung 1;Akzent 4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5">
    <w:name w:val="Mittlere Schattierung 1;Akzent 5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6">
    <w:name w:val="Mittlere Schattierung 1;Akzent 6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1">
    <w:name w:val="Mittlere Schattierung 2;Akzent 1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2">
    <w:name w:val="Mittlere Schattierung 2;Akzent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3">
    <w:name w:val="Mittlere Schattierung 2;Akzent 3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4">
    <w:name w:val="Mittlere Schattierung 2;Akzent 4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5">
    <w:name w:val="Mittlere Schattierung 2;Akzent 5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6">
    <w:name w:val="Mittlere Schattierung 2;Akzent 6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Pr>
      <w:rFonts w:ascii="Times New Roman" w:hAnsi="Times New Roman" w:cs="Times New Roman"/>
      <w:sz w:val="24"/>
    </w:rPr>
  </w:style>
  <w:style w:type="paragraph" w:styleId="Standardeinzug">
    <w:name w:val="Normal Indent"/>
    <w:basedOn w:val="Standard"/>
    <w:uiPriority w:val="99"/>
    <w:semiHidden/>
    <w:unhideWhenUsed/>
    <w:pPr>
      <w:ind w:left="720"/>
    </w:pPr>
  </w:style>
  <w:style w:type="paragraph" w:customStyle="1" w:styleId="Fu-Endnotenberschrift">
    <w:name w:val="Fuß-/Endnotenüberschrift"/>
    <w:basedOn w:val="Standard"/>
    <w:next w:val="Standard"/>
    <w:link w:val="Fu-EndnotenberschriftZeichen"/>
    <w:uiPriority w:val="99"/>
    <w:semiHidden/>
    <w:unhideWhenUsed/>
    <w:pPr>
      <w:spacing w:after="0" w:line="240" w:lineRule="auto"/>
    </w:pPr>
  </w:style>
  <w:style w:type="character" w:customStyle="1" w:styleId="Fu-EndnotenberschriftZeichen">
    <w:name w:val="Fuß/-Endnotenüberschrift;Zeichen"/>
    <w:basedOn w:val="Absatz-Standardschriftart"/>
    <w:link w:val="Fu-Endnotenberschrift"/>
    <w:uiPriority w:val="99"/>
    <w:semiHidden/>
  </w:style>
  <w:style w:type="character" w:styleId="Seitenzahl">
    <w:name w:val="page number"/>
    <w:basedOn w:val="Absatz-Standardschriftart"/>
    <w:uiPriority w:val="99"/>
    <w:semiHidden/>
    <w:unhideWhenUsed/>
  </w:style>
  <w:style w:type="paragraph" w:customStyle="1" w:styleId="EinfacherText">
    <w:name w:val="Einfacher Text"/>
    <w:basedOn w:val="Standard"/>
    <w:link w:val="EinfacherTextZeichen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infacherTextZeichen">
    <w:name w:val="Einfacher Text Zeichen"/>
    <w:basedOn w:val="Absatz-Standardschriftart"/>
    <w:link w:val="EinfacherText"/>
    <w:uiPriority w:val="99"/>
    <w:semiHidden/>
    <w:rPr>
      <w:rFonts w:ascii="Consolas" w:hAnsi="Consolas" w:cs="Consolas"/>
      <w:sz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</w:style>
  <w:style w:type="character" w:customStyle="1" w:styleId="AnredeZchn">
    <w:name w:val="Anrede Zchn"/>
    <w:basedOn w:val="Absatz-Standardschriftart"/>
    <w:link w:val="Anrede"/>
    <w:uiPriority w:val="99"/>
    <w:semiHidden/>
  </w:style>
  <w:style w:type="paragraph" w:customStyle="1" w:styleId="Signatur">
    <w:name w:val="Signatur"/>
    <w:basedOn w:val="Standard"/>
    <w:link w:val="Signaturzeichen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zeichen">
    <w:name w:val="Signaturzeichen"/>
    <w:basedOn w:val="Absatz-Standardschriftart"/>
    <w:link w:val="Signatur"/>
    <w:uiPriority w:val="20"/>
    <w:rPr>
      <w:kern w:val="20"/>
    </w:rPr>
  </w:style>
  <w:style w:type="character" w:customStyle="1" w:styleId="Betont1">
    <w:name w:val="Betont1"/>
    <w:basedOn w:val="Absatz-Standardschriftart"/>
    <w:uiPriority w:val="1"/>
    <w:unhideWhenUsed/>
    <w:qFormat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UntertitelZchn">
    <w:name w:val="Untertitel Zchn"/>
    <w:basedOn w:val="Absatz-Standardschriftart"/>
    <w:link w:val="Untertitel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Pr>
      <w:i/>
      <w:iCs/>
      <w:color w:val="808080" w:themeColor="text1" w:themeTint="7F"/>
    </w:rPr>
  </w:style>
  <w:style w:type="character" w:customStyle="1" w:styleId="SubtilerVerweis">
    <w:name w:val="Subtiler Verweis"/>
    <w:basedOn w:val="Absatz-Standardschriftart"/>
    <w:uiPriority w:val="31"/>
    <w:semiHidden/>
    <w:unhideWhenUsed/>
    <w:rPr>
      <w:smallCaps/>
      <w:color w:val="CC8E60" w:themeColor="accent2"/>
      <w:u w:val="single"/>
    </w:rPr>
  </w:style>
  <w:style w:type="table" w:styleId="Tabelle3D-Effekt1">
    <w:name w:val="Table 3D effects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unhideWhenUsed/>
    <w:pPr>
      <w:spacing w:before="240" w:after="0"/>
      <w:ind w:left="200" w:hanging="200"/>
      <w:jc w:val="left"/>
    </w:pPr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ubtil1">
    <w:name w:val="Tabelle Subtil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ubtil2">
    <w:name w:val="Tabelle Subtil 2"/>
    <w:basedOn w:val="NormaleTabelle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Web1">
    <w:name w:val="Table Web 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elZchn">
    <w:name w:val="Titel Zchn"/>
    <w:basedOn w:val="Absatz-Standardschriftart"/>
    <w:link w:val="Titel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customStyle="1" w:styleId="RGVberschrift">
    <w:name w:val="RGV Überschrift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pPr>
      <w:spacing w:after="100"/>
      <w:ind w:left="220"/>
    </w:p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pPr>
      <w:spacing w:after="100"/>
      <w:ind w:left="440"/>
    </w:p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pPr>
      <w:spacing w:after="100"/>
      <w:ind w:left="660"/>
    </w:p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pPr>
      <w:spacing w:after="100"/>
      <w:ind w:left="880"/>
    </w:p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pPr>
      <w:spacing w:after="100"/>
      <w:ind w:left="1100"/>
    </w:p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pPr>
      <w:spacing w:after="100"/>
      <w:ind w:left="1320"/>
    </w:p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pPr>
      <w:spacing w:after="100"/>
      <w:ind w:left="1540"/>
    </w:p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customStyle="1" w:styleId="Tabellenberschrift">
    <w:name w:val="Tabellenüberschrift"/>
    <w:basedOn w:val="Standard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Firmeninfos">
    <w:name w:val="Firmeninfos"/>
    <w:basedOn w:val="Standard"/>
    <w:uiPriority w:val="2"/>
    <w:qFormat/>
    <w:pPr>
      <w:spacing w:after="40"/>
    </w:pPr>
  </w:style>
  <w:style w:type="table" w:customStyle="1" w:styleId="Finanztabelle">
    <w:name w:val="Finanztabelle"/>
    <w:basedOn w:val="NormaleTabelle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Jahresbericht">
    <w:name w:val="Jahresbericht"/>
    <w:uiPriority w:val="99"/>
    <w:pPr>
      <w:numPr>
        <w:numId w:val="6"/>
      </w:numPr>
    </w:pPr>
  </w:style>
  <w:style w:type="paragraph" w:customStyle="1" w:styleId="Exposee">
    <w:name w:val="Exposee"/>
    <w:basedOn w:val="Standard"/>
    <w:link w:val="ExposeeZchn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ellentext">
    <w:name w:val="Tabellentext"/>
    <w:basedOn w:val="Standard"/>
    <w:uiPriority w:val="10"/>
    <w:qFormat/>
    <w:pPr>
      <w:spacing w:before="60" w:after="60" w:line="240" w:lineRule="auto"/>
      <w:ind w:left="144" w:right="144"/>
    </w:pPr>
  </w:style>
  <w:style w:type="paragraph" w:customStyle="1" w:styleId="UmgekehrteTabellenberschrift">
    <w:name w:val="Umgekehrte Tabellenüberschrift"/>
    <w:basedOn w:val="Standard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Kopfzeileschattiert">
    <w:name w:val="Kopfzeile schattiert"/>
    <w:basedOn w:val="Standard"/>
    <w:uiPriority w:val="99"/>
    <w:qFormat/>
    <w:rsid w:val="008577D1"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olor w:val="FFFFFF" w:themeColor="background1"/>
      <w:sz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CA796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A7960"/>
    <w:pPr>
      <w:spacing w:after="100"/>
      <w:ind w:left="200"/>
    </w:pPr>
  </w:style>
  <w:style w:type="paragraph" w:customStyle="1" w:styleId="DetailInfos">
    <w:name w:val="DetailInfos"/>
    <w:basedOn w:val="Exposee"/>
    <w:link w:val="DetailInfosZchn"/>
    <w:qFormat/>
    <w:rsid w:val="004F5E84"/>
    <w:pPr>
      <w:spacing w:before="0"/>
      <w:ind w:left="431" w:right="1077"/>
      <w:jc w:val="left"/>
    </w:pPr>
  </w:style>
  <w:style w:type="character" w:customStyle="1" w:styleId="ExposeeZchn">
    <w:name w:val="Exposee Zchn"/>
    <w:basedOn w:val="Absatz-Standardschriftart"/>
    <w:link w:val="Exposee"/>
    <w:uiPriority w:val="20"/>
    <w:rsid w:val="004F5E84"/>
    <w:rPr>
      <w:i/>
      <w:iCs/>
      <w:color w:val="7F7F7F" w:themeColor="text1" w:themeTint="80"/>
      <w:kern w:val="20"/>
      <w:sz w:val="28"/>
    </w:rPr>
  </w:style>
  <w:style w:type="character" w:customStyle="1" w:styleId="DetailInfosZchn">
    <w:name w:val="DetailInfos Zchn"/>
    <w:basedOn w:val="ExposeeZchn"/>
    <w:link w:val="DetailInfos"/>
    <w:rsid w:val="004F5E84"/>
    <w:rPr>
      <w:i/>
      <w:iCs/>
      <w:color w:val="7F7F7F" w:themeColor="text1" w:themeTint="80"/>
      <w:kern w:val="20"/>
      <w:sz w:val="28"/>
    </w:rPr>
  </w:style>
  <w:style w:type="paragraph" w:customStyle="1" w:styleId="LeichteBetonung">
    <w:name w:val="Leichte Betonung"/>
    <w:basedOn w:val="Standard"/>
    <w:link w:val="LeichteBetonungZchn"/>
    <w:qFormat/>
    <w:rsid w:val="00924ACC"/>
    <w:rPr>
      <w:i/>
      <w:color w:val="808080" w:themeColor="background1" w:themeShade="80"/>
    </w:rPr>
  </w:style>
  <w:style w:type="paragraph" w:styleId="Literaturverzeichnis">
    <w:name w:val="Bibliography"/>
    <w:basedOn w:val="Standard"/>
    <w:next w:val="Standard"/>
    <w:uiPriority w:val="37"/>
    <w:unhideWhenUsed/>
    <w:rsid w:val="003D1D2F"/>
  </w:style>
  <w:style w:type="character" w:customStyle="1" w:styleId="LeichteBetonungZchn">
    <w:name w:val="Leichte Betonung Zchn"/>
    <w:basedOn w:val="Absatz-Standardschriftart"/>
    <w:link w:val="LeichteBetonung"/>
    <w:rsid w:val="00924ACC"/>
    <w:rPr>
      <w:i/>
      <w:color w:val="808080" w:themeColor="background1" w:themeShade="80"/>
      <w:kern w:val="20"/>
    </w:rPr>
  </w:style>
  <w:style w:type="paragraph" w:styleId="RGV-berschrift">
    <w:name w:val="toa heading"/>
    <w:basedOn w:val="berschrift1"/>
    <w:next w:val="Standard"/>
    <w:uiPriority w:val="99"/>
    <w:unhideWhenUsed/>
    <w:rsid w:val="000A1453"/>
    <w:pPr>
      <w:spacing w:before="240" w:after="0"/>
      <w:jc w:val="left"/>
    </w:pPr>
    <w:rPr>
      <w:rFonts w:cs="Arial"/>
      <w:bCs/>
      <w:iCs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167BB2"/>
    <w:pPr>
      <w:spacing w:after="100"/>
      <w:ind w:left="400"/>
    </w:pPr>
  </w:style>
  <w:style w:type="paragraph" w:customStyle="1" w:styleId="Anwendungsfall">
    <w:name w:val="Anwendungsfall"/>
    <w:basedOn w:val="Standard"/>
    <w:next w:val="AnwendunsfallBeschreibung"/>
    <w:link w:val="AnwendungsfallZchn"/>
    <w:qFormat/>
    <w:rsid w:val="00211F89"/>
    <w:rPr>
      <w:color w:val="808080" w:themeColor="background1" w:themeShade="80"/>
    </w:rPr>
  </w:style>
  <w:style w:type="paragraph" w:customStyle="1" w:styleId="AnwendunsfallBeschreibung">
    <w:name w:val="Anwendunsfall Beschreibung"/>
    <w:basedOn w:val="Standard"/>
    <w:link w:val="AnwendunsfallBeschreibungZchn"/>
    <w:qFormat/>
    <w:rsid w:val="00211F89"/>
    <w:pPr>
      <w:ind w:left="720"/>
    </w:pPr>
  </w:style>
  <w:style w:type="character" w:customStyle="1" w:styleId="AnwendungsfallZchn">
    <w:name w:val="Anwendungsfall Zchn"/>
    <w:basedOn w:val="Absatz-Standardschriftart"/>
    <w:link w:val="Anwendungsfall"/>
    <w:rsid w:val="00211F89"/>
    <w:rPr>
      <w:color w:val="808080" w:themeColor="background1" w:themeShade="80"/>
      <w:kern w:val="20"/>
    </w:rPr>
  </w:style>
  <w:style w:type="character" w:customStyle="1" w:styleId="AnwendunsfallBeschreibungZchn">
    <w:name w:val="Anwendunsfall Beschreibung Zchn"/>
    <w:basedOn w:val="Absatz-Standardschriftart"/>
    <w:link w:val="AnwendunsfallBeschreibung"/>
    <w:rsid w:val="00211F89"/>
    <w:rPr>
      <w:kern w:val="20"/>
    </w:rPr>
  </w:style>
  <w:style w:type="character" w:customStyle="1" w:styleId="highlightedsearchterm">
    <w:name w:val="highlightedsearchterm"/>
    <w:basedOn w:val="Absatz-Standardschriftart"/>
    <w:rsid w:val="00EF1429"/>
  </w:style>
  <w:style w:type="table" w:customStyle="1" w:styleId="Listentabelle2Akzent11">
    <w:name w:val="Listentabelle 2 – Akzent 11"/>
    <w:basedOn w:val="NormaleTabelle"/>
    <w:uiPriority w:val="47"/>
    <w:rsid w:val="001871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1C0CD" w:themeColor="accent1" w:themeTint="99"/>
        <w:bottom w:val="single" w:sz="4" w:space="0" w:color="B1C0CD" w:themeColor="accent1" w:themeTint="99"/>
        <w:insideH w:val="single" w:sz="4" w:space="0" w:color="B1C0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paragraph" w:customStyle="1" w:styleId="TextCDB">
    <w:name w:val="Text_CDB"/>
    <w:basedOn w:val="Standard"/>
    <w:rsid w:val="004E73FD"/>
    <w:pPr>
      <w:spacing w:before="0" w:after="120" w:line="264" w:lineRule="auto"/>
      <w:jc w:val="left"/>
    </w:pPr>
    <w:rPr>
      <w:rFonts w:ascii="Arial" w:eastAsia="Times New Roman" w:hAnsi="Arial" w:cs="Times New Roman"/>
      <w:color w:val="auto"/>
      <w:kern w:val="0"/>
      <w:sz w:val="22"/>
      <w:szCs w:val="22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uerscht/LFH/issu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Schule\Studium%20FFHS\Vorlagen\J&#228;hrlicher%20Bericht%20(mit%20Fotodeckblatt)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2013-09-10T00:00:00</PublishDate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ISO690.XSL" StyleName="ISO 690 - Erstes Element und Datum" Version="1987">
  <b:Source>
    <b:Tag>Gül13</b:Tag>
    <b:SourceType>Report</b:SourceType>
    <b:Guid>{B162DEE6-EEE5-492A-89A3-D7A28E2A79F4}</b:Guid>
    <b:Title>Semesterübergreifende Aufgabenrealisierung durch praktische Projektarbeit</b:Title>
    <b:Year>2013</b:Year>
    <b:Author>
      <b:Author>
        <b:NameList>
          <b:Person>
            <b:Last>Gülke</b:Last>
            <b:First>Prof.</b:First>
            <b:Middle>Dr. Norbert</b:Middle>
          </b:Person>
        </b:NameList>
      </b:Author>
    </b:Author>
    <b:Institution>Fachhochschule Leibnitz</b:Institution>
    <b:ShortTitle>Lastenheft studentische Projekte</b:ShortTitle>
    <b:RefOrder>1</b:RefOrder>
  </b:Source>
  <b:Source>
    <b:Tag>LFH13</b:Tag>
    <b:SourceType>Report</b:SourceType>
    <b:Guid>{DE428EF9-6861-48B4-A278-2C3E2FAAF526}</b:Guid>
    <b:Title>Modular Avatar Virtualization Expandable</b:Title>
    <b:Year>2013</b:Year>
    <b:Author>
      <b:Author>
        <b:NameList>
          <b:Person>
            <b:Last>LFH</b:Last>
          </b:Person>
        </b:NameList>
      </b:Author>
    </b:Author>
    <b:ShortTitle>Mave</b:ShortTitle>
    <b:RefOrder>2</b:RefOrder>
  </b:Source>
  <b:Source>
    <b:Tag>FFH13</b:Tag>
    <b:SourceType>Book</b:SourceType>
    <b:Guid>{8BC94551-0CD2-4423-B3CE-06B39210B152}</b:Guid>
    <b:Title>Arbeitsmappe für das Modul "Projektarbeit" (PA_6)</b:Title>
    <b:Year>2013</b:Year>
    <b:Publisher>FFHS</b:Publisher>
    <b:City>Schweiz</b:City>
    <b:Author>
      <b:Author>
        <b:NameList>
          <b:Person>
            <b:Last>FFHS</b:Last>
          </b:Person>
        </b:NameList>
      </b:Author>
    </b:Author>
    <b:RefOrder>3</b:RefOrder>
  </b:Source>
  <b:Source>
    <b:Tag>Kus11</b:Tag>
    <b:SourceType>Book</b:SourceType>
    <b:Guid>{BA81A816-567E-4B35-ABBC-EB675EA64DA8}</b:Guid>
    <b:Title>Handbuch Projektmanagement</b:Title>
    <b:Year>2011</b:Year>
    <b:City>Heidelberg</b:City>
    <b:Publisher>Springer</b:Publisher>
    <b:Author>
      <b:Author>
        <b:NameList>
          <b:Person>
            <b:Last>Kuster</b:Last>
            <b:First>Jürg</b:First>
          </b:Person>
          <b:Person>
            <b:Last>Huber</b:Last>
            <b:First>Eugen</b:First>
          </b:Person>
          <b:Person>
            <b:Last>Lippmann</b:Last>
            <b:First>Robert</b:First>
          </b:Person>
          <b:Person>
            <b:Last>Schmid</b:Last>
            <b:First>Alphones</b:First>
          </b:Person>
          <b:Person>
            <b:Last>Schneider</b:Last>
            <b:First>Emil</b:First>
          </b:Person>
          <b:Person>
            <b:Last>Witschi</b:Last>
            <b:First>Urs</b:First>
          </b:Person>
          <b:Person>
            <b:Last>Wüst</b:Last>
            <b:First>Roger</b:First>
          </b:Person>
        </b:NameList>
      </b:Author>
    </b:Author>
    <b:Volume>3. Auflage</b:Volume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2F9ACB35-92A4-4D3B-9363-393A8469DF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F2E4C3-6CEC-413D-ABF4-0523A34EA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Jährlicher Bericht (mit Fotodeckblatt).dotx</Template>
  <TotalTime>0</TotalTime>
  <Pages>8</Pages>
  <Words>737</Words>
  <Characters>4647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Fachkonzept Projekt LFH</vt:lpstr>
      <vt:lpstr>Pflichtenheft Projekt LFH</vt:lpstr>
    </vt:vector>
  </TitlesOfParts>
  <Company/>
  <LinksUpToDate>false</LinksUpToDate>
  <CharactersWithSpaces>5374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Fachkonzept Projekt LFH</dc:title>
  <dc:creator>Sandro Dallo</dc:creator>
  <cp:keywords/>
  <cp:lastModifiedBy>Microsoft-Konto</cp:lastModifiedBy>
  <cp:revision>43</cp:revision>
  <cp:lastPrinted>2013-09-30T09:38:00Z</cp:lastPrinted>
  <dcterms:created xsi:type="dcterms:W3CDTF">2013-11-14T06:08:00Z</dcterms:created>
  <dcterms:modified xsi:type="dcterms:W3CDTF">2013-11-17T20:22:00Z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