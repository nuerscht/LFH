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741DC" w14:textId="02022F87" w:rsidR="001871AD" w:rsidRDefault="00C403D6" w:rsidP="000840BA">
      <w:pPr>
        <w:pStyle w:val="berschrift1"/>
      </w:pPr>
      <w:r>
        <w:t>Schnittstellenbeschreibung</w:t>
      </w:r>
    </w:p>
    <w:p w14:paraId="1528A975" w14:textId="28E605CB" w:rsidR="00812EE5" w:rsidRDefault="00812EE5" w:rsidP="00812EE5">
      <w:r>
        <w:t xml:space="preserve">Die folgenden GUI Prototypen sollen das Layout und die Abläufe sowie Dialoge des Webshops visualisieren. Diese sind bewusst schlicht und in einem Comic ähnlichem Stil gehalten und sollen keine direkte Vorgabe für das Design sein. </w:t>
      </w:r>
      <w:r w:rsidR="00C403D6">
        <w:t>Es soll nur aufzeigen, wie das GUI aufgebaut sein wird.</w:t>
      </w:r>
    </w:p>
    <w:p w14:paraId="2A5B938B" w14:textId="18CD867E" w:rsidR="006D2BF8" w:rsidRPr="006D2BF8" w:rsidRDefault="006D2BF8" w:rsidP="006D2BF8">
      <w:pPr>
        <w:pStyle w:val="berschrift2"/>
      </w:pPr>
      <w:bookmarkStart w:id="0" w:name="_Toc246434013"/>
      <w:r>
        <w:t>Frontend</w:t>
      </w:r>
      <w:bookmarkEnd w:id="0"/>
    </w:p>
    <w:p w14:paraId="1534229C" w14:textId="11DB4C2C" w:rsidR="00F87033" w:rsidRDefault="00CA478E" w:rsidP="00F87033">
      <w:pPr>
        <w:keepNext/>
      </w:pPr>
      <w:r>
        <w:rPr>
          <w:noProof/>
        </w:rPr>
        <w:drawing>
          <wp:inline distT="0" distB="0" distL="0" distR="0" wp14:anchorId="785360DE" wp14:editId="2C2490FF">
            <wp:extent cx="5753735" cy="3414395"/>
            <wp:effectExtent l="0" t="0" r="0" b="0"/>
            <wp:docPr id="9" name="Bild 1" descr="GUI_Sketch_Produk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_Sketch_Produk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3414395"/>
                    </a:xfrm>
                    <a:prstGeom prst="rect">
                      <a:avLst/>
                    </a:prstGeom>
                    <a:noFill/>
                    <a:ln>
                      <a:noFill/>
                    </a:ln>
                  </pic:spPr>
                </pic:pic>
              </a:graphicData>
            </a:graphic>
          </wp:inline>
        </w:drawing>
      </w:r>
    </w:p>
    <w:p w14:paraId="0A4AF07C" w14:textId="0B68DE58" w:rsidR="00EA359A"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2</w:t>
      </w:r>
      <w:r>
        <w:fldChar w:fldCharType="end"/>
      </w:r>
      <w:r>
        <w:t xml:space="preserve"> Produkte Übersicht</w:t>
      </w:r>
    </w:p>
    <w:tbl>
      <w:tblPr>
        <w:tblStyle w:val="Tabellenraster"/>
        <w:tblW w:w="0" w:type="auto"/>
        <w:tblLook w:val="04A0" w:firstRow="1" w:lastRow="0" w:firstColumn="1" w:lastColumn="0" w:noHBand="0" w:noVBand="1"/>
      </w:tblPr>
      <w:tblGrid>
        <w:gridCol w:w="2802"/>
        <w:gridCol w:w="6254"/>
      </w:tblGrid>
      <w:tr w:rsidR="00F61924" w14:paraId="64A2B6C9" w14:textId="77777777" w:rsidTr="00F61924">
        <w:tc>
          <w:tcPr>
            <w:tcW w:w="9206" w:type="dxa"/>
            <w:gridSpan w:val="2"/>
            <w:shd w:val="clear" w:color="auto" w:fill="CBD5DE" w:themeFill="accent1" w:themeFillTint="66"/>
          </w:tcPr>
          <w:p w14:paraId="141E2CA0" w14:textId="108462EF" w:rsidR="00F61924" w:rsidRPr="00F61924" w:rsidRDefault="00F61924" w:rsidP="00F61924">
            <w:pPr>
              <w:rPr>
                <w:b/>
              </w:rPr>
            </w:pPr>
            <w:r w:rsidRPr="00F61924">
              <w:rPr>
                <w:b/>
                <w:color w:val="FFFFFF" w:themeColor="background1"/>
              </w:rPr>
              <w:t>Dialogbeschreibung</w:t>
            </w:r>
          </w:p>
        </w:tc>
      </w:tr>
      <w:tr w:rsidR="00F61924" w14:paraId="237A101C" w14:textId="77777777" w:rsidTr="00F61924">
        <w:tc>
          <w:tcPr>
            <w:tcW w:w="2802" w:type="dxa"/>
          </w:tcPr>
          <w:p w14:paraId="283FFF4C" w14:textId="41D4256B" w:rsidR="00F61924" w:rsidRPr="00F61924" w:rsidRDefault="00F61924" w:rsidP="00F61924">
            <w:pPr>
              <w:rPr>
                <w:b/>
              </w:rPr>
            </w:pPr>
            <w:r w:rsidRPr="00F61924">
              <w:rPr>
                <w:b/>
              </w:rPr>
              <w:t>Name</w:t>
            </w:r>
          </w:p>
        </w:tc>
        <w:tc>
          <w:tcPr>
            <w:tcW w:w="6404" w:type="dxa"/>
          </w:tcPr>
          <w:p w14:paraId="3A31CC5E" w14:textId="44948D4F" w:rsidR="00F61924" w:rsidRDefault="00F61924" w:rsidP="00F61924">
            <w:r>
              <w:t>Produkt Übersicht</w:t>
            </w:r>
          </w:p>
        </w:tc>
      </w:tr>
      <w:tr w:rsidR="00F61924" w14:paraId="1BB7DAB3" w14:textId="77777777" w:rsidTr="00F61924">
        <w:tc>
          <w:tcPr>
            <w:tcW w:w="2802" w:type="dxa"/>
          </w:tcPr>
          <w:p w14:paraId="25C6BE5F" w14:textId="774DD8DE" w:rsidR="00F61924" w:rsidRPr="00F61924" w:rsidRDefault="00F61924" w:rsidP="00F61924">
            <w:pPr>
              <w:rPr>
                <w:b/>
              </w:rPr>
            </w:pPr>
            <w:r w:rsidRPr="00F61924">
              <w:rPr>
                <w:b/>
              </w:rPr>
              <w:t>Kurzbeschreibung</w:t>
            </w:r>
          </w:p>
        </w:tc>
        <w:tc>
          <w:tcPr>
            <w:tcW w:w="6404" w:type="dxa"/>
          </w:tcPr>
          <w:p w14:paraId="5482099E" w14:textId="7AF584FB" w:rsidR="00F61924" w:rsidRDefault="0024058E" w:rsidP="0024058E">
            <w:r>
              <w:t>D</w:t>
            </w:r>
            <w:r w:rsidR="00F61924">
              <w:t>ie Start</w:t>
            </w:r>
            <w:r>
              <w:t>seite des Shops und gleichzeitig die Produktübersicht Seite.</w:t>
            </w:r>
          </w:p>
        </w:tc>
      </w:tr>
      <w:tr w:rsidR="00F61924" w14:paraId="415F4491" w14:textId="77777777" w:rsidTr="00F61924">
        <w:tc>
          <w:tcPr>
            <w:tcW w:w="2802" w:type="dxa"/>
          </w:tcPr>
          <w:p w14:paraId="11F6B576" w14:textId="7ED64C7C" w:rsidR="00F61924" w:rsidRPr="00F61924" w:rsidRDefault="00F61924" w:rsidP="00F61924">
            <w:pPr>
              <w:rPr>
                <w:b/>
              </w:rPr>
            </w:pPr>
            <w:r w:rsidRPr="00F61924">
              <w:rPr>
                <w:b/>
              </w:rPr>
              <w:t>Verwendung</w:t>
            </w:r>
          </w:p>
        </w:tc>
        <w:tc>
          <w:tcPr>
            <w:tcW w:w="6404" w:type="dxa"/>
          </w:tcPr>
          <w:p w14:paraId="409C25B4" w14:textId="2C0A82E1" w:rsidR="00F61924" w:rsidRDefault="00903C49" w:rsidP="00F61924">
            <w:r>
              <w:t>Jeder Benutzer des Shops benutzt diese Seite um Produkte zu suchen</w:t>
            </w:r>
          </w:p>
        </w:tc>
      </w:tr>
      <w:tr w:rsidR="00F61924" w14:paraId="63749B57" w14:textId="77777777" w:rsidTr="00F61924">
        <w:tc>
          <w:tcPr>
            <w:tcW w:w="2802" w:type="dxa"/>
          </w:tcPr>
          <w:p w14:paraId="5C9F40DE" w14:textId="0B784CE6" w:rsidR="00F61924" w:rsidRPr="00F61924" w:rsidRDefault="00F61924" w:rsidP="00F61924">
            <w:pPr>
              <w:rPr>
                <w:b/>
              </w:rPr>
            </w:pPr>
            <w:r w:rsidRPr="00F61924">
              <w:rPr>
                <w:b/>
              </w:rPr>
              <w:t>Komplexität</w:t>
            </w:r>
          </w:p>
        </w:tc>
        <w:tc>
          <w:tcPr>
            <w:tcW w:w="6404" w:type="dxa"/>
          </w:tcPr>
          <w:p w14:paraId="64887EC8" w14:textId="2A4BB015" w:rsidR="00F61924" w:rsidRDefault="00903C49" w:rsidP="00F61924">
            <w:r>
              <w:t>Standard</w:t>
            </w:r>
          </w:p>
        </w:tc>
      </w:tr>
      <w:tr w:rsidR="00F61924" w14:paraId="512CAE0E" w14:textId="77777777" w:rsidTr="00F61924">
        <w:tc>
          <w:tcPr>
            <w:tcW w:w="2802" w:type="dxa"/>
          </w:tcPr>
          <w:p w14:paraId="6F1FDF67" w14:textId="3A1E37FC" w:rsidR="00F61924" w:rsidRPr="00F61924" w:rsidRDefault="00F61924" w:rsidP="00F61924">
            <w:pPr>
              <w:rPr>
                <w:b/>
              </w:rPr>
            </w:pPr>
            <w:r w:rsidRPr="00F61924">
              <w:rPr>
                <w:b/>
              </w:rPr>
              <w:t>Eingabefelder</w:t>
            </w:r>
          </w:p>
        </w:tc>
        <w:tc>
          <w:tcPr>
            <w:tcW w:w="6404" w:type="dxa"/>
          </w:tcPr>
          <w:p w14:paraId="34CA5507" w14:textId="36774AC4" w:rsidR="00F61924" w:rsidRDefault="00BE1083" w:rsidP="00F61924">
            <w:r>
              <w:t>Suche, User, Passwort</w:t>
            </w:r>
          </w:p>
        </w:tc>
      </w:tr>
      <w:tr w:rsidR="00F61924" w14:paraId="27B94C8F" w14:textId="77777777" w:rsidTr="00F61924">
        <w:tc>
          <w:tcPr>
            <w:tcW w:w="2802" w:type="dxa"/>
          </w:tcPr>
          <w:p w14:paraId="76FF28FB" w14:textId="0ABAC033" w:rsidR="00F61924" w:rsidRPr="00F61924" w:rsidRDefault="00F61924" w:rsidP="00F61924">
            <w:pPr>
              <w:rPr>
                <w:b/>
              </w:rPr>
            </w:pPr>
            <w:r w:rsidRPr="00F61924">
              <w:rPr>
                <w:b/>
              </w:rPr>
              <w:t>Anzeigefelder</w:t>
            </w:r>
          </w:p>
        </w:tc>
        <w:tc>
          <w:tcPr>
            <w:tcW w:w="6404" w:type="dxa"/>
          </w:tcPr>
          <w:p w14:paraId="35D42C6E" w14:textId="1CEFE5A5" w:rsidR="00F61924" w:rsidRDefault="00BE1083" w:rsidP="00BE1083">
            <w:r>
              <w:t>Produkt, Beschreibung, Bild, Preis, Kategorien</w:t>
            </w:r>
          </w:p>
        </w:tc>
      </w:tr>
      <w:tr w:rsidR="00F61924" w14:paraId="53370A74" w14:textId="77777777" w:rsidTr="00F61924">
        <w:tc>
          <w:tcPr>
            <w:tcW w:w="2802" w:type="dxa"/>
          </w:tcPr>
          <w:p w14:paraId="26AEAE3C" w14:textId="0198DD9C" w:rsidR="00F61924" w:rsidRPr="00F61924" w:rsidRDefault="00F61924" w:rsidP="00F61924">
            <w:pPr>
              <w:rPr>
                <w:b/>
              </w:rPr>
            </w:pPr>
            <w:r w:rsidRPr="00F61924">
              <w:rPr>
                <w:b/>
              </w:rPr>
              <w:t>Verzweigungsmöglichkeiten</w:t>
            </w:r>
          </w:p>
        </w:tc>
        <w:tc>
          <w:tcPr>
            <w:tcW w:w="6404" w:type="dxa"/>
          </w:tcPr>
          <w:p w14:paraId="165EF058" w14:textId="1E8E50C1" w:rsidR="00F61924" w:rsidRDefault="00BE1083" w:rsidP="00F61924">
            <w:r>
              <w:t xml:space="preserve">Suchen, Einloggen, Kaufen, </w:t>
            </w:r>
            <w:r>
              <w:t>Kategorien</w:t>
            </w:r>
          </w:p>
        </w:tc>
      </w:tr>
      <w:tr w:rsidR="00F61924" w14:paraId="3495C531" w14:textId="77777777" w:rsidTr="00F61924">
        <w:tc>
          <w:tcPr>
            <w:tcW w:w="2802" w:type="dxa"/>
          </w:tcPr>
          <w:p w14:paraId="74F923F3" w14:textId="70BAB3E0" w:rsidR="00F61924" w:rsidRPr="00F61924" w:rsidRDefault="00F61924" w:rsidP="00F61924">
            <w:pPr>
              <w:rPr>
                <w:b/>
              </w:rPr>
            </w:pPr>
            <w:r w:rsidRPr="00F61924">
              <w:rPr>
                <w:b/>
              </w:rPr>
              <w:t>Aktionen</w:t>
            </w:r>
          </w:p>
        </w:tc>
        <w:tc>
          <w:tcPr>
            <w:tcW w:w="6404" w:type="dxa"/>
          </w:tcPr>
          <w:p w14:paraId="14E51CFD" w14:textId="67FEEAA0" w:rsidR="00F61924" w:rsidRDefault="00BE1083" w:rsidP="00F61924">
            <w:r>
              <w:t xml:space="preserve">Suchen, in den </w:t>
            </w:r>
            <w:r>
              <w:t>Kategorien</w:t>
            </w:r>
            <w:r>
              <w:t xml:space="preserve"> suchen, Produkt kaufen</w:t>
            </w:r>
          </w:p>
        </w:tc>
      </w:tr>
    </w:tbl>
    <w:p w14:paraId="2FE293CD" w14:textId="77777777" w:rsidR="00F87033" w:rsidRDefault="006D2BF8" w:rsidP="00F87033">
      <w:pPr>
        <w:keepNext/>
      </w:pPr>
      <w:r>
        <w:rPr>
          <w:noProof/>
        </w:rPr>
        <w:lastRenderedPageBreak/>
        <w:drawing>
          <wp:inline distT="0" distB="0" distL="0" distR="0" wp14:anchorId="175E8362" wp14:editId="013F0641">
            <wp:extent cx="5753100" cy="3409950"/>
            <wp:effectExtent l="0" t="0" r="0" b="0"/>
            <wp:docPr id="7" name="Grafik 7" descr="U:\Various\git_repos\LFH\doc\03 Entwicklung\GUISketch\GUI_Sketch_Produkte_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Various\git_repos\LFH\doc\03 Entwicklung\GUISketch\GUI_Sketch_Produkte_Detai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3AD9E626" w14:textId="01736F7B"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3</w:t>
      </w:r>
      <w:r>
        <w:fldChar w:fldCharType="end"/>
      </w:r>
      <w:r>
        <w:t xml:space="preserve"> Produkt Details</w:t>
      </w:r>
    </w:p>
    <w:tbl>
      <w:tblPr>
        <w:tblStyle w:val="Tabellenraster"/>
        <w:tblW w:w="0" w:type="auto"/>
        <w:tblLook w:val="04A0" w:firstRow="1" w:lastRow="0" w:firstColumn="1" w:lastColumn="0" w:noHBand="0" w:noVBand="1"/>
      </w:tblPr>
      <w:tblGrid>
        <w:gridCol w:w="2802"/>
        <w:gridCol w:w="6254"/>
      </w:tblGrid>
      <w:tr w:rsidR="00BE1083" w:rsidRPr="00F61924" w14:paraId="5C0F10D4" w14:textId="77777777" w:rsidTr="0037748B">
        <w:tc>
          <w:tcPr>
            <w:tcW w:w="9206" w:type="dxa"/>
            <w:gridSpan w:val="2"/>
            <w:shd w:val="clear" w:color="auto" w:fill="CBD5DE" w:themeFill="accent1" w:themeFillTint="66"/>
          </w:tcPr>
          <w:p w14:paraId="6C217EEC" w14:textId="77777777" w:rsidR="00BE1083" w:rsidRPr="00F61924" w:rsidRDefault="00BE1083" w:rsidP="0037748B">
            <w:pPr>
              <w:rPr>
                <w:b/>
              </w:rPr>
            </w:pPr>
            <w:r w:rsidRPr="00F61924">
              <w:rPr>
                <w:b/>
                <w:color w:val="FFFFFF" w:themeColor="background1"/>
              </w:rPr>
              <w:t>Dialogbeschreibung</w:t>
            </w:r>
          </w:p>
        </w:tc>
      </w:tr>
      <w:tr w:rsidR="00BE1083" w14:paraId="0C588B96" w14:textId="77777777" w:rsidTr="0037748B">
        <w:tc>
          <w:tcPr>
            <w:tcW w:w="2802" w:type="dxa"/>
          </w:tcPr>
          <w:p w14:paraId="490580D6" w14:textId="77777777" w:rsidR="00BE1083" w:rsidRPr="00F61924" w:rsidRDefault="00BE1083" w:rsidP="0037748B">
            <w:pPr>
              <w:rPr>
                <w:b/>
              </w:rPr>
            </w:pPr>
            <w:r w:rsidRPr="00F61924">
              <w:rPr>
                <w:b/>
              </w:rPr>
              <w:t>Name</w:t>
            </w:r>
          </w:p>
        </w:tc>
        <w:tc>
          <w:tcPr>
            <w:tcW w:w="6404" w:type="dxa"/>
          </w:tcPr>
          <w:p w14:paraId="732C7A30" w14:textId="45E69B95" w:rsidR="00BE1083" w:rsidRDefault="00BE1083" w:rsidP="00BE1083">
            <w:r>
              <w:t xml:space="preserve">Produkt </w:t>
            </w:r>
            <w:r>
              <w:t>Details</w:t>
            </w:r>
          </w:p>
        </w:tc>
      </w:tr>
      <w:tr w:rsidR="00BE1083" w14:paraId="36CB8D30" w14:textId="77777777" w:rsidTr="0037748B">
        <w:tc>
          <w:tcPr>
            <w:tcW w:w="2802" w:type="dxa"/>
          </w:tcPr>
          <w:p w14:paraId="3BEFAE9E" w14:textId="77777777" w:rsidR="00BE1083" w:rsidRPr="00F61924" w:rsidRDefault="00BE1083" w:rsidP="0037748B">
            <w:pPr>
              <w:rPr>
                <w:b/>
              </w:rPr>
            </w:pPr>
            <w:r w:rsidRPr="00F61924">
              <w:rPr>
                <w:b/>
              </w:rPr>
              <w:t>Kurzbeschreibung</w:t>
            </w:r>
          </w:p>
        </w:tc>
        <w:tc>
          <w:tcPr>
            <w:tcW w:w="6404" w:type="dxa"/>
          </w:tcPr>
          <w:p w14:paraId="750AB4EB" w14:textId="2E2099AA" w:rsidR="00BE1083" w:rsidRDefault="00BE1083" w:rsidP="0037748B">
            <w:r>
              <w:t>Zeigt alle Details des Produktes</w:t>
            </w:r>
            <w:r>
              <w:t>.</w:t>
            </w:r>
          </w:p>
        </w:tc>
      </w:tr>
      <w:tr w:rsidR="00BE1083" w14:paraId="0CE5606F" w14:textId="77777777" w:rsidTr="0037748B">
        <w:tc>
          <w:tcPr>
            <w:tcW w:w="2802" w:type="dxa"/>
          </w:tcPr>
          <w:p w14:paraId="39F440FB" w14:textId="77777777" w:rsidR="00BE1083" w:rsidRPr="00F61924" w:rsidRDefault="00BE1083" w:rsidP="0037748B">
            <w:pPr>
              <w:rPr>
                <w:b/>
              </w:rPr>
            </w:pPr>
            <w:r w:rsidRPr="00F61924">
              <w:rPr>
                <w:b/>
              </w:rPr>
              <w:t>Verwendung</w:t>
            </w:r>
          </w:p>
        </w:tc>
        <w:tc>
          <w:tcPr>
            <w:tcW w:w="6404" w:type="dxa"/>
          </w:tcPr>
          <w:p w14:paraId="6A6DAF27" w14:textId="6CEB1C90" w:rsidR="00BE1083" w:rsidRDefault="00BE1083" w:rsidP="00BE1083">
            <w:r>
              <w:t xml:space="preserve">Jeder Benutzer des Shops benutzt diese Seite um Produkte </w:t>
            </w:r>
            <w:r>
              <w:t>anzuschauen</w:t>
            </w:r>
            <w:r w:rsidR="00FD6D54">
              <w:t>.</w:t>
            </w:r>
          </w:p>
        </w:tc>
      </w:tr>
      <w:tr w:rsidR="00BE1083" w14:paraId="6451CEDA" w14:textId="77777777" w:rsidTr="0037748B">
        <w:tc>
          <w:tcPr>
            <w:tcW w:w="2802" w:type="dxa"/>
          </w:tcPr>
          <w:p w14:paraId="56B14010" w14:textId="77777777" w:rsidR="00BE1083" w:rsidRPr="00F61924" w:rsidRDefault="00BE1083" w:rsidP="0037748B">
            <w:pPr>
              <w:rPr>
                <w:b/>
              </w:rPr>
            </w:pPr>
            <w:r w:rsidRPr="00F61924">
              <w:rPr>
                <w:b/>
              </w:rPr>
              <w:t>Komplexität</w:t>
            </w:r>
          </w:p>
        </w:tc>
        <w:tc>
          <w:tcPr>
            <w:tcW w:w="6404" w:type="dxa"/>
          </w:tcPr>
          <w:p w14:paraId="68F3996D" w14:textId="77777777" w:rsidR="00BE1083" w:rsidRDefault="00BE1083" w:rsidP="0037748B">
            <w:r>
              <w:t>Standard</w:t>
            </w:r>
          </w:p>
        </w:tc>
      </w:tr>
      <w:tr w:rsidR="00BE1083" w14:paraId="1FFD1DF9" w14:textId="77777777" w:rsidTr="0037748B">
        <w:tc>
          <w:tcPr>
            <w:tcW w:w="2802" w:type="dxa"/>
          </w:tcPr>
          <w:p w14:paraId="31795C62" w14:textId="77777777" w:rsidR="00BE1083" w:rsidRPr="00F61924" w:rsidRDefault="00BE1083" w:rsidP="0037748B">
            <w:pPr>
              <w:rPr>
                <w:b/>
              </w:rPr>
            </w:pPr>
            <w:r w:rsidRPr="00F61924">
              <w:rPr>
                <w:b/>
              </w:rPr>
              <w:t>Eingabefelder</w:t>
            </w:r>
          </w:p>
        </w:tc>
        <w:tc>
          <w:tcPr>
            <w:tcW w:w="6404" w:type="dxa"/>
          </w:tcPr>
          <w:p w14:paraId="17D9F79E" w14:textId="77777777" w:rsidR="00BE1083" w:rsidRDefault="00BE1083" w:rsidP="0037748B">
            <w:r>
              <w:t>Suche, User, Passwort</w:t>
            </w:r>
          </w:p>
        </w:tc>
      </w:tr>
      <w:tr w:rsidR="00BE1083" w14:paraId="09DE8CA8" w14:textId="77777777" w:rsidTr="0037748B">
        <w:tc>
          <w:tcPr>
            <w:tcW w:w="2802" w:type="dxa"/>
          </w:tcPr>
          <w:p w14:paraId="4C73AE6D" w14:textId="77777777" w:rsidR="00BE1083" w:rsidRPr="00F61924" w:rsidRDefault="00BE1083" w:rsidP="0037748B">
            <w:pPr>
              <w:rPr>
                <w:b/>
              </w:rPr>
            </w:pPr>
            <w:r w:rsidRPr="00F61924">
              <w:rPr>
                <w:b/>
              </w:rPr>
              <w:t>Anzeigefelder</w:t>
            </w:r>
          </w:p>
        </w:tc>
        <w:tc>
          <w:tcPr>
            <w:tcW w:w="6404" w:type="dxa"/>
          </w:tcPr>
          <w:p w14:paraId="0CF764B1" w14:textId="51BD482F" w:rsidR="00BE1083" w:rsidRDefault="00BE1083" w:rsidP="0037748B">
            <w:r>
              <w:t>Produkt, Beschreibung, Bild, Preis, Kategorien</w:t>
            </w:r>
            <w:r w:rsidR="005E50DC">
              <w:t>, Bewertung</w:t>
            </w:r>
          </w:p>
        </w:tc>
      </w:tr>
      <w:tr w:rsidR="00BE1083" w14:paraId="63D5C572" w14:textId="77777777" w:rsidTr="0037748B">
        <w:tc>
          <w:tcPr>
            <w:tcW w:w="2802" w:type="dxa"/>
          </w:tcPr>
          <w:p w14:paraId="39C6BEE8" w14:textId="77777777" w:rsidR="00BE1083" w:rsidRPr="00F61924" w:rsidRDefault="00BE1083" w:rsidP="0037748B">
            <w:pPr>
              <w:rPr>
                <w:b/>
              </w:rPr>
            </w:pPr>
            <w:r w:rsidRPr="00F61924">
              <w:rPr>
                <w:b/>
              </w:rPr>
              <w:t>Verzweigungsmöglichkeiten</w:t>
            </w:r>
          </w:p>
        </w:tc>
        <w:tc>
          <w:tcPr>
            <w:tcW w:w="6404" w:type="dxa"/>
          </w:tcPr>
          <w:p w14:paraId="189694C3" w14:textId="658702A5" w:rsidR="00BE1083" w:rsidRDefault="00BE1083" w:rsidP="0037748B">
            <w:r>
              <w:t>Suchen, Einloggen, Kaufen, Kategorien</w:t>
            </w:r>
            <w:r w:rsidR="005E50DC">
              <w:t>, Bewerten</w:t>
            </w:r>
          </w:p>
        </w:tc>
      </w:tr>
      <w:tr w:rsidR="00BE1083" w14:paraId="7BEC4E5C" w14:textId="77777777" w:rsidTr="0037748B">
        <w:tc>
          <w:tcPr>
            <w:tcW w:w="2802" w:type="dxa"/>
          </w:tcPr>
          <w:p w14:paraId="1B0480A1" w14:textId="77777777" w:rsidR="00BE1083" w:rsidRPr="00F61924" w:rsidRDefault="00BE1083" w:rsidP="0037748B">
            <w:pPr>
              <w:rPr>
                <w:b/>
              </w:rPr>
            </w:pPr>
            <w:r w:rsidRPr="00F61924">
              <w:rPr>
                <w:b/>
              </w:rPr>
              <w:t>Aktionen</w:t>
            </w:r>
          </w:p>
        </w:tc>
        <w:tc>
          <w:tcPr>
            <w:tcW w:w="6404" w:type="dxa"/>
          </w:tcPr>
          <w:p w14:paraId="16C76EA4" w14:textId="1197E0B6" w:rsidR="00BE1083" w:rsidRDefault="00BE1083" w:rsidP="0037748B">
            <w:r>
              <w:t>Suchen, in den Kategorien suchen, Produkt kaufen</w:t>
            </w:r>
            <w:r w:rsidR="002D7DB6">
              <w:t>, Produkt bewerten</w:t>
            </w:r>
          </w:p>
        </w:tc>
      </w:tr>
    </w:tbl>
    <w:p w14:paraId="70A8A69F" w14:textId="77777777" w:rsidR="00F87033" w:rsidRDefault="006D2BF8" w:rsidP="00F87033">
      <w:pPr>
        <w:keepNext/>
      </w:pPr>
      <w:r>
        <w:rPr>
          <w:noProof/>
        </w:rPr>
        <w:lastRenderedPageBreak/>
        <w:drawing>
          <wp:inline distT="0" distB="0" distL="0" distR="0" wp14:anchorId="632B58D6" wp14:editId="20A54296">
            <wp:extent cx="5753100" cy="3409950"/>
            <wp:effectExtent l="0" t="0" r="0" b="0"/>
            <wp:docPr id="8" name="Grafik 8" descr="U:\Various\git_repos\LFH\doc\03 Entwicklung\GUISketch\GUI_Sketch_Registri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Various\git_repos\LFH\doc\03 Entwicklung\GUISketch\GUI_Sketch_Registrieru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450C0E54" w14:textId="32C4B520"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4</w:t>
      </w:r>
      <w:r>
        <w:fldChar w:fldCharType="end"/>
      </w:r>
      <w:r>
        <w:t xml:space="preserve"> Registrierung</w:t>
      </w:r>
    </w:p>
    <w:tbl>
      <w:tblPr>
        <w:tblStyle w:val="Tabellenraster"/>
        <w:tblW w:w="0" w:type="auto"/>
        <w:tblLook w:val="04A0" w:firstRow="1" w:lastRow="0" w:firstColumn="1" w:lastColumn="0" w:noHBand="0" w:noVBand="1"/>
      </w:tblPr>
      <w:tblGrid>
        <w:gridCol w:w="2802"/>
        <w:gridCol w:w="6254"/>
      </w:tblGrid>
      <w:tr w:rsidR="00837CDE" w:rsidRPr="00F61924" w14:paraId="22C3F7B6" w14:textId="77777777" w:rsidTr="0037748B">
        <w:tc>
          <w:tcPr>
            <w:tcW w:w="9206" w:type="dxa"/>
            <w:gridSpan w:val="2"/>
            <w:shd w:val="clear" w:color="auto" w:fill="CBD5DE" w:themeFill="accent1" w:themeFillTint="66"/>
          </w:tcPr>
          <w:p w14:paraId="1350EDEA" w14:textId="77777777" w:rsidR="00837CDE" w:rsidRPr="00F61924" w:rsidRDefault="00837CDE" w:rsidP="0037748B">
            <w:pPr>
              <w:rPr>
                <w:b/>
              </w:rPr>
            </w:pPr>
            <w:r w:rsidRPr="00F61924">
              <w:rPr>
                <w:b/>
                <w:color w:val="FFFFFF" w:themeColor="background1"/>
              </w:rPr>
              <w:t>Dialogbeschreibung</w:t>
            </w:r>
          </w:p>
        </w:tc>
      </w:tr>
      <w:tr w:rsidR="00837CDE" w14:paraId="689315FD" w14:textId="77777777" w:rsidTr="0037748B">
        <w:tc>
          <w:tcPr>
            <w:tcW w:w="2802" w:type="dxa"/>
          </w:tcPr>
          <w:p w14:paraId="5302C274" w14:textId="77777777" w:rsidR="00837CDE" w:rsidRPr="00F61924" w:rsidRDefault="00837CDE" w:rsidP="0037748B">
            <w:pPr>
              <w:rPr>
                <w:b/>
              </w:rPr>
            </w:pPr>
            <w:r w:rsidRPr="00F61924">
              <w:rPr>
                <w:b/>
              </w:rPr>
              <w:t>Name</w:t>
            </w:r>
          </w:p>
        </w:tc>
        <w:tc>
          <w:tcPr>
            <w:tcW w:w="6404" w:type="dxa"/>
          </w:tcPr>
          <w:p w14:paraId="2BEAC4F8" w14:textId="61D79F6E" w:rsidR="00837CDE" w:rsidRDefault="00837CDE" w:rsidP="0037748B">
            <w:r>
              <w:t>Registrierung</w:t>
            </w:r>
          </w:p>
        </w:tc>
      </w:tr>
      <w:tr w:rsidR="00837CDE" w14:paraId="5CB31F6A" w14:textId="77777777" w:rsidTr="0037748B">
        <w:tc>
          <w:tcPr>
            <w:tcW w:w="2802" w:type="dxa"/>
          </w:tcPr>
          <w:p w14:paraId="6DBF7814" w14:textId="77777777" w:rsidR="00837CDE" w:rsidRPr="00F61924" w:rsidRDefault="00837CDE" w:rsidP="0037748B">
            <w:pPr>
              <w:rPr>
                <w:b/>
              </w:rPr>
            </w:pPr>
            <w:r w:rsidRPr="00F61924">
              <w:rPr>
                <w:b/>
              </w:rPr>
              <w:t>Kurzbeschreibung</w:t>
            </w:r>
          </w:p>
        </w:tc>
        <w:tc>
          <w:tcPr>
            <w:tcW w:w="6404" w:type="dxa"/>
          </w:tcPr>
          <w:p w14:paraId="656E8A0E" w14:textId="212F85AC" w:rsidR="00837CDE" w:rsidRDefault="00837CDE" w:rsidP="00931B39">
            <w:r>
              <w:t>Ein Besucher kann sich als Shop Benutzer registrieren.</w:t>
            </w:r>
          </w:p>
        </w:tc>
      </w:tr>
      <w:tr w:rsidR="00837CDE" w14:paraId="3718A89E" w14:textId="77777777" w:rsidTr="0037748B">
        <w:tc>
          <w:tcPr>
            <w:tcW w:w="2802" w:type="dxa"/>
          </w:tcPr>
          <w:p w14:paraId="5EC907AA" w14:textId="77777777" w:rsidR="00837CDE" w:rsidRPr="00F61924" w:rsidRDefault="00837CDE" w:rsidP="0037748B">
            <w:pPr>
              <w:rPr>
                <w:b/>
              </w:rPr>
            </w:pPr>
            <w:r w:rsidRPr="00F61924">
              <w:rPr>
                <w:b/>
              </w:rPr>
              <w:t>Verwendung</w:t>
            </w:r>
          </w:p>
        </w:tc>
        <w:tc>
          <w:tcPr>
            <w:tcW w:w="6404" w:type="dxa"/>
          </w:tcPr>
          <w:p w14:paraId="6137DCA6" w14:textId="47A44F9E" w:rsidR="00837CDE" w:rsidRDefault="003246DE" w:rsidP="0037748B">
            <w:r>
              <w:t>Ein Besucher, welcher einen Shop Login einrichten möchte</w:t>
            </w:r>
            <w:r w:rsidR="00837CDE">
              <w:t>.</w:t>
            </w:r>
          </w:p>
        </w:tc>
      </w:tr>
      <w:tr w:rsidR="00837CDE" w14:paraId="44CAB904" w14:textId="77777777" w:rsidTr="0037748B">
        <w:tc>
          <w:tcPr>
            <w:tcW w:w="2802" w:type="dxa"/>
          </w:tcPr>
          <w:p w14:paraId="480986D8" w14:textId="77777777" w:rsidR="00837CDE" w:rsidRPr="00F61924" w:rsidRDefault="00837CDE" w:rsidP="0037748B">
            <w:pPr>
              <w:rPr>
                <w:b/>
              </w:rPr>
            </w:pPr>
            <w:r w:rsidRPr="00F61924">
              <w:rPr>
                <w:b/>
              </w:rPr>
              <w:t>Komplexität</w:t>
            </w:r>
          </w:p>
        </w:tc>
        <w:tc>
          <w:tcPr>
            <w:tcW w:w="6404" w:type="dxa"/>
          </w:tcPr>
          <w:p w14:paraId="3086F751" w14:textId="77777777" w:rsidR="00837CDE" w:rsidRDefault="00837CDE" w:rsidP="0037748B">
            <w:r>
              <w:t>Standard</w:t>
            </w:r>
          </w:p>
        </w:tc>
      </w:tr>
      <w:tr w:rsidR="00837CDE" w14:paraId="3F1F16F5" w14:textId="77777777" w:rsidTr="0037748B">
        <w:tc>
          <w:tcPr>
            <w:tcW w:w="2802" w:type="dxa"/>
          </w:tcPr>
          <w:p w14:paraId="30289915" w14:textId="77777777" w:rsidR="00837CDE" w:rsidRPr="00F61924" w:rsidRDefault="00837CDE" w:rsidP="0037748B">
            <w:pPr>
              <w:rPr>
                <w:b/>
              </w:rPr>
            </w:pPr>
            <w:r w:rsidRPr="00F61924">
              <w:rPr>
                <w:b/>
              </w:rPr>
              <w:t>Eingabefelder</w:t>
            </w:r>
          </w:p>
        </w:tc>
        <w:tc>
          <w:tcPr>
            <w:tcW w:w="6404" w:type="dxa"/>
          </w:tcPr>
          <w:p w14:paraId="2085912C" w14:textId="6A03B9EB" w:rsidR="00837CDE" w:rsidRDefault="00837CDE" w:rsidP="0037748B">
            <w:r>
              <w:t>Suche, User, Passwort</w:t>
            </w:r>
            <w:r w:rsidR="003246DE">
              <w:t>, Benutzername, Passwort, Wiederholen, Anrede, Vorname, Name, Strasse, Nr., PLZ, Ort, Land, AGB’s akzeptieren</w:t>
            </w:r>
          </w:p>
        </w:tc>
      </w:tr>
      <w:tr w:rsidR="00837CDE" w14:paraId="5379C86E" w14:textId="77777777" w:rsidTr="0037748B">
        <w:tc>
          <w:tcPr>
            <w:tcW w:w="2802" w:type="dxa"/>
          </w:tcPr>
          <w:p w14:paraId="26C083E8" w14:textId="77777777" w:rsidR="00837CDE" w:rsidRPr="00F61924" w:rsidRDefault="00837CDE" w:rsidP="0037748B">
            <w:pPr>
              <w:rPr>
                <w:b/>
              </w:rPr>
            </w:pPr>
            <w:r w:rsidRPr="00F61924">
              <w:rPr>
                <w:b/>
              </w:rPr>
              <w:t>Anzeigefelder</w:t>
            </w:r>
          </w:p>
        </w:tc>
        <w:tc>
          <w:tcPr>
            <w:tcW w:w="6404" w:type="dxa"/>
          </w:tcPr>
          <w:p w14:paraId="42911906" w14:textId="1DD9ED63" w:rsidR="00837CDE" w:rsidRDefault="00837CDE" w:rsidP="003246DE">
            <w:r>
              <w:t>Kategorien</w:t>
            </w:r>
          </w:p>
        </w:tc>
      </w:tr>
      <w:tr w:rsidR="00837CDE" w14:paraId="4B04AAA3" w14:textId="77777777" w:rsidTr="0037748B">
        <w:tc>
          <w:tcPr>
            <w:tcW w:w="2802" w:type="dxa"/>
          </w:tcPr>
          <w:p w14:paraId="020B0838" w14:textId="77777777" w:rsidR="00837CDE" w:rsidRPr="00F61924" w:rsidRDefault="00837CDE" w:rsidP="0037748B">
            <w:pPr>
              <w:rPr>
                <w:b/>
              </w:rPr>
            </w:pPr>
            <w:r w:rsidRPr="00F61924">
              <w:rPr>
                <w:b/>
              </w:rPr>
              <w:t>Verzweigungsmöglichkeiten</w:t>
            </w:r>
          </w:p>
        </w:tc>
        <w:tc>
          <w:tcPr>
            <w:tcW w:w="6404" w:type="dxa"/>
          </w:tcPr>
          <w:p w14:paraId="7C47012A" w14:textId="04043671" w:rsidR="00837CDE" w:rsidRDefault="00837CDE" w:rsidP="003246DE">
            <w:r>
              <w:t>Suchen, Einloggen, Kategorien</w:t>
            </w:r>
            <w:r w:rsidR="003246DE">
              <w:t>, Registrieren</w:t>
            </w:r>
          </w:p>
        </w:tc>
      </w:tr>
      <w:tr w:rsidR="00837CDE" w14:paraId="5E7F321C" w14:textId="77777777" w:rsidTr="0037748B">
        <w:tc>
          <w:tcPr>
            <w:tcW w:w="2802" w:type="dxa"/>
          </w:tcPr>
          <w:p w14:paraId="0D12FBDF" w14:textId="77777777" w:rsidR="00837CDE" w:rsidRPr="00F61924" w:rsidRDefault="00837CDE" w:rsidP="0037748B">
            <w:pPr>
              <w:rPr>
                <w:b/>
              </w:rPr>
            </w:pPr>
            <w:r w:rsidRPr="00F61924">
              <w:rPr>
                <w:b/>
              </w:rPr>
              <w:t>Aktionen</w:t>
            </w:r>
          </w:p>
        </w:tc>
        <w:tc>
          <w:tcPr>
            <w:tcW w:w="6404" w:type="dxa"/>
          </w:tcPr>
          <w:p w14:paraId="2C554685" w14:textId="5113CA9E" w:rsidR="00837CDE" w:rsidRDefault="00837CDE" w:rsidP="003246DE">
            <w:r>
              <w:t xml:space="preserve">Suchen, in den Kategorien suchen, </w:t>
            </w:r>
            <w:r w:rsidR="003246DE">
              <w:t>Registrieren</w:t>
            </w:r>
          </w:p>
        </w:tc>
      </w:tr>
    </w:tbl>
    <w:p w14:paraId="200C89DC" w14:textId="77777777" w:rsidR="00F87033" w:rsidRDefault="006D2BF8" w:rsidP="00F87033">
      <w:pPr>
        <w:keepNext/>
      </w:pPr>
      <w:r>
        <w:rPr>
          <w:noProof/>
        </w:rPr>
        <w:lastRenderedPageBreak/>
        <w:drawing>
          <wp:inline distT="0" distB="0" distL="0" distR="0" wp14:anchorId="6719170C" wp14:editId="2E177832">
            <wp:extent cx="5753100" cy="3409950"/>
            <wp:effectExtent l="0" t="0" r="0" b="0"/>
            <wp:docPr id="12" name="Grafik 12" descr="U:\Various\git_repos\LFH\doc\03 Entwicklung\GUISketch\GUI_Sketch_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Various\git_repos\LFH\doc\03 Entwicklung\GUISketch\GUI_Sketch_Warenkor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195ABD61" w14:textId="7E106C78"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5</w:t>
      </w:r>
      <w:r>
        <w:fldChar w:fldCharType="end"/>
      </w:r>
      <w:r>
        <w:t xml:space="preserve"> Warenkorb Übersicht</w:t>
      </w:r>
    </w:p>
    <w:tbl>
      <w:tblPr>
        <w:tblStyle w:val="Tabellenraster"/>
        <w:tblW w:w="0" w:type="auto"/>
        <w:tblLook w:val="04A0" w:firstRow="1" w:lastRow="0" w:firstColumn="1" w:lastColumn="0" w:noHBand="0" w:noVBand="1"/>
      </w:tblPr>
      <w:tblGrid>
        <w:gridCol w:w="2802"/>
        <w:gridCol w:w="6254"/>
      </w:tblGrid>
      <w:tr w:rsidR="00835C9B" w:rsidRPr="00F61924" w14:paraId="652F93C9" w14:textId="77777777" w:rsidTr="0037748B">
        <w:tc>
          <w:tcPr>
            <w:tcW w:w="9206" w:type="dxa"/>
            <w:gridSpan w:val="2"/>
            <w:shd w:val="clear" w:color="auto" w:fill="CBD5DE" w:themeFill="accent1" w:themeFillTint="66"/>
          </w:tcPr>
          <w:p w14:paraId="5DD5912F" w14:textId="77777777" w:rsidR="00835C9B" w:rsidRPr="00F61924" w:rsidRDefault="00835C9B" w:rsidP="0037748B">
            <w:pPr>
              <w:rPr>
                <w:b/>
              </w:rPr>
            </w:pPr>
            <w:r w:rsidRPr="00F61924">
              <w:rPr>
                <w:b/>
                <w:color w:val="FFFFFF" w:themeColor="background1"/>
              </w:rPr>
              <w:t>Dialogbeschreibung</w:t>
            </w:r>
          </w:p>
        </w:tc>
      </w:tr>
      <w:tr w:rsidR="00835C9B" w14:paraId="086BBA65" w14:textId="77777777" w:rsidTr="0037748B">
        <w:tc>
          <w:tcPr>
            <w:tcW w:w="2802" w:type="dxa"/>
          </w:tcPr>
          <w:p w14:paraId="6D456C72" w14:textId="77777777" w:rsidR="00835C9B" w:rsidRPr="00F61924" w:rsidRDefault="00835C9B" w:rsidP="0037748B">
            <w:pPr>
              <w:rPr>
                <w:b/>
              </w:rPr>
            </w:pPr>
            <w:r w:rsidRPr="00F61924">
              <w:rPr>
                <w:b/>
              </w:rPr>
              <w:t>Name</w:t>
            </w:r>
          </w:p>
        </w:tc>
        <w:tc>
          <w:tcPr>
            <w:tcW w:w="6404" w:type="dxa"/>
          </w:tcPr>
          <w:p w14:paraId="1B5E36DF" w14:textId="0EB760BB" w:rsidR="00835C9B" w:rsidRDefault="00835C9B" w:rsidP="0037748B">
            <w:r>
              <w:t>Warenkorb Übersicht</w:t>
            </w:r>
          </w:p>
        </w:tc>
      </w:tr>
      <w:tr w:rsidR="00835C9B" w14:paraId="0637CC5E" w14:textId="77777777" w:rsidTr="0037748B">
        <w:tc>
          <w:tcPr>
            <w:tcW w:w="2802" w:type="dxa"/>
          </w:tcPr>
          <w:p w14:paraId="27DA5CB4" w14:textId="77777777" w:rsidR="00835C9B" w:rsidRPr="00F61924" w:rsidRDefault="00835C9B" w:rsidP="0037748B">
            <w:pPr>
              <w:rPr>
                <w:b/>
              </w:rPr>
            </w:pPr>
            <w:r w:rsidRPr="00F61924">
              <w:rPr>
                <w:b/>
              </w:rPr>
              <w:t>Kurzbeschreibung</w:t>
            </w:r>
          </w:p>
        </w:tc>
        <w:tc>
          <w:tcPr>
            <w:tcW w:w="6404" w:type="dxa"/>
          </w:tcPr>
          <w:p w14:paraId="7F233F14" w14:textId="266A4111" w:rsidR="00835C9B" w:rsidRDefault="00835C9B" w:rsidP="00835C9B">
            <w:r>
              <w:t>Hier werden die Produkte aufgelistet, welche der Kunde in den Warenkorb gelegt hat.</w:t>
            </w:r>
          </w:p>
        </w:tc>
      </w:tr>
      <w:tr w:rsidR="00835C9B" w14:paraId="1A29FC21" w14:textId="77777777" w:rsidTr="0037748B">
        <w:tc>
          <w:tcPr>
            <w:tcW w:w="2802" w:type="dxa"/>
          </w:tcPr>
          <w:p w14:paraId="25A7ED6B" w14:textId="77777777" w:rsidR="00835C9B" w:rsidRPr="00F61924" w:rsidRDefault="00835C9B" w:rsidP="0037748B">
            <w:pPr>
              <w:rPr>
                <w:b/>
              </w:rPr>
            </w:pPr>
            <w:r w:rsidRPr="00F61924">
              <w:rPr>
                <w:b/>
              </w:rPr>
              <w:t>Verwendung</w:t>
            </w:r>
          </w:p>
        </w:tc>
        <w:tc>
          <w:tcPr>
            <w:tcW w:w="6404" w:type="dxa"/>
          </w:tcPr>
          <w:p w14:paraId="364BEF59" w14:textId="18F6870B" w:rsidR="00835C9B" w:rsidRDefault="00172B32" w:rsidP="0037748B">
            <w:r>
              <w:t>Ein Benutzer, welcher sehen will, was er im Warenkorb hat oder den Inhalt bestellen will</w:t>
            </w:r>
            <w:r w:rsidR="00835C9B">
              <w:t>.</w:t>
            </w:r>
          </w:p>
        </w:tc>
      </w:tr>
      <w:tr w:rsidR="00835C9B" w14:paraId="22B83867" w14:textId="77777777" w:rsidTr="0037748B">
        <w:tc>
          <w:tcPr>
            <w:tcW w:w="2802" w:type="dxa"/>
          </w:tcPr>
          <w:p w14:paraId="57BA4CD0" w14:textId="77777777" w:rsidR="00835C9B" w:rsidRPr="00F61924" w:rsidRDefault="00835C9B" w:rsidP="0037748B">
            <w:pPr>
              <w:rPr>
                <w:b/>
              </w:rPr>
            </w:pPr>
            <w:r w:rsidRPr="00F61924">
              <w:rPr>
                <w:b/>
              </w:rPr>
              <w:t>Komplexität</w:t>
            </w:r>
          </w:p>
        </w:tc>
        <w:tc>
          <w:tcPr>
            <w:tcW w:w="6404" w:type="dxa"/>
          </w:tcPr>
          <w:p w14:paraId="2121A4B3" w14:textId="77777777" w:rsidR="00835C9B" w:rsidRDefault="00835C9B" w:rsidP="0037748B">
            <w:r>
              <w:t>Standard</w:t>
            </w:r>
          </w:p>
        </w:tc>
      </w:tr>
      <w:tr w:rsidR="00835C9B" w14:paraId="60BE8906" w14:textId="77777777" w:rsidTr="0037748B">
        <w:tc>
          <w:tcPr>
            <w:tcW w:w="2802" w:type="dxa"/>
          </w:tcPr>
          <w:p w14:paraId="105884F0" w14:textId="77777777" w:rsidR="00835C9B" w:rsidRPr="00F61924" w:rsidRDefault="00835C9B" w:rsidP="0037748B">
            <w:pPr>
              <w:rPr>
                <w:b/>
              </w:rPr>
            </w:pPr>
            <w:r w:rsidRPr="00F61924">
              <w:rPr>
                <w:b/>
              </w:rPr>
              <w:t>Eingabefelder</w:t>
            </w:r>
          </w:p>
        </w:tc>
        <w:tc>
          <w:tcPr>
            <w:tcW w:w="6404" w:type="dxa"/>
          </w:tcPr>
          <w:p w14:paraId="2EF0A389" w14:textId="63D1F29F" w:rsidR="00835C9B" w:rsidRDefault="00835C9B" w:rsidP="00172B32">
            <w:r>
              <w:t>Suche, User, Passwort</w:t>
            </w:r>
          </w:p>
        </w:tc>
      </w:tr>
      <w:tr w:rsidR="00835C9B" w14:paraId="0BB2EC7A" w14:textId="77777777" w:rsidTr="0037748B">
        <w:tc>
          <w:tcPr>
            <w:tcW w:w="2802" w:type="dxa"/>
          </w:tcPr>
          <w:p w14:paraId="089B853F" w14:textId="77777777" w:rsidR="00835C9B" w:rsidRPr="00F61924" w:rsidRDefault="00835C9B" w:rsidP="0037748B">
            <w:pPr>
              <w:rPr>
                <w:b/>
              </w:rPr>
            </w:pPr>
            <w:r w:rsidRPr="00F61924">
              <w:rPr>
                <w:b/>
              </w:rPr>
              <w:t>Anzeigefelder</w:t>
            </w:r>
          </w:p>
        </w:tc>
        <w:tc>
          <w:tcPr>
            <w:tcW w:w="6404" w:type="dxa"/>
          </w:tcPr>
          <w:p w14:paraId="51538219" w14:textId="18069BE5" w:rsidR="00835C9B" w:rsidRDefault="00835C9B" w:rsidP="0037748B">
            <w:r>
              <w:t>Kategorien</w:t>
            </w:r>
            <w:r w:rsidR="002E0403">
              <w:t>, Art-Nr., Bezeichnung, Einzelpreis, Menge, Preis, Total</w:t>
            </w:r>
          </w:p>
        </w:tc>
      </w:tr>
      <w:tr w:rsidR="00835C9B" w14:paraId="129E8F5B" w14:textId="77777777" w:rsidTr="0037748B">
        <w:tc>
          <w:tcPr>
            <w:tcW w:w="2802" w:type="dxa"/>
          </w:tcPr>
          <w:p w14:paraId="6A26AD4E" w14:textId="77777777" w:rsidR="00835C9B" w:rsidRPr="00F61924" w:rsidRDefault="00835C9B" w:rsidP="0037748B">
            <w:pPr>
              <w:rPr>
                <w:b/>
              </w:rPr>
            </w:pPr>
            <w:r w:rsidRPr="00F61924">
              <w:rPr>
                <w:b/>
              </w:rPr>
              <w:t>Verzweigungsmöglichkeiten</w:t>
            </w:r>
          </w:p>
        </w:tc>
        <w:tc>
          <w:tcPr>
            <w:tcW w:w="6404" w:type="dxa"/>
          </w:tcPr>
          <w:p w14:paraId="68D370E2" w14:textId="610B56A1" w:rsidR="00835C9B" w:rsidRDefault="00835C9B" w:rsidP="00C03250">
            <w:r>
              <w:t xml:space="preserve">Suchen, Einloggen, Kategorien, </w:t>
            </w:r>
            <w:r w:rsidR="00C03250">
              <w:t>Verbindlich bestellen</w:t>
            </w:r>
          </w:p>
        </w:tc>
      </w:tr>
      <w:tr w:rsidR="00835C9B" w14:paraId="32E955F7" w14:textId="77777777" w:rsidTr="0037748B">
        <w:tc>
          <w:tcPr>
            <w:tcW w:w="2802" w:type="dxa"/>
          </w:tcPr>
          <w:p w14:paraId="67EE5632" w14:textId="77777777" w:rsidR="00835C9B" w:rsidRPr="00F61924" w:rsidRDefault="00835C9B" w:rsidP="0037748B">
            <w:pPr>
              <w:rPr>
                <w:b/>
              </w:rPr>
            </w:pPr>
            <w:r w:rsidRPr="00F61924">
              <w:rPr>
                <w:b/>
              </w:rPr>
              <w:t>Aktionen</w:t>
            </w:r>
          </w:p>
        </w:tc>
        <w:tc>
          <w:tcPr>
            <w:tcW w:w="6404" w:type="dxa"/>
          </w:tcPr>
          <w:p w14:paraId="3D6DA896" w14:textId="04BDC25E" w:rsidR="00835C9B" w:rsidRDefault="00835C9B" w:rsidP="00825818">
            <w:r>
              <w:t xml:space="preserve">Suchen, in den Kategorien suchen, </w:t>
            </w:r>
            <w:r w:rsidR="00825818">
              <w:t>Verbindlich Bestellen</w:t>
            </w:r>
          </w:p>
        </w:tc>
      </w:tr>
    </w:tbl>
    <w:p w14:paraId="46869094" w14:textId="77777777" w:rsidR="00F87033" w:rsidRDefault="006D2BF8" w:rsidP="00F87033">
      <w:pPr>
        <w:keepNext/>
      </w:pPr>
      <w:r>
        <w:rPr>
          <w:noProof/>
        </w:rPr>
        <w:lastRenderedPageBreak/>
        <w:drawing>
          <wp:inline distT="0" distB="0" distL="0" distR="0" wp14:anchorId="695E18D5" wp14:editId="30A6386E">
            <wp:extent cx="5753100" cy="3409950"/>
            <wp:effectExtent l="0" t="0" r="0" b="0"/>
            <wp:docPr id="10" name="Grafik 10" descr="U:\Various\git_repos\LFH\doc\03 Entwicklung\GUISketch\GUI_Sketch_Be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Various\git_repos\LFH\doc\03 Entwicklung\GUISketch\GUI_Sketch_Bestell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1172A326" w14:textId="188369F7"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6</w:t>
      </w:r>
      <w:r>
        <w:fldChar w:fldCharType="end"/>
      </w:r>
      <w:r>
        <w:t xml:space="preserve"> Bestellung</w:t>
      </w:r>
    </w:p>
    <w:tbl>
      <w:tblPr>
        <w:tblStyle w:val="Tabellenraster"/>
        <w:tblW w:w="0" w:type="auto"/>
        <w:tblLook w:val="04A0" w:firstRow="1" w:lastRow="0" w:firstColumn="1" w:lastColumn="0" w:noHBand="0" w:noVBand="1"/>
      </w:tblPr>
      <w:tblGrid>
        <w:gridCol w:w="2802"/>
        <w:gridCol w:w="6254"/>
      </w:tblGrid>
      <w:tr w:rsidR="007F05F5" w:rsidRPr="00F61924" w14:paraId="4EF377A9" w14:textId="77777777" w:rsidTr="0037748B">
        <w:tc>
          <w:tcPr>
            <w:tcW w:w="9206" w:type="dxa"/>
            <w:gridSpan w:val="2"/>
            <w:shd w:val="clear" w:color="auto" w:fill="CBD5DE" w:themeFill="accent1" w:themeFillTint="66"/>
          </w:tcPr>
          <w:p w14:paraId="147B0820" w14:textId="77777777" w:rsidR="007F05F5" w:rsidRPr="00F61924" w:rsidRDefault="007F05F5" w:rsidP="0037748B">
            <w:pPr>
              <w:rPr>
                <w:b/>
              </w:rPr>
            </w:pPr>
            <w:r w:rsidRPr="00F61924">
              <w:rPr>
                <w:b/>
                <w:color w:val="FFFFFF" w:themeColor="background1"/>
              </w:rPr>
              <w:t>Dialogbeschreibung</w:t>
            </w:r>
          </w:p>
        </w:tc>
      </w:tr>
      <w:tr w:rsidR="007F05F5" w14:paraId="14C9CC12" w14:textId="77777777" w:rsidTr="0037748B">
        <w:tc>
          <w:tcPr>
            <w:tcW w:w="2802" w:type="dxa"/>
          </w:tcPr>
          <w:p w14:paraId="6D426589" w14:textId="77777777" w:rsidR="007F05F5" w:rsidRPr="00F61924" w:rsidRDefault="007F05F5" w:rsidP="0037748B">
            <w:pPr>
              <w:rPr>
                <w:b/>
              </w:rPr>
            </w:pPr>
            <w:r w:rsidRPr="00F61924">
              <w:rPr>
                <w:b/>
              </w:rPr>
              <w:t>Name</w:t>
            </w:r>
          </w:p>
        </w:tc>
        <w:tc>
          <w:tcPr>
            <w:tcW w:w="6404" w:type="dxa"/>
          </w:tcPr>
          <w:p w14:paraId="273E1C20" w14:textId="7670B754" w:rsidR="007F05F5" w:rsidRDefault="007F05F5" w:rsidP="0037748B">
            <w:r>
              <w:t>Bestellung</w:t>
            </w:r>
          </w:p>
        </w:tc>
      </w:tr>
      <w:tr w:rsidR="007F05F5" w14:paraId="3561BC53" w14:textId="77777777" w:rsidTr="0037748B">
        <w:tc>
          <w:tcPr>
            <w:tcW w:w="2802" w:type="dxa"/>
          </w:tcPr>
          <w:p w14:paraId="1CA69D37" w14:textId="77777777" w:rsidR="007F05F5" w:rsidRPr="00F61924" w:rsidRDefault="007F05F5" w:rsidP="0037748B">
            <w:pPr>
              <w:rPr>
                <w:b/>
              </w:rPr>
            </w:pPr>
            <w:r w:rsidRPr="00F61924">
              <w:rPr>
                <w:b/>
              </w:rPr>
              <w:t>Kurzbeschreibung</w:t>
            </w:r>
          </w:p>
        </w:tc>
        <w:tc>
          <w:tcPr>
            <w:tcW w:w="6404" w:type="dxa"/>
          </w:tcPr>
          <w:p w14:paraId="3EEA162E" w14:textId="4176DC54" w:rsidR="007F05F5" w:rsidRDefault="0098243A" w:rsidP="0037748B">
            <w:r>
              <w:t>Wenn ein Benutzer den Warenkorbinhalt bestellen will, so kommt er auf diese Seite</w:t>
            </w:r>
            <w:r w:rsidR="007F05F5">
              <w:t>.</w:t>
            </w:r>
          </w:p>
        </w:tc>
      </w:tr>
      <w:tr w:rsidR="007F05F5" w14:paraId="36B621BF" w14:textId="77777777" w:rsidTr="0037748B">
        <w:tc>
          <w:tcPr>
            <w:tcW w:w="2802" w:type="dxa"/>
          </w:tcPr>
          <w:p w14:paraId="01829F49" w14:textId="77777777" w:rsidR="007F05F5" w:rsidRPr="00F61924" w:rsidRDefault="007F05F5" w:rsidP="0037748B">
            <w:pPr>
              <w:rPr>
                <w:b/>
              </w:rPr>
            </w:pPr>
            <w:r w:rsidRPr="00F61924">
              <w:rPr>
                <w:b/>
              </w:rPr>
              <w:t>Verwendung</w:t>
            </w:r>
          </w:p>
        </w:tc>
        <w:tc>
          <w:tcPr>
            <w:tcW w:w="6404" w:type="dxa"/>
          </w:tcPr>
          <w:p w14:paraId="0B2572EA" w14:textId="20D488C1" w:rsidR="007F05F5" w:rsidRDefault="007F05F5" w:rsidP="002461D2">
            <w:r>
              <w:t xml:space="preserve">Ein Benutzer, welcher den Inhalt </w:t>
            </w:r>
            <w:r w:rsidR="002461D2">
              <w:t xml:space="preserve">des Warekorbs </w:t>
            </w:r>
            <w:r>
              <w:t>bestellen will.</w:t>
            </w:r>
          </w:p>
        </w:tc>
      </w:tr>
      <w:tr w:rsidR="007F05F5" w14:paraId="4ACACFD5" w14:textId="77777777" w:rsidTr="0037748B">
        <w:tc>
          <w:tcPr>
            <w:tcW w:w="2802" w:type="dxa"/>
          </w:tcPr>
          <w:p w14:paraId="04397E36" w14:textId="77777777" w:rsidR="007F05F5" w:rsidRPr="00F61924" w:rsidRDefault="007F05F5" w:rsidP="0037748B">
            <w:pPr>
              <w:rPr>
                <w:b/>
              </w:rPr>
            </w:pPr>
            <w:r w:rsidRPr="00F61924">
              <w:rPr>
                <w:b/>
              </w:rPr>
              <w:t>Komplexität</w:t>
            </w:r>
          </w:p>
        </w:tc>
        <w:tc>
          <w:tcPr>
            <w:tcW w:w="6404" w:type="dxa"/>
          </w:tcPr>
          <w:p w14:paraId="2CAB82EF" w14:textId="77777777" w:rsidR="007F05F5" w:rsidRDefault="007F05F5" w:rsidP="0037748B">
            <w:r>
              <w:t>Standard</w:t>
            </w:r>
          </w:p>
        </w:tc>
      </w:tr>
      <w:tr w:rsidR="007F05F5" w14:paraId="2A076A8E" w14:textId="77777777" w:rsidTr="0037748B">
        <w:tc>
          <w:tcPr>
            <w:tcW w:w="2802" w:type="dxa"/>
          </w:tcPr>
          <w:p w14:paraId="61940361" w14:textId="77777777" w:rsidR="007F05F5" w:rsidRPr="00F61924" w:rsidRDefault="007F05F5" w:rsidP="0037748B">
            <w:pPr>
              <w:rPr>
                <w:b/>
              </w:rPr>
            </w:pPr>
            <w:r w:rsidRPr="00F61924">
              <w:rPr>
                <w:b/>
              </w:rPr>
              <w:t>Eingabefelder</w:t>
            </w:r>
          </w:p>
        </w:tc>
        <w:tc>
          <w:tcPr>
            <w:tcW w:w="6404" w:type="dxa"/>
          </w:tcPr>
          <w:p w14:paraId="06529AC0" w14:textId="540CC6C5" w:rsidR="007F05F5" w:rsidRDefault="007F05F5" w:rsidP="00112CB3">
            <w:r>
              <w:t xml:space="preserve">Suche, </w:t>
            </w:r>
            <w:r w:rsidR="00112CB3">
              <w:t>Zahlungsmethode, Lieferadresse</w:t>
            </w:r>
          </w:p>
        </w:tc>
      </w:tr>
      <w:tr w:rsidR="007F05F5" w14:paraId="6F36D1E8" w14:textId="77777777" w:rsidTr="0037748B">
        <w:tc>
          <w:tcPr>
            <w:tcW w:w="2802" w:type="dxa"/>
          </w:tcPr>
          <w:p w14:paraId="798F82E7" w14:textId="77777777" w:rsidR="007F05F5" w:rsidRPr="00F61924" w:rsidRDefault="007F05F5" w:rsidP="0037748B">
            <w:pPr>
              <w:rPr>
                <w:b/>
              </w:rPr>
            </w:pPr>
            <w:r w:rsidRPr="00F61924">
              <w:rPr>
                <w:b/>
              </w:rPr>
              <w:t>Anzeigefelder</w:t>
            </w:r>
          </w:p>
        </w:tc>
        <w:tc>
          <w:tcPr>
            <w:tcW w:w="6404" w:type="dxa"/>
          </w:tcPr>
          <w:p w14:paraId="119DD666" w14:textId="5E77B9C7" w:rsidR="007F05F5" w:rsidRDefault="007F05F5" w:rsidP="00112CB3">
            <w:r>
              <w:t xml:space="preserve">Kategorien, </w:t>
            </w:r>
            <w:r w:rsidR="00112CB3">
              <w:t>Total</w:t>
            </w:r>
          </w:p>
        </w:tc>
      </w:tr>
      <w:tr w:rsidR="007F05F5" w14:paraId="67189F42" w14:textId="77777777" w:rsidTr="0037748B">
        <w:tc>
          <w:tcPr>
            <w:tcW w:w="2802" w:type="dxa"/>
          </w:tcPr>
          <w:p w14:paraId="251F9CBB" w14:textId="77777777" w:rsidR="007F05F5" w:rsidRPr="00F61924" w:rsidRDefault="007F05F5" w:rsidP="0037748B">
            <w:pPr>
              <w:rPr>
                <w:b/>
              </w:rPr>
            </w:pPr>
            <w:r w:rsidRPr="00F61924">
              <w:rPr>
                <w:b/>
              </w:rPr>
              <w:t>Verzweigungsmöglichkeiten</w:t>
            </w:r>
          </w:p>
        </w:tc>
        <w:tc>
          <w:tcPr>
            <w:tcW w:w="6404" w:type="dxa"/>
          </w:tcPr>
          <w:p w14:paraId="48CC77B1" w14:textId="2EF38F99" w:rsidR="007F05F5" w:rsidRDefault="007F05F5" w:rsidP="00112CB3">
            <w:r>
              <w:t xml:space="preserve">Suchen, </w:t>
            </w:r>
            <w:r w:rsidR="00112CB3">
              <w:t>Ausloggen</w:t>
            </w:r>
            <w:r>
              <w:t xml:space="preserve">, Kategorien, </w:t>
            </w:r>
            <w:r w:rsidR="00112CB3">
              <w:t>Bestellen</w:t>
            </w:r>
          </w:p>
        </w:tc>
      </w:tr>
      <w:tr w:rsidR="007F05F5" w14:paraId="56ED9E74" w14:textId="77777777" w:rsidTr="0037748B">
        <w:tc>
          <w:tcPr>
            <w:tcW w:w="2802" w:type="dxa"/>
          </w:tcPr>
          <w:p w14:paraId="36A29EA3" w14:textId="77777777" w:rsidR="007F05F5" w:rsidRPr="00F61924" w:rsidRDefault="007F05F5" w:rsidP="0037748B">
            <w:pPr>
              <w:rPr>
                <w:b/>
              </w:rPr>
            </w:pPr>
            <w:r w:rsidRPr="00F61924">
              <w:rPr>
                <w:b/>
              </w:rPr>
              <w:t>Aktionen</w:t>
            </w:r>
          </w:p>
        </w:tc>
        <w:tc>
          <w:tcPr>
            <w:tcW w:w="6404" w:type="dxa"/>
          </w:tcPr>
          <w:p w14:paraId="17ACB021" w14:textId="7AD15074" w:rsidR="007F05F5" w:rsidRDefault="007F05F5" w:rsidP="00112CB3">
            <w:r>
              <w:t xml:space="preserve">Suchen, in den Kategorien suchen, </w:t>
            </w:r>
            <w:r w:rsidR="00112CB3">
              <w:t>Bestellen</w:t>
            </w:r>
          </w:p>
        </w:tc>
      </w:tr>
    </w:tbl>
    <w:p w14:paraId="1268081D" w14:textId="77777777" w:rsidR="00F87033" w:rsidRDefault="006D2BF8" w:rsidP="00F87033">
      <w:pPr>
        <w:keepNext/>
      </w:pPr>
      <w:r>
        <w:rPr>
          <w:noProof/>
        </w:rPr>
        <w:lastRenderedPageBreak/>
        <w:drawing>
          <wp:inline distT="0" distB="0" distL="0" distR="0" wp14:anchorId="0CF602C4" wp14:editId="38DB0B1F">
            <wp:extent cx="5753100" cy="3409950"/>
            <wp:effectExtent l="0" t="0" r="0" b="0"/>
            <wp:docPr id="11" name="Grafik 11" descr="U:\Various\git_repos\LFH\doc\03 Entwicklung\GUISketch\GUI_Sketch_UserDa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Various\git_repos\LFH\doc\03 Entwicklung\GUISketch\GUI_Sketch_UserDat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3AD0C720" w14:textId="0C35AF9B"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7</w:t>
      </w:r>
      <w:r>
        <w:fldChar w:fldCharType="end"/>
      </w:r>
      <w:r>
        <w:t xml:space="preserve"> Persönliche Daten bearbeiten</w:t>
      </w:r>
    </w:p>
    <w:tbl>
      <w:tblPr>
        <w:tblStyle w:val="Tabellenraster"/>
        <w:tblW w:w="0" w:type="auto"/>
        <w:tblLook w:val="04A0" w:firstRow="1" w:lastRow="0" w:firstColumn="1" w:lastColumn="0" w:noHBand="0" w:noVBand="1"/>
      </w:tblPr>
      <w:tblGrid>
        <w:gridCol w:w="2802"/>
        <w:gridCol w:w="6254"/>
      </w:tblGrid>
      <w:tr w:rsidR="0002620F" w:rsidRPr="00F61924" w14:paraId="09C7036B" w14:textId="77777777" w:rsidTr="0037748B">
        <w:tc>
          <w:tcPr>
            <w:tcW w:w="9206" w:type="dxa"/>
            <w:gridSpan w:val="2"/>
            <w:shd w:val="clear" w:color="auto" w:fill="CBD5DE" w:themeFill="accent1" w:themeFillTint="66"/>
          </w:tcPr>
          <w:p w14:paraId="02F846F6" w14:textId="77777777" w:rsidR="0002620F" w:rsidRPr="00F61924" w:rsidRDefault="0002620F" w:rsidP="0037748B">
            <w:pPr>
              <w:rPr>
                <w:b/>
              </w:rPr>
            </w:pPr>
            <w:r w:rsidRPr="00F61924">
              <w:rPr>
                <w:b/>
                <w:color w:val="FFFFFF" w:themeColor="background1"/>
              </w:rPr>
              <w:t>Dialogbeschreibung</w:t>
            </w:r>
          </w:p>
        </w:tc>
      </w:tr>
      <w:tr w:rsidR="0002620F" w14:paraId="76D22E82" w14:textId="77777777" w:rsidTr="0037748B">
        <w:tc>
          <w:tcPr>
            <w:tcW w:w="2802" w:type="dxa"/>
          </w:tcPr>
          <w:p w14:paraId="32DACE41" w14:textId="77777777" w:rsidR="0002620F" w:rsidRPr="00F61924" w:rsidRDefault="0002620F" w:rsidP="0037748B">
            <w:pPr>
              <w:rPr>
                <w:b/>
              </w:rPr>
            </w:pPr>
            <w:r w:rsidRPr="00F61924">
              <w:rPr>
                <w:b/>
              </w:rPr>
              <w:t>Name</w:t>
            </w:r>
          </w:p>
        </w:tc>
        <w:tc>
          <w:tcPr>
            <w:tcW w:w="6404" w:type="dxa"/>
          </w:tcPr>
          <w:p w14:paraId="0F276ECC" w14:textId="5173313A" w:rsidR="0002620F" w:rsidRDefault="0002620F" w:rsidP="0037748B">
            <w:r>
              <w:t>Daten bearbeiten</w:t>
            </w:r>
          </w:p>
        </w:tc>
      </w:tr>
      <w:tr w:rsidR="0002620F" w14:paraId="0BF45A29" w14:textId="77777777" w:rsidTr="0037748B">
        <w:tc>
          <w:tcPr>
            <w:tcW w:w="2802" w:type="dxa"/>
          </w:tcPr>
          <w:p w14:paraId="784F21BA" w14:textId="77777777" w:rsidR="0002620F" w:rsidRPr="00F61924" w:rsidRDefault="0002620F" w:rsidP="0037748B">
            <w:pPr>
              <w:rPr>
                <w:b/>
              </w:rPr>
            </w:pPr>
            <w:r w:rsidRPr="00F61924">
              <w:rPr>
                <w:b/>
              </w:rPr>
              <w:t>Kurzbeschreibung</w:t>
            </w:r>
          </w:p>
        </w:tc>
        <w:tc>
          <w:tcPr>
            <w:tcW w:w="6404" w:type="dxa"/>
          </w:tcPr>
          <w:p w14:paraId="0ECDE5C4" w14:textId="0BE423C4" w:rsidR="0002620F" w:rsidRDefault="001C296D" w:rsidP="0037748B">
            <w:r>
              <w:t>Ein Benutzer will sein</w:t>
            </w:r>
            <w:r w:rsidR="00257C20">
              <w:t>e hinterlegten Daten bearbeiten</w:t>
            </w:r>
            <w:r w:rsidR="0002620F">
              <w:t>.</w:t>
            </w:r>
          </w:p>
        </w:tc>
      </w:tr>
      <w:tr w:rsidR="0002620F" w14:paraId="34AA7AD4" w14:textId="77777777" w:rsidTr="0037748B">
        <w:tc>
          <w:tcPr>
            <w:tcW w:w="2802" w:type="dxa"/>
          </w:tcPr>
          <w:p w14:paraId="38339516" w14:textId="77777777" w:rsidR="0002620F" w:rsidRPr="00F61924" w:rsidRDefault="0002620F" w:rsidP="0037748B">
            <w:pPr>
              <w:rPr>
                <w:b/>
              </w:rPr>
            </w:pPr>
            <w:r w:rsidRPr="00F61924">
              <w:rPr>
                <w:b/>
              </w:rPr>
              <w:t>Verwendung</w:t>
            </w:r>
          </w:p>
        </w:tc>
        <w:tc>
          <w:tcPr>
            <w:tcW w:w="6404" w:type="dxa"/>
          </w:tcPr>
          <w:p w14:paraId="2DEB3DB1" w14:textId="4230C865" w:rsidR="0002620F" w:rsidRDefault="00747F53" w:rsidP="0037748B">
            <w:r>
              <w:t>Adresse des Benutzers anpassen</w:t>
            </w:r>
            <w:r w:rsidR="0002620F">
              <w:t>.</w:t>
            </w:r>
          </w:p>
        </w:tc>
      </w:tr>
      <w:tr w:rsidR="0002620F" w14:paraId="5B623293" w14:textId="77777777" w:rsidTr="0037748B">
        <w:tc>
          <w:tcPr>
            <w:tcW w:w="2802" w:type="dxa"/>
          </w:tcPr>
          <w:p w14:paraId="0B36F474" w14:textId="77777777" w:rsidR="0002620F" w:rsidRPr="00F61924" w:rsidRDefault="0002620F" w:rsidP="0037748B">
            <w:pPr>
              <w:rPr>
                <w:b/>
              </w:rPr>
            </w:pPr>
            <w:r w:rsidRPr="00F61924">
              <w:rPr>
                <w:b/>
              </w:rPr>
              <w:t>Komplexität</w:t>
            </w:r>
          </w:p>
        </w:tc>
        <w:tc>
          <w:tcPr>
            <w:tcW w:w="6404" w:type="dxa"/>
          </w:tcPr>
          <w:p w14:paraId="564CCD06" w14:textId="77777777" w:rsidR="0002620F" w:rsidRDefault="0002620F" w:rsidP="0037748B">
            <w:r>
              <w:t>Standard</w:t>
            </w:r>
          </w:p>
        </w:tc>
      </w:tr>
      <w:tr w:rsidR="0002620F" w14:paraId="7B204F42" w14:textId="77777777" w:rsidTr="0037748B">
        <w:tc>
          <w:tcPr>
            <w:tcW w:w="2802" w:type="dxa"/>
          </w:tcPr>
          <w:p w14:paraId="613B119C" w14:textId="77777777" w:rsidR="0002620F" w:rsidRPr="00F61924" w:rsidRDefault="0002620F" w:rsidP="0037748B">
            <w:pPr>
              <w:rPr>
                <w:b/>
              </w:rPr>
            </w:pPr>
            <w:r w:rsidRPr="00F61924">
              <w:rPr>
                <w:b/>
              </w:rPr>
              <w:t>Eingabefelder</w:t>
            </w:r>
          </w:p>
        </w:tc>
        <w:tc>
          <w:tcPr>
            <w:tcW w:w="6404" w:type="dxa"/>
          </w:tcPr>
          <w:p w14:paraId="321F7034" w14:textId="1EEBB71D" w:rsidR="0002620F" w:rsidRDefault="0002620F" w:rsidP="0015096E">
            <w:r>
              <w:t xml:space="preserve">Suche, </w:t>
            </w:r>
            <w:r w:rsidR="0015096E">
              <w:t>Neues Passwort, Wiederholen, Anrede, Vorname, Name, Strasse, Nr, PLZ, Ort, Land</w:t>
            </w:r>
          </w:p>
        </w:tc>
      </w:tr>
      <w:tr w:rsidR="0002620F" w14:paraId="2961FC53" w14:textId="77777777" w:rsidTr="0037748B">
        <w:tc>
          <w:tcPr>
            <w:tcW w:w="2802" w:type="dxa"/>
          </w:tcPr>
          <w:p w14:paraId="218D850C" w14:textId="77777777" w:rsidR="0002620F" w:rsidRPr="00F61924" w:rsidRDefault="0002620F" w:rsidP="0037748B">
            <w:pPr>
              <w:rPr>
                <w:b/>
              </w:rPr>
            </w:pPr>
            <w:r w:rsidRPr="00F61924">
              <w:rPr>
                <w:b/>
              </w:rPr>
              <w:t>Anzeigefelder</w:t>
            </w:r>
          </w:p>
        </w:tc>
        <w:tc>
          <w:tcPr>
            <w:tcW w:w="6404" w:type="dxa"/>
          </w:tcPr>
          <w:p w14:paraId="4D35F0C1" w14:textId="51D4C5FD" w:rsidR="0002620F" w:rsidRDefault="0002620F" w:rsidP="0015096E">
            <w:r>
              <w:t xml:space="preserve">Kategorien, </w:t>
            </w:r>
            <w:r w:rsidR="0015096E">
              <w:t>Warenkorb</w:t>
            </w:r>
          </w:p>
        </w:tc>
      </w:tr>
      <w:tr w:rsidR="0002620F" w14:paraId="6DB04A99" w14:textId="77777777" w:rsidTr="0037748B">
        <w:tc>
          <w:tcPr>
            <w:tcW w:w="2802" w:type="dxa"/>
          </w:tcPr>
          <w:p w14:paraId="2F19B852" w14:textId="77777777" w:rsidR="0002620F" w:rsidRPr="00F61924" w:rsidRDefault="0002620F" w:rsidP="0037748B">
            <w:pPr>
              <w:rPr>
                <w:b/>
              </w:rPr>
            </w:pPr>
            <w:r w:rsidRPr="00F61924">
              <w:rPr>
                <w:b/>
              </w:rPr>
              <w:t>Verzweigungsmöglichkeiten</w:t>
            </w:r>
          </w:p>
        </w:tc>
        <w:tc>
          <w:tcPr>
            <w:tcW w:w="6404" w:type="dxa"/>
          </w:tcPr>
          <w:p w14:paraId="08C0F629" w14:textId="608712CE" w:rsidR="0002620F" w:rsidRDefault="0002620F" w:rsidP="003D23CA">
            <w:r>
              <w:t xml:space="preserve">Suchen, Ausloggen, Kategorien, </w:t>
            </w:r>
            <w:r w:rsidR="003D23CA">
              <w:t>Speichern</w:t>
            </w:r>
          </w:p>
        </w:tc>
      </w:tr>
      <w:tr w:rsidR="0002620F" w14:paraId="63E21A33" w14:textId="77777777" w:rsidTr="0037748B">
        <w:tc>
          <w:tcPr>
            <w:tcW w:w="2802" w:type="dxa"/>
          </w:tcPr>
          <w:p w14:paraId="1F2AC945" w14:textId="77777777" w:rsidR="0002620F" w:rsidRPr="00F61924" w:rsidRDefault="0002620F" w:rsidP="0037748B">
            <w:pPr>
              <w:rPr>
                <w:b/>
              </w:rPr>
            </w:pPr>
            <w:r w:rsidRPr="00F61924">
              <w:rPr>
                <w:b/>
              </w:rPr>
              <w:t>Aktionen</w:t>
            </w:r>
          </w:p>
        </w:tc>
        <w:tc>
          <w:tcPr>
            <w:tcW w:w="6404" w:type="dxa"/>
          </w:tcPr>
          <w:p w14:paraId="47780EF1" w14:textId="17927DDD" w:rsidR="0002620F" w:rsidRDefault="0002620F" w:rsidP="003D23CA">
            <w:r>
              <w:t xml:space="preserve">Suchen, in den Kategorien suchen, </w:t>
            </w:r>
            <w:r w:rsidR="003D23CA">
              <w:t>Speichern</w:t>
            </w:r>
          </w:p>
        </w:tc>
      </w:tr>
    </w:tbl>
    <w:p w14:paraId="429D4888" w14:textId="77777777" w:rsidR="00F87033" w:rsidRDefault="00812EE5" w:rsidP="00F87033">
      <w:pPr>
        <w:keepNext/>
      </w:pPr>
      <w:r>
        <w:rPr>
          <w:noProof/>
        </w:rPr>
        <w:lastRenderedPageBreak/>
        <w:drawing>
          <wp:inline distT="0" distB="0" distL="0" distR="0" wp14:anchorId="2B44DBC4" wp14:editId="683D9059">
            <wp:extent cx="5753100" cy="3409950"/>
            <wp:effectExtent l="0" t="0" r="0" b="0"/>
            <wp:docPr id="19" name="Grafik 19" descr="U:\Various\git_repos\LFH\doc\03 Entwicklung\GUISketch\GUI_Sketch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Various\git_repos\LFH\doc\03 Entwicklung\GUISketch\GUI_Sketch_Bestellung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4D4DE168" w14:textId="2AA88656" w:rsidR="00EA359A"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8</w:t>
      </w:r>
      <w:r>
        <w:fldChar w:fldCharType="end"/>
      </w:r>
      <w:r>
        <w:t xml:space="preserve"> Übersicht Bestellungen</w:t>
      </w:r>
    </w:p>
    <w:tbl>
      <w:tblPr>
        <w:tblStyle w:val="Tabellenraster"/>
        <w:tblW w:w="0" w:type="auto"/>
        <w:tblLook w:val="04A0" w:firstRow="1" w:lastRow="0" w:firstColumn="1" w:lastColumn="0" w:noHBand="0" w:noVBand="1"/>
      </w:tblPr>
      <w:tblGrid>
        <w:gridCol w:w="2802"/>
        <w:gridCol w:w="6254"/>
      </w:tblGrid>
      <w:tr w:rsidR="00852538" w:rsidRPr="00F61924" w14:paraId="09B02214" w14:textId="77777777" w:rsidTr="0037748B">
        <w:tc>
          <w:tcPr>
            <w:tcW w:w="9206" w:type="dxa"/>
            <w:gridSpan w:val="2"/>
            <w:shd w:val="clear" w:color="auto" w:fill="CBD5DE" w:themeFill="accent1" w:themeFillTint="66"/>
          </w:tcPr>
          <w:p w14:paraId="797146A5" w14:textId="77777777" w:rsidR="00852538" w:rsidRPr="00F61924" w:rsidRDefault="00852538" w:rsidP="0037748B">
            <w:pPr>
              <w:rPr>
                <w:b/>
              </w:rPr>
            </w:pPr>
            <w:r w:rsidRPr="00F61924">
              <w:rPr>
                <w:b/>
                <w:color w:val="FFFFFF" w:themeColor="background1"/>
              </w:rPr>
              <w:t>Dialogbeschreibung</w:t>
            </w:r>
          </w:p>
        </w:tc>
      </w:tr>
      <w:tr w:rsidR="00852538" w14:paraId="49E15FAE" w14:textId="77777777" w:rsidTr="0037748B">
        <w:tc>
          <w:tcPr>
            <w:tcW w:w="2802" w:type="dxa"/>
          </w:tcPr>
          <w:p w14:paraId="45180FBD" w14:textId="77777777" w:rsidR="00852538" w:rsidRPr="00F61924" w:rsidRDefault="00852538" w:rsidP="0037748B">
            <w:pPr>
              <w:rPr>
                <w:b/>
              </w:rPr>
            </w:pPr>
            <w:r w:rsidRPr="00F61924">
              <w:rPr>
                <w:b/>
              </w:rPr>
              <w:t>Name</w:t>
            </w:r>
          </w:p>
        </w:tc>
        <w:tc>
          <w:tcPr>
            <w:tcW w:w="6404" w:type="dxa"/>
          </w:tcPr>
          <w:p w14:paraId="4720A186" w14:textId="056BE676" w:rsidR="00852538" w:rsidRDefault="00852538" w:rsidP="0037748B">
            <w:r>
              <w:t xml:space="preserve">Übersicht </w:t>
            </w:r>
            <w:r>
              <w:t>Bestellung</w:t>
            </w:r>
          </w:p>
        </w:tc>
      </w:tr>
      <w:tr w:rsidR="00852538" w14:paraId="3519BD29" w14:textId="77777777" w:rsidTr="0037748B">
        <w:tc>
          <w:tcPr>
            <w:tcW w:w="2802" w:type="dxa"/>
          </w:tcPr>
          <w:p w14:paraId="6620736B" w14:textId="77777777" w:rsidR="00852538" w:rsidRPr="00F61924" w:rsidRDefault="00852538" w:rsidP="0037748B">
            <w:pPr>
              <w:rPr>
                <w:b/>
              </w:rPr>
            </w:pPr>
            <w:r w:rsidRPr="00F61924">
              <w:rPr>
                <w:b/>
              </w:rPr>
              <w:t>Kurzbeschreibung</w:t>
            </w:r>
          </w:p>
        </w:tc>
        <w:tc>
          <w:tcPr>
            <w:tcW w:w="6404" w:type="dxa"/>
          </w:tcPr>
          <w:p w14:paraId="05F8CE94" w14:textId="11B34EE2" w:rsidR="00852538" w:rsidRDefault="00852538" w:rsidP="0037748B">
            <w:r>
              <w:t>Hier kann ein Benutzer sehen, welche Bestellungen er schon getätigt hat.</w:t>
            </w:r>
          </w:p>
        </w:tc>
      </w:tr>
      <w:tr w:rsidR="00852538" w14:paraId="6B7CFFD4" w14:textId="77777777" w:rsidTr="0037748B">
        <w:tc>
          <w:tcPr>
            <w:tcW w:w="2802" w:type="dxa"/>
          </w:tcPr>
          <w:p w14:paraId="377AACFB" w14:textId="77777777" w:rsidR="00852538" w:rsidRPr="00F61924" w:rsidRDefault="00852538" w:rsidP="0037748B">
            <w:pPr>
              <w:rPr>
                <w:b/>
              </w:rPr>
            </w:pPr>
            <w:r w:rsidRPr="00F61924">
              <w:rPr>
                <w:b/>
              </w:rPr>
              <w:t>Verwendung</w:t>
            </w:r>
          </w:p>
        </w:tc>
        <w:tc>
          <w:tcPr>
            <w:tcW w:w="6404" w:type="dxa"/>
          </w:tcPr>
          <w:p w14:paraId="784ADFEA" w14:textId="290FA245" w:rsidR="00852538" w:rsidRDefault="00852538" w:rsidP="005A34FE">
            <w:r>
              <w:t xml:space="preserve">Ein Benutzer, welcher </w:t>
            </w:r>
            <w:r w:rsidR="0021605E">
              <w:t>seine bisherigen Transaktionen sehen will.</w:t>
            </w:r>
          </w:p>
        </w:tc>
      </w:tr>
      <w:tr w:rsidR="00852538" w14:paraId="451EE344" w14:textId="77777777" w:rsidTr="0037748B">
        <w:tc>
          <w:tcPr>
            <w:tcW w:w="2802" w:type="dxa"/>
          </w:tcPr>
          <w:p w14:paraId="356F508B" w14:textId="77777777" w:rsidR="00852538" w:rsidRPr="00F61924" w:rsidRDefault="00852538" w:rsidP="0037748B">
            <w:pPr>
              <w:rPr>
                <w:b/>
              </w:rPr>
            </w:pPr>
            <w:r w:rsidRPr="00F61924">
              <w:rPr>
                <w:b/>
              </w:rPr>
              <w:t>Komplexität</w:t>
            </w:r>
          </w:p>
        </w:tc>
        <w:tc>
          <w:tcPr>
            <w:tcW w:w="6404" w:type="dxa"/>
          </w:tcPr>
          <w:p w14:paraId="0A71A6F6" w14:textId="77777777" w:rsidR="00852538" w:rsidRDefault="00852538" w:rsidP="0037748B">
            <w:r>
              <w:t>Standard</w:t>
            </w:r>
          </w:p>
        </w:tc>
      </w:tr>
      <w:tr w:rsidR="00852538" w14:paraId="5C7ED1C8" w14:textId="77777777" w:rsidTr="0037748B">
        <w:tc>
          <w:tcPr>
            <w:tcW w:w="2802" w:type="dxa"/>
          </w:tcPr>
          <w:p w14:paraId="4D016E83" w14:textId="77777777" w:rsidR="00852538" w:rsidRPr="00F61924" w:rsidRDefault="00852538" w:rsidP="0037748B">
            <w:pPr>
              <w:rPr>
                <w:b/>
              </w:rPr>
            </w:pPr>
            <w:r w:rsidRPr="00F61924">
              <w:rPr>
                <w:b/>
              </w:rPr>
              <w:t>Eingabefelder</w:t>
            </w:r>
          </w:p>
        </w:tc>
        <w:tc>
          <w:tcPr>
            <w:tcW w:w="6404" w:type="dxa"/>
          </w:tcPr>
          <w:p w14:paraId="4AF96404" w14:textId="3C287FE7" w:rsidR="00852538" w:rsidRDefault="005A34FE" w:rsidP="005A34FE">
            <w:r>
              <w:t>Suche</w:t>
            </w:r>
          </w:p>
        </w:tc>
      </w:tr>
      <w:tr w:rsidR="00852538" w14:paraId="44E69474" w14:textId="77777777" w:rsidTr="0037748B">
        <w:tc>
          <w:tcPr>
            <w:tcW w:w="2802" w:type="dxa"/>
          </w:tcPr>
          <w:p w14:paraId="0842C7D1" w14:textId="77777777" w:rsidR="00852538" w:rsidRPr="00F61924" w:rsidRDefault="00852538" w:rsidP="0037748B">
            <w:pPr>
              <w:rPr>
                <w:b/>
              </w:rPr>
            </w:pPr>
            <w:r w:rsidRPr="00F61924">
              <w:rPr>
                <w:b/>
              </w:rPr>
              <w:t>Anzeigefelder</w:t>
            </w:r>
          </w:p>
        </w:tc>
        <w:tc>
          <w:tcPr>
            <w:tcW w:w="6404" w:type="dxa"/>
          </w:tcPr>
          <w:p w14:paraId="04F84E75" w14:textId="15069A9C" w:rsidR="00852538" w:rsidRDefault="00852538" w:rsidP="005A34FE">
            <w:r>
              <w:t xml:space="preserve">Kategorien, </w:t>
            </w:r>
            <w:r w:rsidR="005A34FE">
              <w:t>Bestellungen, Warenkorb</w:t>
            </w:r>
          </w:p>
        </w:tc>
      </w:tr>
      <w:tr w:rsidR="00852538" w14:paraId="53718431" w14:textId="77777777" w:rsidTr="0037748B">
        <w:tc>
          <w:tcPr>
            <w:tcW w:w="2802" w:type="dxa"/>
          </w:tcPr>
          <w:p w14:paraId="5CD9F796" w14:textId="77777777" w:rsidR="00852538" w:rsidRPr="00F61924" w:rsidRDefault="00852538" w:rsidP="0037748B">
            <w:pPr>
              <w:rPr>
                <w:b/>
              </w:rPr>
            </w:pPr>
            <w:r w:rsidRPr="00F61924">
              <w:rPr>
                <w:b/>
              </w:rPr>
              <w:t>Verzweigungsmöglichkeiten</w:t>
            </w:r>
          </w:p>
        </w:tc>
        <w:tc>
          <w:tcPr>
            <w:tcW w:w="6404" w:type="dxa"/>
          </w:tcPr>
          <w:p w14:paraId="30FC2057" w14:textId="1C1799AF" w:rsidR="00852538" w:rsidRDefault="00852538" w:rsidP="005A34FE">
            <w:r>
              <w:t>Suchen, Ausloggen</w:t>
            </w:r>
          </w:p>
        </w:tc>
      </w:tr>
      <w:tr w:rsidR="00852538" w14:paraId="7606FEDA" w14:textId="77777777" w:rsidTr="0037748B">
        <w:tc>
          <w:tcPr>
            <w:tcW w:w="2802" w:type="dxa"/>
          </w:tcPr>
          <w:p w14:paraId="44E93CCB" w14:textId="77777777" w:rsidR="00852538" w:rsidRPr="00F61924" w:rsidRDefault="00852538" w:rsidP="0037748B">
            <w:pPr>
              <w:rPr>
                <w:b/>
              </w:rPr>
            </w:pPr>
            <w:r w:rsidRPr="00F61924">
              <w:rPr>
                <w:b/>
              </w:rPr>
              <w:t>Aktionen</w:t>
            </w:r>
          </w:p>
        </w:tc>
        <w:tc>
          <w:tcPr>
            <w:tcW w:w="6404" w:type="dxa"/>
          </w:tcPr>
          <w:p w14:paraId="42CE0E4A" w14:textId="2C590391" w:rsidR="00852538" w:rsidRDefault="00852538" w:rsidP="005A34FE">
            <w:r>
              <w:t>Suchen, in den Kategorien</w:t>
            </w:r>
            <w:r w:rsidR="00F35F7F">
              <w:t xml:space="preserve"> suchen</w:t>
            </w:r>
          </w:p>
        </w:tc>
      </w:tr>
    </w:tbl>
    <w:p w14:paraId="2D83A4D7" w14:textId="59664CF7" w:rsidR="006D2BF8" w:rsidRDefault="006D2BF8" w:rsidP="006D2BF8">
      <w:pPr>
        <w:pStyle w:val="berschrift2"/>
      </w:pPr>
      <w:bookmarkStart w:id="1" w:name="_Toc246434014"/>
      <w:r>
        <w:lastRenderedPageBreak/>
        <w:t>Backend</w:t>
      </w:r>
      <w:bookmarkEnd w:id="1"/>
    </w:p>
    <w:p w14:paraId="268A0122" w14:textId="77777777" w:rsidR="00F87033" w:rsidRDefault="006D2BF8" w:rsidP="00F87033">
      <w:pPr>
        <w:keepNext/>
      </w:pPr>
      <w:r>
        <w:rPr>
          <w:noProof/>
        </w:rPr>
        <w:drawing>
          <wp:inline distT="0" distB="0" distL="0" distR="0" wp14:anchorId="51093064" wp14:editId="4AD0F29B">
            <wp:extent cx="5753100" cy="3409950"/>
            <wp:effectExtent l="0" t="0" r="0" b="0"/>
            <wp:docPr id="13" name="Grafik 13" descr="U:\Various\git_repos\LFH\doc\03 Entwicklung\GUISketch\GUI_Sketch_Backend_Produk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Various\git_repos\LFH\doc\03 Entwicklung\GUISketch\GUI_Sketch_Backend_Produk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1FAD60C6" w14:textId="2545844C"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9</w:t>
      </w:r>
      <w:r>
        <w:fldChar w:fldCharType="end"/>
      </w:r>
      <w:r>
        <w:t xml:space="preserve"> Produkte Übersicht im Backend</w:t>
      </w:r>
    </w:p>
    <w:tbl>
      <w:tblPr>
        <w:tblStyle w:val="Tabellenraster"/>
        <w:tblW w:w="0" w:type="auto"/>
        <w:tblLook w:val="04A0" w:firstRow="1" w:lastRow="0" w:firstColumn="1" w:lastColumn="0" w:noHBand="0" w:noVBand="1"/>
      </w:tblPr>
      <w:tblGrid>
        <w:gridCol w:w="2802"/>
        <w:gridCol w:w="6254"/>
      </w:tblGrid>
      <w:tr w:rsidR="006F76D4" w:rsidRPr="00F61924" w14:paraId="510D1EBA" w14:textId="77777777" w:rsidTr="0037748B">
        <w:tc>
          <w:tcPr>
            <w:tcW w:w="9206" w:type="dxa"/>
            <w:gridSpan w:val="2"/>
            <w:shd w:val="clear" w:color="auto" w:fill="CBD5DE" w:themeFill="accent1" w:themeFillTint="66"/>
          </w:tcPr>
          <w:p w14:paraId="07011EF4" w14:textId="77777777" w:rsidR="006F76D4" w:rsidRPr="00F61924" w:rsidRDefault="006F76D4" w:rsidP="0037748B">
            <w:pPr>
              <w:rPr>
                <w:b/>
              </w:rPr>
            </w:pPr>
            <w:r w:rsidRPr="00F61924">
              <w:rPr>
                <w:b/>
                <w:color w:val="FFFFFF" w:themeColor="background1"/>
              </w:rPr>
              <w:t>Dialogbeschreibung</w:t>
            </w:r>
          </w:p>
        </w:tc>
      </w:tr>
      <w:tr w:rsidR="006F76D4" w14:paraId="5DC0DF70" w14:textId="77777777" w:rsidTr="0037748B">
        <w:tc>
          <w:tcPr>
            <w:tcW w:w="2802" w:type="dxa"/>
          </w:tcPr>
          <w:p w14:paraId="7F60A639" w14:textId="77777777" w:rsidR="006F76D4" w:rsidRPr="00F61924" w:rsidRDefault="006F76D4" w:rsidP="0037748B">
            <w:pPr>
              <w:rPr>
                <w:b/>
              </w:rPr>
            </w:pPr>
            <w:r w:rsidRPr="00F61924">
              <w:rPr>
                <w:b/>
              </w:rPr>
              <w:t>Name</w:t>
            </w:r>
          </w:p>
        </w:tc>
        <w:tc>
          <w:tcPr>
            <w:tcW w:w="6404" w:type="dxa"/>
          </w:tcPr>
          <w:p w14:paraId="39D5E50C" w14:textId="7EEED158" w:rsidR="006F76D4" w:rsidRDefault="006F76D4" w:rsidP="0037748B">
            <w:r>
              <w:t>Produkt Übersicht im Backend</w:t>
            </w:r>
          </w:p>
        </w:tc>
      </w:tr>
      <w:tr w:rsidR="006F76D4" w14:paraId="00E4BDE8" w14:textId="77777777" w:rsidTr="0037748B">
        <w:tc>
          <w:tcPr>
            <w:tcW w:w="2802" w:type="dxa"/>
          </w:tcPr>
          <w:p w14:paraId="4B48C2F9" w14:textId="77777777" w:rsidR="006F76D4" w:rsidRPr="00F61924" w:rsidRDefault="006F76D4" w:rsidP="0037748B">
            <w:pPr>
              <w:rPr>
                <w:b/>
              </w:rPr>
            </w:pPr>
            <w:r w:rsidRPr="00F61924">
              <w:rPr>
                <w:b/>
              </w:rPr>
              <w:t>Kurzbeschreibung</w:t>
            </w:r>
          </w:p>
        </w:tc>
        <w:tc>
          <w:tcPr>
            <w:tcW w:w="6404" w:type="dxa"/>
          </w:tcPr>
          <w:p w14:paraId="416CAAE4" w14:textId="7260A2A6" w:rsidR="006F76D4" w:rsidRDefault="00B87785" w:rsidP="0037748B">
            <w:r>
              <w:t>Die Übersicht der im Shop vorhandenen Produkte</w:t>
            </w:r>
          </w:p>
        </w:tc>
      </w:tr>
      <w:tr w:rsidR="006F76D4" w14:paraId="56EB18AE" w14:textId="77777777" w:rsidTr="0037748B">
        <w:tc>
          <w:tcPr>
            <w:tcW w:w="2802" w:type="dxa"/>
          </w:tcPr>
          <w:p w14:paraId="62560EEC" w14:textId="77777777" w:rsidR="006F76D4" w:rsidRPr="00F61924" w:rsidRDefault="006F76D4" w:rsidP="0037748B">
            <w:pPr>
              <w:rPr>
                <w:b/>
              </w:rPr>
            </w:pPr>
            <w:r w:rsidRPr="00F61924">
              <w:rPr>
                <w:b/>
              </w:rPr>
              <w:t>Verwendung</w:t>
            </w:r>
          </w:p>
        </w:tc>
        <w:tc>
          <w:tcPr>
            <w:tcW w:w="6404" w:type="dxa"/>
          </w:tcPr>
          <w:p w14:paraId="1A8762EF" w14:textId="37A236F6" w:rsidR="006F76D4" w:rsidRDefault="00B87785" w:rsidP="0037748B">
            <w:r>
              <w:t>Liste der Produkte, welche bearbeitet werden können.</w:t>
            </w:r>
          </w:p>
        </w:tc>
      </w:tr>
      <w:tr w:rsidR="006F76D4" w14:paraId="568C7BE5" w14:textId="77777777" w:rsidTr="0037748B">
        <w:tc>
          <w:tcPr>
            <w:tcW w:w="2802" w:type="dxa"/>
          </w:tcPr>
          <w:p w14:paraId="141EAB59" w14:textId="77777777" w:rsidR="006F76D4" w:rsidRPr="00F61924" w:rsidRDefault="006F76D4" w:rsidP="0037748B">
            <w:pPr>
              <w:rPr>
                <w:b/>
              </w:rPr>
            </w:pPr>
            <w:r w:rsidRPr="00F61924">
              <w:rPr>
                <w:b/>
              </w:rPr>
              <w:t>Komplexität</w:t>
            </w:r>
          </w:p>
        </w:tc>
        <w:tc>
          <w:tcPr>
            <w:tcW w:w="6404" w:type="dxa"/>
          </w:tcPr>
          <w:p w14:paraId="77A02A87" w14:textId="77777777" w:rsidR="006F76D4" w:rsidRDefault="006F76D4" w:rsidP="0037748B">
            <w:r>
              <w:t>Standard</w:t>
            </w:r>
          </w:p>
        </w:tc>
      </w:tr>
      <w:tr w:rsidR="006F76D4" w14:paraId="2A9AAC13" w14:textId="77777777" w:rsidTr="0037748B">
        <w:tc>
          <w:tcPr>
            <w:tcW w:w="2802" w:type="dxa"/>
          </w:tcPr>
          <w:p w14:paraId="6679EDF6" w14:textId="77777777" w:rsidR="006F76D4" w:rsidRPr="00F61924" w:rsidRDefault="006F76D4" w:rsidP="0037748B">
            <w:pPr>
              <w:rPr>
                <w:b/>
              </w:rPr>
            </w:pPr>
            <w:r w:rsidRPr="00F61924">
              <w:rPr>
                <w:b/>
              </w:rPr>
              <w:t>Eingabefelder</w:t>
            </w:r>
          </w:p>
        </w:tc>
        <w:tc>
          <w:tcPr>
            <w:tcW w:w="6404" w:type="dxa"/>
          </w:tcPr>
          <w:p w14:paraId="6EAAD42D" w14:textId="7ADAA398" w:rsidR="006F76D4" w:rsidRDefault="002917C9" w:rsidP="002917C9">
            <w:r>
              <w:t>Suche</w:t>
            </w:r>
          </w:p>
        </w:tc>
      </w:tr>
      <w:tr w:rsidR="006F76D4" w14:paraId="1A409D6B" w14:textId="77777777" w:rsidTr="0037748B">
        <w:tc>
          <w:tcPr>
            <w:tcW w:w="2802" w:type="dxa"/>
          </w:tcPr>
          <w:p w14:paraId="0AC813C5" w14:textId="77777777" w:rsidR="006F76D4" w:rsidRPr="00F61924" w:rsidRDefault="006F76D4" w:rsidP="0037748B">
            <w:pPr>
              <w:rPr>
                <w:b/>
              </w:rPr>
            </w:pPr>
            <w:r w:rsidRPr="00F61924">
              <w:rPr>
                <w:b/>
              </w:rPr>
              <w:t>Anzeigefelder</w:t>
            </w:r>
          </w:p>
        </w:tc>
        <w:tc>
          <w:tcPr>
            <w:tcW w:w="6404" w:type="dxa"/>
          </w:tcPr>
          <w:p w14:paraId="38AB2F41" w14:textId="40F845D1" w:rsidR="006F76D4" w:rsidRDefault="002917C9" w:rsidP="0037748B">
            <w:r>
              <w:t>ID; Name, Beschreibung, Preis, EAN, Attribute, Tags, Bild</w:t>
            </w:r>
          </w:p>
        </w:tc>
      </w:tr>
      <w:tr w:rsidR="006F76D4" w14:paraId="0E58AC96" w14:textId="77777777" w:rsidTr="0037748B">
        <w:tc>
          <w:tcPr>
            <w:tcW w:w="2802" w:type="dxa"/>
          </w:tcPr>
          <w:p w14:paraId="3BE3CC51" w14:textId="77777777" w:rsidR="006F76D4" w:rsidRPr="00F61924" w:rsidRDefault="006F76D4" w:rsidP="0037748B">
            <w:pPr>
              <w:rPr>
                <w:b/>
              </w:rPr>
            </w:pPr>
            <w:r w:rsidRPr="00F61924">
              <w:rPr>
                <w:b/>
              </w:rPr>
              <w:t>Verzweigungsmöglichkeiten</w:t>
            </w:r>
          </w:p>
        </w:tc>
        <w:tc>
          <w:tcPr>
            <w:tcW w:w="6404" w:type="dxa"/>
          </w:tcPr>
          <w:p w14:paraId="2D220CFA" w14:textId="2F506FE7" w:rsidR="006F76D4" w:rsidRDefault="007A6E93" w:rsidP="007A6E93">
            <w:r>
              <w:t>Suchen, Produkte, Users, Bestellungen, Logs</w:t>
            </w:r>
          </w:p>
        </w:tc>
      </w:tr>
      <w:tr w:rsidR="006F76D4" w14:paraId="1CCB52B3" w14:textId="77777777" w:rsidTr="0037748B">
        <w:tc>
          <w:tcPr>
            <w:tcW w:w="2802" w:type="dxa"/>
          </w:tcPr>
          <w:p w14:paraId="7AE1C131" w14:textId="77777777" w:rsidR="006F76D4" w:rsidRPr="00F61924" w:rsidRDefault="006F76D4" w:rsidP="0037748B">
            <w:pPr>
              <w:rPr>
                <w:b/>
              </w:rPr>
            </w:pPr>
            <w:r w:rsidRPr="00F61924">
              <w:rPr>
                <w:b/>
              </w:rPr>
              <w:t>Aktionen</w:t>
            </w:r>
          </w:p>
        </w:tc>
        <w:tc>
          <w:tcPr>
            <w:tcW w:w="6404" w:type="dxa"/>
          </w:tcPr>
          <w:p w14:paraId="41BD78AD" w14:textId="350E0332" w:rsidR="006F76D4" w:rsidRDefault="006F76D4" w:rsidP="0037748B"/>
        </w:tc>
      </w:tr>
    </w:tbl>
    <w:p w14:paraId="6FFB4145" w14:textId="77777777" w:rsidR="00F87033" w:rsidRDefault="006D2BF8" w:rsidP="00F87033">
      <w:pPr>
        <w:keepNext/>
      </w:pPr>
      <w:r>
        <w:rPr>
          <w:noProof/>
        </w:rPr>
        <w:lastRenderedPageBreak/>
        <w:drawing>
          <wp:inline distT="0" distB="0" distL="0" distR="0" wp14:anchorId="2BC1C3A0" wp14:editId="59A3E5E4">
            <wp:extent cx="5753100" cy="3409950"/>
            <wp:effectExtent l="0" t="0" r="0" b="0"/>
            <wp:docPr id="14" name="Grafik 14" descr="U:\Various\git_repos\LFH\doc\03 Entwicklung\GUISketch\GUI_Sketch_Backend_Produkte_Hinzufu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Various\git_repos\LFH\doc\03 Entwicklung\GUISketch\GUI_Sketch_Backend_Produkte_Hinzufueg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5F511B52" w14:textId="451F19E9"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10</w:t>
      </w:r>
      <w:r>
        <w:fldChar w:fldCharType="end"/>
      </w:r>
      <w:r>
        <w:t xml:space="preserve"> Produkt hinzufügen</w:t>
      </w:r>
    </w:p>
    <w:tbl>
      <w:tblPr>
        <w:tblStyle w:val="Tabellenraster"/>
        <w:tblW w:w="0" w:type="auto"/>
        <w:tblLook w:val="04A0" w:firstRow="1" w:lastRow="0" w:firstColumn="1" w:lastColumn="0" w:noHBand="0" w:noVBand="1"/>
      </w:tblPr>
      <w:tblGrid>
        <w:gridCol w:w="2802"/>
        <w:gridCol w:w="6254"/>
      </w:tblGrid>
      <w:tr w:rsidR="00873C6D" w:rsidRPr="00F61924" w14:paraId="27C66F86" w14:textId="77777777" w:rsidTr="0037748B">
        <w:tc>
          <w:tcPr>
            <w:tcW w:w="9206" w:type="dxa"/>
            <w:gridSpan w:val="2"/>
            <w:shd w:val="clear" w:color="auto" w:fill="CBD5DE" w:themeFill="accent1" w:themeFillTint="66"/>
          </w:tcPr>
          <w:p w14:paraId="7FD19ECF" w14:textId="77777777" w:rsidR="00873C6D" w:rsidRPr="00F61924" w:rsidRDefault="00873C6D" w:rsidP="0037748B">
            <w:pPr>
              <w:rPr>
                <w:b/>
              </w:rPr>
            </w:pPr>
            <w:r w:rsidRPr="00F61924">
              <w:rPr>
                <w:b/>
                <w:color w:val="FFFFFF" w:themeColor="background1"/>
              </w:rPr>
              <w:t>Dialogbeschreibung</w:t>
            </w:r>
          </w:p>
        </w:tc>
      </w:tr>
      <w:tr w:rsidR="00873C6D" w14:paraId="0CCCDB8D" w14:textId="77777777" w:rsidTr="0037748B">
        <w:tc>
          <w:tcPr>
            <w:tcW w:w="2802" w:type="dxa"/>
          </w:tcPr>
          <w:p w14:paraId="02B13921" w14:textId="77777777" w:rsidR="00873C6D" w:rsidRPr="00F61924" w:rsidRDefault="00873C6D" w:rsidP="0037748B">
            <w:pPr>
              <w:rPr>
                <w:b/>
              </w:rPr>
            </w:pPr>
            <w:r w:rsidRPr="00F61924">
              <w:rPr>
                <w:b/>
              </w:rPr>
              <w:t>Name</w:t>
            </w:r>
          </w:p>
        </w:tc>
        <w:tc>
          <w:tcPr>
            <w:tcW w:w="6404" w:type="dxa"/>
          </w:tcPr>
          <w:p w14:paraId="63E96B79" w14:textId="15E59E1C" w:rsidR="00873C6D" w:rsidRDefault="00873C6D" w:rsidP="00873C6D">
            <w:r>
              <w:t xml:space="preserve">Produkt </w:t>
            </w:r>
            <w:r>
              <w:t>hinzufügen</w:t>
            </w:r>
          </w:p>
        </w:tc>
      </w:tr>
      <w:tr w:rsidR="00873C6D" w14:paraId="66AD000B" w14:textId="77777777" w:rsidTr="0037748B">
        <w:tc>
          <w:tcPr>
            <w:tcW w:w="2802" w:type="dxa"/>
          </w:tcPr>
          <w:p w14:paraId="2A0F6B7E" w14:textId="77777777" w:rsidR="00873C6D" w:rsidRPr="00F61924" w:rsidRDefault="00873C6D" w:rsidP="0037748B">
            <w:pPr>
              <w:rPr>
                <w:b/>
              </w:rPr>
            </w:pPr>
            <w:r w:rsidRPr="00F61924">
              <w:rPr>
                <w:b/>
              </w:rPr>
              <w:t>Kurzbeschreibung</w:t>
            </w:r>
          </w:p>
        </w:tc>
        <w:tc>
          <w:tcPr>
            <w:tcW w:w="6404" w:type="dxa"/>
          </w:tcPr>
          <w:p w14:paraId="2C9B8E40" w14:textId="77777777" w:rsidR="00873C6D" w:rsidRDefault="00873C6D" w:rsidP="0037748B">
            <w:r>
              <w:t>Die Übersicht der im Shop vorhandenen Produkte</w:t>
            </w:r>
          </w:p>
        </w:tc>
      </w:tr>
      <w:tr w:rsidR="00873C6D" w14:paraId="3B07E3FD" w14:textId="77777777" w:rsidTr="0037748B">
        <w:tc>
          <w:tcPr>
            <w:tcW w:w="2802" w:type="dxa"/>
          </w:tcPr>
          <w:p w14:paraId="15E79B30" w14:textId="77777777" w:rsidR="00873C6D" w:rsidRPr="00F61924" w:rsidRDefault="00873C6D" w:rsidP="0037748B">
            <w:pPr>
              <w:rPr>
                <w:b/>
              </w:rPr>
            </w:pPr>
            <w:r w:rsidRPr="00F61924">
              <w:rPr>
                <w:b/>
              </w:rPr>
              <w:t>Verwendung</w:t>
            </w:r>
          </w:p>
        </w:tc>
        <w:tc>
          <w:tcPr>
            <w:tcW w:w="6404" w:type="dxa"/>
          </w:tcPr>
          <w:p w14:paraId="71393735" w14:textId="77777777" w:rsidR="00873C6D" w:rsidRDefault="00873C6D" w:rsidP="0037748B">
            <w:r>
              <w:t>Liste der Produkte, welche bearbeitet werden können.</w:t>
            </w:r>
          </w:p>
        </w:tc>
      </w:tr>
      <w:tr w:rsidR="00873C6D" w14:paraId="765CAEC0" w14:textId="77777777" w:rsidTr="0037748B">
        <w:tc>
          <w:tcPr>
            <w:tcW w:w="2802" w:type="dxa"/>
          </w:tcPr>
          <w:p w14:paraId="38C244F1" w14:textId="77777777" w:rsidR="00873C6D" w:rsidRPr="00F61924" w:rsidRDefault="00873C6D" w:rsidP="0037748B">
            <w:pPr>
              <w:rPr>
                <w:b/>
              </w:rPr>
            </w:pPr>
            <w:r w:rsidRPr="00F61924">
              <w:rPr>
                <w:b/>
              </w:rPr>
              <w:t>Komplexität</w:t>
            </w:r>
          </w:p>
        </w:tc>
        <w:tc>
          <w:tcPr>
            <w:tcW w:w="6404" w:type="dxa"/>
          </w:tcPr>
          <w:p w14:paraId="0FDB97D6" w14:textId="77777777" w:rsidR="00873C6D" w:rsidRDefault="00873C6D" w:rsidP="0037748B">
            <w:r>
              <w:t>Standard</w:t>
            </w:r>
          </w:p>
        </w:tc>
      </w:tr>
      <w:tr w:rsidR="00873C6D" w14:paraId="3124E408" w14:textId="77777777" w:rsidTr="0037748B">
        <w:tc>
          <w:tcPr>
            <w:tcW w:w="2802" w:type="dxa"/>
          </w:tcPr>
          <w:p w14:paraId="5CA8FCED" w14:textId="77777777" w:rsidR="00873C6D" w:rsidRPr="00F61924" w:rsidRDefault="00873C6D" w:rsidP="0037748B">
            <w:pPr>
              <w:rPr>
                <w:b/>
              </w:rPr>
            </w:pPr>
            <w:r w:rsidRPr="00F61924">
              <w:rPr>
                <w:b/>
              </w:rPr>
              <w:t>Eingabefelder</w:t>
            </w:r>
          </w:p>
        </w:tc>
        <w:tc>
          <w:tcPr>
            <w:tcW w:w="6404" w:type="dxa"/>
          </w:tcPr>
          <w:p w14:paraId="59FBEFA1" w14:textId="77777777" w:rsidR="00873C6D" w:rsidRDefault="00873C6D" w:rsidP="0037748B">
            <w:r>
              <w:t>Suche</w:t>
            </w:r>
          </w:p>
        </w:tc>
      </w:tr>
      <w:tr w:rsidR="00873C6D" w14:paraId="1FDDCBAE" w14:textId="77777777" w:rsidTr="0037748B">
        <w:tc>
          <w:tcPr>
            <w:tcW w:w="2802" w:type="dxa"/>
          </w:tcPr>
          <w:p w14:paraId="6F4CDA00" w14:textId="77777777" w:rsidR="00873C6D" w:rsidRPr="00F61924" w:rsidRDefault="00873C6D" w:rsidP="0037748B">
            <w:pPr>
              <w:rPr>
                <w:b/>
              </w:rPr>
            </w:pPr>
            <w:r w:rsidRPr="00F61924">
              <w:rPr>
                <w:b/>
              </w:rPr>
              <w:t>Anzeigefelder</w:t>
            </w:r>
          </w:p>
        </w:tc>
        <w:tc>
          <w:tcPr>
            <w:tcW w:w="6404" w:type="dxa"/>
          </w:tcPr>
          <w:p w14:paraId="72541CB2" w14:textId="27617B3C" w:rsidR="00873C6D" w:rsidRDefault="00873C6D" w:rsidP="0037748B"/>
        </w:tc>
      </w:tr>
      <w:tr w:rsidR="00873C6D" w14:paraId="17B92E25" w14:textId="77777777" w:rsidTr="0037748B">
        <w:tc>
          <w:tcPr>
            <w:tcW w:w="2802" w:type="dxa"/>
          </w:tcPr>
          <w:p w14:paraId="1ADBA529" w14:textId="77777777" w:rsidR="00873C6D" w:rsidRPr="00F61924" w:rsidRDefault="00873C6D" w:rsidP="0037748B">
            <w:pPr>
              <w:rPr>
                <w:b/>
              </w:rPr>
            </w:pPr>
            <w:r w:rsidRPr="00F61924">
              <w:rPr>
                <w:b/>
              </w:rPr>
              <w:t>Verzweigungsmöglichkeiten</w:t>
            </w:r>
          </w:p>
        </w:tc>
        <w:tc>
          <w:tcPr>
            <w:tcW w:w="6404" w:type="dxa"/>
          </w:tcPr>
          <w:p w14:paraId="775BCC4A" w14:textId="649DD786" w:rsidR="00873C6D" w:rsidRDefault="00225770" w:rsidP="0037748B">
            <w:r>
              <w:t>Name, Beschreibung, Preis, EAN, Attribute, Tags, Bild</w:t>
            </w:r>
          </w:p>
        </w:tc>
      </w:tr>
      <w:tr w:rsidR="00873C6D" w14:paraId="3470278A" w14:textId="77777777" w:rsidTr="0037748B">
        <w:tc>
          <w:tcPr>
            <w:tcW w:w="2802" w:type="dxa"/>
          </w:tcPr>
          <w:p w14:paraId="362BED46" w14:textId="77777777" w:rsidR="00873C6D" w:rsidRPr="00F61924" w:rsidRDefault="00873C6D" w:rsidP="0037748B">
            <w:pPr>
              <w:rPr>
                <w:b/>
              </w:rPr>
            </w:pPr>
            <w:r w:rsidRPr="00F61924">
              <w:rPr>
                <w:b/>
              </w:rPr>
              <w:t>Aktionen</w:t>
            </w:r>
          </w:p>
        </w:tc>
        <w:tc>
          <w:tcPr>
            <w:tcW w:w="6404" w:type="dxa"/>
          </w:tcPr>
          <w:p w14:paraId="4E3A7A3C" w14:textId="16622565" w:rsidR="00873C6D" w:rsidRDefault="00225770" w:rsidP="0037748B">
            <w:r>
              <w:t>Hinzufügen, Durchsuchen</w:t>
            </w:r>
          </w:p>
        </w:tc>
      </w:tr>
    </w:tbl>
    <w:p w14:paraId="1EB9EE18" w14:textId="77777777" w:rsidR="00F87033" w:rsidRDefault="006D2BF8" w:rsidP="00F87033">
      <w:pPr>
        <w:keepNext/>
      </w:pPr>
      <w:r>
        <w:rPr>
          <w:noProof/>
        </w:rPr>
        <w:lastRenderedPageBreak/>
        <w:drawing>
          <wp:inline distT="0" distB="0" distL="0" distR="0" wp14:anchorId="14E392A9" wp14:editId="7D8E4897">
            <wp:extent cx="5753100" cy="3409950"/>
            <wp:effectExtent l="0" t="0" r="0" b="0"/>
            <wp:docPr id="15" name="Grafik 15" descr="U:\Various\git_repos\LFH\doc\03 Entwicklung\GUISketch\GUI_Sketch_Backend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Various\git_repos\LFH\doc\03 Entwicklung\GUISketch\GUI_Sketch_Backend_Us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36F3C05B" w14:textId="7A97DE5A"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11</w:t>
      </w:r>
      <w:r>
        <w:fldChar w:fldCharType="end"/>
      </w:r>
      <w:r>
        <w:t xml:space="preserve"> User Übersicht</w:t>
      </w:r>
    </w:p>
    <w:tbl>
      <w:tblPr>
        <w:tblStyle w:val="Tabellenraster"/>
        <w:tblW w:w="0" w:type="auto"/>
        <w:tblLook w:val="04A0" w:firstRow="1" w:lastRow="0" w:firstColumn="1" w:lastColumn="0" w:noHBand="0" w:noVBand="1"/>
      </w:tblPr>
      <w:tblGrid>
        <w:gridCol w:w="2802"/>
        <w:gridCol w:w="6254"/>
      </w:tblGrid>
      <w:tr w:rsidR="00865939" w:rsidRPr="00F61924" w14:paraId="69390D58" w14:textId="77777777" w:rsidTr="0037748B">
        <w:tc>
          <w:tcPr>
            <w:tcW w:w="9206" w:type="dxa"/>
            <w:gridSpan w:val="2"/>
            <w:shd w:val="clear" w:color="auto" w:fill="CBD5DE" w:themeFill="accent1" w:themeFillTint="66"/>
          </w:tcPr>
          <w:p w14:paraId="35BE8675" w14:textId="77777777" w:rsidR="00865939" w:rsidRPr="00F61924" w:rsidRDefault="00865939" w:rsidP="0037748B">
            <w:pPr>
              <w:rPr>
                <w:b/>
              </w:rPr>
            </w:pPr>
            <w:r w:rsidRPr="00F61924">
              <w:rPr>
                <w:b/>
                <w:color w:val="FFFFFF" w:themeColor="background1"/>
              </w:rPr>
              <w:t>Dialogbeschreibung</w:t>
            </w:r>
          </w:p>
        </w:tc>
      </w:tr>
      <w:tr w:rsidR="00865939" w14:paraId="0DAAC536" w14:textId="77777777" w:rsidTr="0037748B">
        <w:tc>
          <w:tcPr>
            <w:tcW w:w="2802" w:type="dxa"/>
          </w:tcPr>
          <w:p w14:paraId="4CC1D6D0" w14:textId="77777777" w:rsidR="00865939" w:rsidRPr="00F61924" w:rsidRDefault="00865939" w:rsidP="0037748B">
            <w:pPr>
              <w:rPr>
                <w:b/>
              </w:rPr>
            </w:pPr>
            <w:r w:rsidRPr="00F61924">
              <w:rPr>
                <w:b/>
              </w:rPr>
              <w:t>Name</w:t>
            </w:r>
          </w:p>
        </w:tc>
        <w:tc>
          <w:tcPr>
            <w:tcW w:w="6404" w:type="dxa"/>
          </w:tcPr>
          <w:p w14:paraId="435ACE57" w14:textId="470D7900" w:rsidR="00865939" w:rsidRDefault="00865939" w:rsidP="0037748B">
            <w:r>
              <w:t>User Übersicht</w:t>
            </w:r>
          </w:p>
        </w:tc>
      </w:tr>
      <w:tr w:rsidR="00865939" w14:paraId="32271AD0" w14:textId="77777777" w:rsidTr="0037748B">
        <w:tc>
          <w:tcPr>
            <w:tcW w:w="2802" w:type="dxa"/>
          </w:tcPr>
          <w:p w14:paraId="6B5C67C8" w14:textId="77777777" w:rsidR="00865939" w:rsidRPr="00F61924" w:rsidRDefault="00865939" w:rsidP="0037748B">
            <w:pPr>
              <w:rPr>
                <w:b/>
              </w:rPr>
            </w:pPr>
            <w:r w:rsidRPr="00F61924">
              <w:rPr>
                <w:b/>
              </w:rPr>
              <w:t>Kurzbeschreibung</w:t>
            </w:r>
          </w:p>
        </w:tc>
        <w:tc>
          <w:tcPr>
            <w:tcW w:w="6404" w:type="dxa"/>
          </w:tcPr>
          <w:p w14:paraId="53064237" w14:textId="0957A463" w:rsidR="00865939" w:rsidRDefault="00865939" w:rsidP="0037748B">
            <w:r>
              <w:t>Alle im Shop vorhandenen Benutzer werden angezeigt</w:t>
            </w:r>
            <w:r w:rsidR="008E6D5B">
              <w:t>.</w:t>
            </w:r>
          </w:p>
        </w:tc>
      </w:tr>
      <w:tr w:rsidR="00865939" w14:paraId="6AB83D08" w14:textId="77777777" w:rsidTr="0037748B">
        <w:tc>
          <w:tcPr>
            <w:tcW w:w="2802" w:type="dxa"/>
          </w:tcPr>
          <w:p w14:paraId="213C6772" w14:textId="77777777" w:rsidR="00865939" w:rsidRPr="00F61924" w:rsidRDefault="00865939" w:rsidP="0037748B">
            <w:pPr>
              <w:rPr>
                <w:b/>
              </w:rPr>
            </w:pPr>
            <w:r w:rsidRPr="00F61924">
              <w:rPr>
                <w:b/>
              </w:rPr>
              <w:t>Verwendung</w:t>
            </w:r>
          </w:p>
        </w:tc>
        <w:tc>
          <w:tcPr>
            <w:tcW w:w="6404" w:type="dxa"/>
          </w:tcPr>
          <w:p w14:paraId="255937A3" w14:textId="215DEC0B" w:rsidR="00865939" w:rsidRDefault="008D6BFF" w:rsidP="0037748B">
            <w:r>
              <w:t>Der Administrator kann die Benutzer bearbeiten.</w:t>
            </w:r>
          </w:p>
        </w:tc>
      </w:tr>
      <w:tr w:rsidR="00865939" w14:paraId="1BF2784A" w14:textId="77777777" w:rsidTr="0037748B">
        <w:tc>
          <w:tcPr>
            <w:tcW w:w="2802" w:type="dxa"/>
          </w:tcPr>
          <w:p w14:paraId="390A4D6C" w14:textId="77777777" w:rsidR="00865939" w:rsidRPr="00F61924" w:rsidRDefault="00865939" w:rsidP="0037748B">
            <w:pPr>
              <w:rPr>
                <w:b/>
              </w:rPr>
            </w:pPr>
            <w:r w:rsidRPr="00F61924">
              <w:rPr>
                <w:b/>
              </w:rPr>
              <w:t>Komplexität</w:t>
            </w:r>
          </w:p>
        </w:tc>
        <w:tc>
          <w:tcPr>
            <w:tcW w:w="6404" w:type="dxa"/>
          </w:tcPr>
          <w:p w14:paraId="5B490931" w14:textId="77777777" w:rsidR="00865939" w:rsidRDefault="00865939" w:rsidP="0037748B">
            <w:r>
              <w:t>Standard</w:t>
            </w:r>
          </w:p>
        </w:tc>
      </w:tr>
      <w:tr w:rsidR="00865939" w14:paraId="10549144" w14:textId="77777777" w:rsidTr="0037748B">
        <w:tc>
          <w:tcPr>
            <w:tcW w:w="2802" w:type="dxa"/>
          </w:tcPr>
          <w:p w14:paraId="3FFD8068" w14:textId="77777777" w:rsidR="00865939" w:rsidRPr="00F61924" w:rsidRDefault="00865939" w:rsidP="0037748B">
            <w:pPr>
              <w:rPr>
                <w:b/>
              </w:rPr>
            </w:pPr>
            <w:r w:rsidRPr="00F61924">
              <w:rPr>
                <w:b/>
              </w:rPr>
              <w:t>Eingabefelder</w:t>
            </w:r>
          </w:p>
        </w:tc>
        <w:tc>
          <w:tcPr>
            <w:tcW w:w="6404" w:type="dxa"/>
          </w:tcPr>
          <w:p w14:paraId="7B33E13B" w14:textId="77777777" w:rsidR="00865939" w:rsidRDefault="00865939" w:rsidP="0037748B">
            <w:r>
              <w:t>Suche</w:t>
            </w:r>
          </w:p>
        </w:tc>
      </w:tr>
      <w:tr w:rsidR="00865939" w14:paraId="2A6F3571" w14:textId="77777777" w:rsidTr="0037748B">
        <w:tc>
          <w:tcPr>
            <w:tcW w:w="2802" w:type="dxa"/>
          </w:tcPr>
          <w:p w14:paraId="1755A8DC" w14:textId="77777777" w:rsidR="00865939" w:rsidRPr="00F61924" w:rsidRDefault="00865939" w:rsidP="0037748B">
            <w:pPr>
              <w:rPr>
                <w:b/>
              </w:rPr>
            </w:pPr>
            <w:r w:rsidRPr="00F61924">
              <w:rPr>
                <w:b/>
              </w:rPr>
              <w:t>Anzeigefelder</w:t>
            </w:r>
          </w:p>
        </w:tc>
        <w:tc>
          <w:tcPr>
            <w:tcW w:w="6404" w:type="dxa"/>
          </w:tcPr>
          <w:p w14:paraId="4C3BBA84" w14:textId="6800799B" w:rsidR="00A8736D" w:rsidRDefault="00A8736D" w:rsidP="00A8736D">
            <w:r>
              <w:t>E-Mail, Name, Vorname, Typ, Aktiv, Phone, Bestellungen</w:t>
            </w:r>
          </w:p>
        </w:tc>
      </w:tr>
      <w:tr w:rsidR="00865939" w14:paraId="07AFBB08" w14:textId="77777777" w:rsidTr="0037748B">
        <w:tc>
          <w:tcPr>
            <w:tcW w:w="2802" w:type="dxa"/>
          </w:tcPr>
          <w:p w14:paraId="07620194" w14:textId="77777777" w:rsidR="00865939" w:rsidRPr="00F61924" w:rsidRDefault="00865939" w:rsidP="0037748B">
            <w:pPr>
              <w:rPr>
                <w:b/>
              </w:rPr>
            </w:pPr>
            <w:r w:rsidRPr="00F61924">
              <w:rPr>
                <w:b/>
              </w:rPr>
              <w:t>Verzweigungsmöglichkeiten</w:t>
            </w:r>
          </w:p>
        </w:tc>
        <w:tc>
          <w:tcPr>
            <w:tcW w:w="6404" w:type="dxa"/>
          </w:tcPr>
          <w:p w14:paraId="55E32FDB" w14:textId="77777777" w:rsidR="00865939" w:rsidRDefault="00865939" w:rsidP="0037748B">
            <w:r>
              <w:t>Suchen, Produkte, Users, Bestellungen, Logs</w:t>
            </w:r>
          </w:p>
        </w:tc>
      </w:tr>
      <w:tr w:rsidR="00865939" w14:paraId="6B038A77" w14:textId="77777777" w:rsidTr="0037748B">
        <w:tc>
          <w:tcPr>
            <w:tcW w:w="2802" w:type="dxa"/>
          </w:tcPr>
          <w:p w14:paraId="7BA6C68B" w14:textId="77777777" w:rsidR="00865939" w:rsidRPr="00F61924" w:rsidRDefault="00865939" w:rsidP="0037748B">
            <w:pPr>
              <w:rPr>
                <w:b/>
              </w:rPr>
            </w:pPr>
            <w:r w:rsidRPr="00F61924">
              <w:rPr>
                <w:b/>
              </w:rPr>
              <w:t>Aktionen</w:t>
            </w:r>
          </w:p>
        </w:tc>
        <w:tc>
          <w:tcPr>
            <w:tcW w:w="6404" w:type="dxa"/>
          </w:tcPr>
          <w:p w14:paraId="481BBBE1" w14:textId="29FA93C0" w:rsidR="00865939" w:rsidRDefault="00F049D8" w:rsidP="0037748B">
            <w:r>
              <w:t>Suche, User hinzufügen</w:t>
            </w:r>
          </w:p>
        </w:tc>
      </w:tr>
    </w:tbl>
    <w:p w14:paraId="6374CE46" w14:textId="77777777" w:rsidR="00F87033" w:rsidRDefault="00EA359A" w:rsidP="00F87033">
      <w:pPr>
        <w:keepNext/>
      </w:pPr>
      <w:r>
        <w:rPr>
          <w:noProof/>
        </w:rPr>
        <w:lastRenderedPageBreak/>
        <w:drawing>
          <wp:inline distT="0" distB="0" distL="0" distR="0" wp14:anchorId="190B9E99" wp14:editId="6DD00615">
            <wp:extent cx="5753100" cy="3409950"/>
            <wp:effectExtent l="0" t="0" r="0" b="0"/>
            <wp:docPr id="16" name="Grafik 16" descr="U:\Various\git_repos\LFH\doc\03 Entwicklung\GUISketch\GUI_Sketch_Backend_User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Various\git_repos\LFH\doc\03 Entwicklung\GUISketch\GUI_Sketch_Backend_User_Ad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66B501F8" w14:textId="7B477CC5" w:rsidR="00EA359A"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12</w:t>
      </w:r>
      <w:r>
        <w:fldChar w:fldCharType="end"/>
      </w:r>
      <w:r>
        <w:t xml:space="preserve"> User hinzufügen</w:t>
      </w:r>
    </w:p>
    <w:tbl>
      <w:tblPr>
        <w:tblStyle w:val="Tabellenraster"/>
        <w:tblW w:w="0" w:type="auto"/>
        <w:tblLook w:val="04A0" w:firstRow="1" w:lastRow="0" w:firstColumn="1" w:lastColumn="0" w:noHBand="0" w:noVBand="1"/>
      </w:tblPr>
      <w:tblGrid>
        <w:gridCol w:w="2802"/>
        <w:gridCol w:w="6254"/>
      </w:tblGrid>
      <w:tr w:rsidR="007A31F8" w:rsidRPr="00F61924" w14:paraId="1C293E07" w14:textId="77777777" w:rsidTr="0037748B">
        <w:tc>
          <w:tcPr>
            <w:tcW w:w="9206" w:type="dxa"/>
            <w:gridSpan w:val="2"/>
            <w:shd w:val="clear" w:color="auto" w:fill="CBD5DE" w:themeFill="accent1" w:themeFillTint="66"/>
          </w:tcPr>
          <w:p w14:paraId="28889E2F" w14:textId="77777777" w:rsidR="007A31F8" w:rsidRPr="00F61924" w:rsidRDefault="007A31F8" w:rsidP="0037748B">
            <w:pPr>
              <w:rPr>
                <w:b/>
              </w:rPr>
            </w:pPr>
            <w:r w:rsidRPr="00F61924">
              <w:rPr>
                <w:b/>
                <w:color w:val="FFFFFF" w:themeColor="background1"/>
              </w:rPr>
              <w:t>Dialogbeschreibung</w:t>
            </w:r>
          </w:p>
        </w:tc>
      </w:tr>
      <w:tr w:rsidR="007A31F8" w14:paraId="251A9F5F" w14:textId="77777777" w:rsidTr="0037748B">
        <w:tc>
          <w:tcPr>
            <w:tcW w:w="2802" w:type="dxa"/>
          </w:tcPr>
          <w:p w14:paraId="753D5AEC" w14:textId="77777777" w:rsidR="007A31F8" w:rsidRPr="00F61924" w:rsidRDefault="007A31F8" w:rsidP="0037748B">
            <w:pPr>
              <w:rPr>
                <w:b/>
              </w:rPr>
            </w:pPr>
            <w:r w:rsidRPr="00F61924">
              <w:rPr>
                <w:b/>
              </w:rPr>
              <w:t>Name</w:t>
            </w:r>
          </w:p>
        </w:tc>
        <w:tc>
          <w:tcPr>
            <w:tcW w:w="6404" w:type="dxa"/>
          </w:tcPr>
          <w:p w14:paraId="4DD5FB68" w14:textId="3C3354B0" w:rsidR="007A31F8" w:rsidRDefault="007A31F8" w:rsidP="0037748B">
            <w:r>
              <w:t>User hinzufügen</w:t>
            </w:r>
          </w:p>
        </w:tc>
      </w:tr>
      <w:tr w:rsidR="007A31F8" w14:paraId="2DA6AEBC" w14:textId="77777777" w:rsidTr="0037748B">
        <w:tc>
          <w:tcPr>
            <w:tcW w:w="2802" w:type="dxa"/>
          </w:tcPr>
          <w:p w14:paraId="0960CA25" w14:textId="77777777" w:rsidR="007A31F8" w:rsidRPr="00F61924" w:rsidRDefault="007A31F8" w:rsidP="0037748B">
            <w:pPr>
              <w:rPr>
                <w:b/>
              </w:rPr>
            </w:pPr>
            <w:r w:rsidRPr="00F61924">
              <w:rPr>
                <w:b/>
              </w:rPr>
              <w:t>Kurzbeschreibung</w:t>
            </w:r>
          </w:p>
        </w:tc>
        <w:tc>
          <w:tcPr>
            <w:tcW w:w="6404" w:type="dxa"/>
          </w:tcPr>
          <w:p w14:paraId="61379D9E" w14:textId="32604A9D" w:rsidR="007A31F8" w:rsidRDefault="007A31F8" w:rsidP="0037748B">
            <w:r>
              <w:t>Der Administrator kann hier einen Benutzer erfassen</w:t>
            </w:r>
          </w:p>
        </w:tc>
      </w:tr>
      <w:tr w:rsidR="007A31F8" w14:paraId="57B83751" w14:textId="77777777" w:rsidTr="0037748B">
        <w:tc>
          <w:tcPr>
            <w:tcW w:w="2802" w:type="dxa"/>
          </w:tcPr>
          <w:p w14:paraId="6E8A3132" w14:textId="77777777" w:rsidR="007A31F8" w:rsidRPr="00F61924" w:rsidRDefault="007A31F8" w:rsidP="0037748B">
            <w:pPr>
              <w:rPr>
                <w:b/>
              </w:rPr>
            </w:pPr>
            <w:r w:rsidRPr="00F61924">
              <w:rPr>
                <w:b/>
              </w:rPr>
              <w:t>Verwendung</w:t>
            </w:r>
          </w:p>
        </w:tc>
        <w:tc>
          <w:tcPr>
            <w:tcW w:w="6404" w:type="dxa"/>
          </w:tcPr>
          <w:p w14:paraId="468E2F45" w14:textId="14B5F935" w:rsidR="007A31F8" w:rsidRDefault="007A31F8" w:rsidP="0037748B">
            <w:r>
              <w:t>Erfassen eines neuen Users im Backend</w:t>
            </w:r>
            <w:r>
              <w:t>.</w:t>
            </w:r>
          </w:p>
        </w:tc>
      </w:tr>
      <w:tr w:rsidR="007A31F8" w14:paraId="2FF72D11" w14:textId="77777777" w:rsidTr="0037748B">
        <w:tc>
          <w:tcPr>
            <w:tcW w:w="2802" w:type="dxa"/>
          </w:tcPr>
          <w:p w14:paraId="512F02AE" w14:textId="77777777" w:rsidR="007A31F8" w:rsidRPr="00F61924" w:rsidRDefault="007A31F8" w:rsidP="0037748B">
            <w:pPr>
              <w:rPr>
                <w:b/>
              </w:rPr>
            </w:pPr>
            <w:r w:rsidRPr="00F61924">
              <w:rPr>
                <w:b/>
              </w:rPr>
              <w:t>Komplexität</w:t>
            </w:r>
          </w:p>
        </w:tc>
        <w:tc>
          <w:tcPr>
            <w:tcW w:w="6404" w:type="dxa"/>
          </w:tcPr>
          <w:p w14:paraId="1386A867" w14:textId="77777777" w:rsidR="007A31F8" w:rsidRDefault="007A31F8" w:rsidP="0037748B">
            <w:r>
              <w:t>Standard</w:t>
            </w:r>
          </w:p>
        </w:tc>
      </w:tr>
      <w:tr w:rsidR="007A31F8" w14:paraId="55E80FF4" w14:textId="77777777" w:rsidTr="0037748B">
        <w:tc>
          <w:tcPr>
            <w:tcW w:w="2802" w:type="dxa"/>
          </w:tcPr>
          <w:p w14:paraId="3888C11D" w14:textId="77777777" w:rsidR="007A31F8" w:rsidRPr="00F61924" w:rsidRDefault="007A31F8" w:rsidP="0037748B">
            <w:pPr>
              <w:rPr>
                <w:b/>
              </w:rPr>
            </w:pPr>
            <w:r w:rsidRPr="00F61924">
              <w:rPr>
                <w:b/>
              </w:rPr>
              <w:t>Eingabefelder</w:t>
            </w:r>
          </w:p>
        </w:tc>
        <w:tc>
          <w:tcPr>
            <w:tcW w:w="6404" w:type="dxa"/>
          </w:tcPr>
          <w:p w14:paraId="71654A80" w14:textId="21E15A56" w:rsidR="007A31F8" w:rsidRDefault="00683071" w:rsidP="0037748B">
            <w:r>
              <w:t>E-Mail, Vorname, Name, Typ, Phone, Anrede, Strasse, Nr., PLZ, Ort, Land</w:t>
            </w:r>
            <w:r w:rsidR="00F13536">
              <w:t>, Aktiv, Weitere User erfassen</w:t>
            </w:r>
          </w:p>
        </w:tc>
      </w:tr>
      <w:tr w:rsidR="007A31F8" w14:paraId="526976FA" w14:textId="77777777" w:rsidTr="0037748B">
        <w:tc>
          <w:tcPr>
            <w:tcW w:w="2802" w:type="dxa"/>
          </w:tcPr>
          <w:p w14:paraId="42B8DC6E" w14:textId="77777777" w:rsidR="007A31F8" w:rsidRPr="00F61924" w:rsidRDefault="007A31F8" w:rsidP="0037748B">
            <w:pPr>
              <w:rPr>
                <w:b/>
              </w:rPr>
            </w:pPr>
            <w:r w:rsidRPr="00F61924">
              <w:rPr>
                <w:b/>
              </w:rPr>
              <w:t>Anzeigefelder</w:t>
            </w:r>
          </w:p>
        </w:tc>
        <w:tc>
          <w:tcPr>
            <w:tcW w:w="6404" w:type="dxa"/>
          </w:tcPr>
          <w:p w14:paraId="48ED4B2A" w14:textId="77777777" w:rsidR="007A31F8" w:rsidRDefault="007A31F8" w:rsidP="0037748B">
            <w:r>
              <w:t>ID; Name, Beschreibung, Preis, EAN, Attribute, Tags, Bild</w:t>
            </w:r>
          </w:p>
        </w:tc>
      </w:tr>
      <w:tr w:rsidR="007A31F8" w14:paraId="3429AB30" w14:textId="77777777" w:rsidTr="0037748B">
        <w:tc>
          <w:tcPr>
            <w:tcW w:w="2802" w:type="dxa"/>
          </w:tcPr>
          <w:p w14:paraId="3306442A" w14:textId="77777777" w:rsidR="007A31F8" w:rsidRPr="00F61924" w:rsidRDefault="007A31F8" w:rsidP="0037748B">
            <w:pPr>
              <w:rPr>
                <w:b/>
              </w:rPr>
            </w:pPr>
            <w:r w:rsidRPr="00F61924">
              <w:rPr>
                <w:b/>
              </w:rPr>
              <w:t>Verzweigungsmöglichkeiten</w:t>
            </w:r>
          </w:p>
        </w:tc>
        <w:tc>
          <w:tcPr>
            <w:tcW w:w="6404" w:type="dxa"/>
          </w:tcPr>
          <w:p w14:paraId="1271D5F4" w14:textId="44F64A98" w:rsidR="007A31F8" w:rsidRDefault="007A6D61" w:rsidP="0037748B">
            <w:r>
              <w:t>Hinzufügen</w:t>
            </w:r>
          </w:p>
        </w:tc>
      </w:tr>
      <w:tr w:rsidR="007A31F8" w14:paraId="6EDC459C" w14:textId="77777777" w:rsidTr="0037748B">
        <w:tc>
          <w:tcPr>
            <w:tcW w:w="2802" w:type="dxa"/>
          </w:tcPr>
          <w:p w14:paraId="3D991718" w14:textId="77777777" w:rsidR="007A31F8" w:rsidRPr="00F61924" w:rsidRDefault="007A31F8" w:rsidP="0037748B">
            <w:pPr>
              <w:rPr>
                <w:b/>
              </w:rPr>
            </w:pPr>
            <w:r w:rsidRPr="00F61924">
              <w:rPr>
                <w:b/>
              </w:rPr>
              <w:t>Aktionen</w:t>
            </w:r>
          </w:p>
        </w:tc>
        <w:tc>
          <w:tcPr>
            <w:tcW w:w="6404" w:type="dxa"/>
          </w:tcPr>
          <w:p w14:paraId="3517D893" w14:textId="3E97D9D2" w:rsidR="007A31F8" w:rsidRDefault="007A6D61" w:rsidP="0037748B">
            <w:r>
              <w:t>Hinzufügen</w:t>
            </w:r>
          </w:p>
        </w:tc>
      </w:tr>
    </w:tbl>
    <w:p w14:paraId="6233B378" w14:textId="77777777" w:rsidR="006D2BF8" w:rsidRDefault="006D2BF8" w:rsidP="006D2BF8"/>
    <w:p w14:paraId="7A483466" w14:textId="77777777" w:rsidR="00F87033" w:rsidRDefault="006D2BF8" w:rsidP="00F87033">
      <w:pPr>
        <w:keepNext/>
      </w:pPr>
      <w:r>
        <w:rPr>
          <w:noProof/>
        </w:rPr>
        <w:lastRenderedPageBreak/>
        <w:drawing>
          <wp:inline distT="0" distB="0" distL="0" distR="0" wp14:anchorId="0BD45F8F" wp14:editId="5914F99A">
            <wp:extent cx="5753100" cy="3409950"/>
            <wp:effectExtent l="0" t="0" r="0" b="0"/>
            <wp:docPr id="17" name="Grafik 17" descr="U:\Various\git_repos\LFH\doc\03 Entwicklung\GUISketch\GUI_Sketch_Backend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Various\git_repos\LFH\doc\03 Entwicklung\GUISketch\GUI_Sketch_Backend_Bestellung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66EAD0EB" w14:textId="6472B3B0" w:rsidR="006D2BF8" w:rsidRDefault="00F87033" w:rsidP="00F87033">
      <w:pPr>
        <w:pStyle w:val="Beschriftung"/>
        <w:rPr>
          <w:noProof/>
        </w:rPr>
      </w:pPr>
      <w:r>
        <w:t xml:space="preserve">Abbildung </w:t>
      </w:r>
      <w:r>
        <w:fldChar w:fldCharType="begin"/>
      </w:r>
      <w:r>
        <w:instrText xml:space="preserve"> SEQ Abbildung \* ARABIC </w:instrText>
      </w:r>
      <w:r>
        <w:fldChar w:fldCharType="separate"/>
      </w:r>
      <w:r w:rsidR="00153DEA">
        <w:rPr>
          <w:noProof/>
        </w:rPr>
        <w:t>13</w:t>
      </w:r>
      <w:r>
        <w:fldChar w:fldCharType="end"/>
      </w:r>
      <w:r>
        <w:t xml:space="preserve"> Übersicht Bestellung</w:t>
      </w:r>
      <w:r>
        <w:rPr>
          <w:noProof/>
        </w:rPr>
        <w:t xml:space="preserve"> im Backend</w:t>
      </w:r>
    </w:p>
    <w:tbl>
      <w:tblPr>
        <w:tblStyle w:val="Tabellenraster"/>
        <w:tblW w:w="0" w:type="auto"/>
        <w:tblLook w:val="04A0" w:firstRow="1" w:lastRow="0" w:firstColumn="1" w:lastColumn="0" w:noHBand="0" w:noVBand="1"/>
      </w:tblPr>
      <w:tblGrid>
        <w:gridCol w:w="2802"/>
        <w:gridCol w:w="6254"/>
      </w:tblGrid>
      <w:tr w:rsidR="00642ECB" w:rsidRPr="00F61924" w14:paraId="3B20A5C3" w14:textId="77777777" w:rsidTr="0037748B">
        <w:tc>
          <w:tcPr>
            <w:tcW w:w="9206" w:type="dxa"/>
            <w:gridSpan w:val="2"/>
            <w:shd w:val="clear" w:color="auto" w:fill="CBD5DE" w:themeFill="accent1" w:themeFillTint="66"/>
          </w:tcPr>
          <w:p w14:paraId="40BA0362" w14:textId="77777777" w:rsidR="00642ECB" w:rsidRPr="00F61924" w:rsidRDefault="00642ECB" w:rsidP="0037748B">
            <w:pPr>
              <w:rPr>
                <w:b/>
              </w:rPr>
            </w:pPr>
            <w:r w:rsidRPr="00F61924">
              <w:rPr>
                <w:b/>
                <w:color w:val="FFFFFF" w:themeColor="background1"/>
              </w:rPr>
              <w:t>Dialogbeschreibung</w:t>
            </w:r>
          </w:p>
        </w:tc>
      </w:tr>
      <w:tr w:rsidR="00642ECB" w14:paraId="6E75E433" w14:textId="77777777" w:rsidTr="0037748B">
        <w:tc>
          <w:tcPr>
            <w:tcW w:w="2802" w:type="dxa"/>
          </w:tcPr>
          <w:p w14:paraId="6E83F78A" w14:textId="77777777" w:rsidR="00642ECB" w:rsidRPr="00F61924" w:rsidRDefault="00642ECB" w:rsidP="0037748B">
            <w:pPr>
              <w:rPr>
                <w:b/>
              </w:rPr>
            </w:pPr>
            <w:r w:rsidRPr="00F61924">
              <w:rPr>
                <w:b/>
              </w:rPr>
              <w:t>Name</w:t>
            </w:r>
          </w:p>
        </w:tc>
        <w:tc>
          <w:tcPr>
            <w:tcW w:w="6404" w:type="dxa"/>
          </w:tcPr>
          <w:p w14:paraId="57BC50D5" w14:textId="16300949" w:rsidR="00642ECB" w:rsidRDefault="00642ECB" w:rsidP="0037748B">
            <w:r>
              <w:t>Übersicht Bestellungen</w:t>
            </w:r>
          </w:p>
        </w:tc>
      </w:tr>
      <w:tr w:rsidR="00642ECB" w14:paraId="7DDA8DFC" w14:textId="77777777" w:rsidTr="0037748B">
        <w:tc>
          <w:tcPr>
            <w:tcW w:w="2802" w:type="dxa"/>
          </w:tcPr>
          <w:p w14:paraId="3BC07D27" w14:textId="77777777" w:rsidR="00642ECB" w:rsidRPr="00F61924" w:rsidRDefault="00642ECB" w:rsidP="0037748B">
            <w:pPr>
              <w:rPr>
                <w:b/>
              </w:rPr>
            </w:pPr>
            <w:r w:rsidRPr="00F61924">
              <w:rPr>
                <w:b/>
              </w:rPr>
              <w:t>Kurzbeschreibung</w:t>
            </w:r>
          </w:p>
        </w:tc>
        <w:tc>
          <w:tcPr>
            <w:tcW w:w="6404" w:type="dxa"/>
          </w:tcPr>
          <w:p w14:paraId="628E0820" w14:textId="3E30B6E9" w:rsidR="00642ECB" w:rsidRDefault="00642ECB" w:rsidP="001A5B03">
            <w:r>
              <w:t xml:space="preserve">Die Übersicht der im Shop vorhandenen </w:t>
            </w:r>
            <w:r w:rsidR="001A5B03">
              <w:t>Bestellungen</w:t>
            </w:r>
          </w:p>
        </w:tc>
      </w:tr>
      <w:tr w:rsidR="00642ECB" w14:paraId="4E250837" w14:textId="77777777" w:rsidTr="0037748B">
        <w:tc>
          <w:tcPr>
            <w:tcW w:w="2802" w:type="dxa"/>
          </w:tcPr>
          <w:p w14:paraId="4485FEFF" w14:textId="77777777" w:rsidR="00642ECB" w:rsidRPr="00F61924" w:rsidRDefault="00642ECB" w:rsidP="0037748B">
            <w:pPr>
              <w:rPr>
                <w:b/>
              </w:rPr>
            </w:pPr>
            <w:r w:rsidRPr="00F61924">
              <w:rPr>
                <w:b/>
              </w:rPr>
              <w:t>Verwendung</w:t>
            </w:r>
          </w:p>
        </w:tc>
        <w:tc>
          <w:tcPr>
            <w:tcW w:w="6404" w:type="dxa"/>
          </w:tcPr>
          <w:p w14:paraId="63945F9D" w14:textId="0CEC5BEB" w:rsidR="00642ECB" w:rsidRDefault="00642ECB" w:rsidP="00EF6449">
            <w:r>
              <w:t xml:space="preserve">Liste der </w:t>
            </w:r>
            <w:r w:rsidR="00EF6449">
              <w:t>Bestellungen</w:t>
            </w:r>
            <w:r>
              <w:t xml:space="preserve">, welche </w:t>
            </w:r>
            <w:r w:rsidR="00EF6449">
              <w:t>über den Shop bestellt worden sind</w:t>
            </w:r>
            <w:r>
              <w:t>.</w:t>
            </w:r>
          </w:p>
        </w:tc>
      </w:tr>
      <w:tr w:rsidR="00642ECB" w14:paraId="4020A178" w14:textId="77777777" w:rsidTr="0037748B">
        <w:tc>
          <w:tcPr>
            <w:tcW w:w="2802" w:type="dxa"/>
          </w:tcPr>
          <w:p w14:paraId="7DB8FB52" w14:textId="77777777" w:rsidR="00642ECB" w:rsidRPr="00F61924" w:rsidRDefault="00642ECB" w:rsidP="0037748B">
            <w:pPr>
              <w:rPr>
                <w:b/>
              </w:rPr>
            </w:pPr>
            <w:r w:rsidRPr="00F61924">
              <w:rPr>
                <w:b/>
              </w:rPr>
              <w:t>Komplexität</w:t>
            </w:r>
          </w:p>
        </w:tc>
        <w:tc>
          <w:tcPr>
            <w:tcW w:w="6404" w:type="dxa"/>
          </w:tcPr>
          <w:p w14:paraId="3C8E74B9" w14:textId="77777777" w:rsidR="00642ECB" w:rsidRDefault="00642ECB" w:rsidP="0037748B">
            <w:r>
              <w:t>Standard</w:t>
            </w:r>
          </w:p>
        </w:tc>
      </w:tr>
      <w:tr w:rsidR="00642ECB" w14:paraId="5EDBF470" w14:textId="77777777" w:rsidTr="0037748B">
        <w:tc>
          <w:tcPr>
            <w:tcW w:w="2802" w:type="dxa"/>
          </w:tcPr>
          <w:p w14:paraId="3EDF3E47" w14:textId="77777777" w:rsidR="00642ECB" w:rsidRPr="00F61924" w:rsidRDefault="00642ECB" w:rsidP="0037748B">
            <w:pPr>
              <w:rPr>
                <w:b/>
              </w:rPr>
            </w:pPr>
            <w:r w:rsidRPr="00F61924">
              <w:rPr>
                <w:b/>
              </w:rPr>
              <w:t>Eingabefelder</w:t>
            </w:r>
          </w:p>
        </w:tc>
        <w:tc>
          <w:tcPr>
            <w:tcW w:w="6404" w:type="dxa"/>
          </w:tcPr>
          <w:p w14:paraId="156500CA" w14:textId="77777777" w:rsidR="00642ECB" w:rsidRDefault="00642ECB" w:rsidP="0037748B">
            <w:r>
              <w:t>Suche</w:t>
            </w:r>
          </w:p>
        </w:tc>
      </w:tr>
      <w:tr w:rsidR="00642ECB" w14:paraId="35A27BEF" w14:textId="77777777" w:rsidTr="0037748B">
        <w:tc>
          <w:tcPr>
            <w:tcW w:w="2802" w:type="dxa"/>
          </w:tcPr>
          <w:p w14:paraId="373D493A" w14:textId="77777777" w:rsidR="00642ECB" w:rsidRPr="00F61924" w:rsidRDefault="00642ECB" w:rsidP="0037748B">
            <w:pPr>
              <w:rPr>
                <w:b/>
              </w:rPr>
            </w:pPr>
            <w:r w:rsidRPr="00F61924">
              <w:rPr>
                <w:b/>
              </w:rPr>
              <w:t>Anzeigefelder</w:t>
            </w:r>
          </w:p>
        </w:tc>
        <w:tc>
          <w:tcPr>
            <w:tcW w:w="6404" w:type="dxa"/>
          </w:tcPr>
          <w:p w14:paraId="452EF60F" w14:textId="588FDF4E" w:rsidR="00642ECB" w:rsidRDefault="00986D91" w:rsidP="0037748B">
            <w:r>
              <w:t>Nr. Kunde, Datum, Status, Total, Produkte</w:t>
            </w:r>
          </w:p>
        </w:tc>
      </w:tr>
      <w:tr w:rsidR="00642ECB" w14:paraId="6604CC9D" w14:textId="77777777" w:rsidTr="0037748B">
        <w:tc>
          <w:tcPr>
            <w:tcW w:w="2802" w:type="dxa"/>
          </w:tcPr>
          <w:p w14:paraId="35795B8A" w14:textId="77777777" w:rsidR="00642ECB" w:rsidRPr="00F61924" w:rsidRDefault="00642ECB" w:rsidP="0037748B">
            <w:pPr>
              <w:rPr>
                <w:b/>
              </w:rPr>
            </w:pPr>
            <w:r w:rsidRPr="00F61924">
              <w:rPr>
                <w:b/>
              </w:rPr>
              <w:t>Verzweigungsmöglichkeiten</w:t>
            </w:r>
          </w:p>
        </w:tc>
        <w:tc>
          <w:tcPr>
            <w:tcW w:w="6404" w:type="dxa"/>
          </w:tcPr>
          <w:p w14:paraId="0BB97D33" w14:textId="20DDAF2C" w:rsidR="00642ECB" w:rsidRDefault="00260488" w:rsidP="00260488">
            <w:r>
              <w:t>Suchen</w:t>
            </w:r>
          </w:p>
        </w:tc>
      </w:tr>
      <w:tr w:rsidR="00642ECB" w14:paraId="2A15580D" w14:textId="77777777" w:rsidTr="0037748B">
        <w:tc>
          <w:tcPr>
            <w:tcW w:w="2802" w:type="dxa"/>
          </w:tcPr>
          <w:p w14:paraId="612AA0FD" w14:textId="77777777" w:rsidR="00642ECB" w:rsidRPr="00F61924" w:rsidRDefault="00642ECB" w:rsidP="0037748B">
            <w:pPr>
              <w:rPr>
                <w:b/>
              </w:rPr>
            </w:pPr>
            <w:r w:rsidRPr="00F61924">
              <w:rPr>
                <w:b/>
              </w:rPr>
              <w:t>Aktionen</w:t>
            </w:r>
          </w:p>
        </w:tc>
        <w:tc>
          <w:tcPr>
            <w:tcW w:w="6404" w:type="dxa"/>
          </w:tcPr>
          <w:p w14:paraId="3B6EF0B6" w14:textId="77777777" w:rsidR="00642ECB" w:rsidRDefault="00642ECB" w:rsidP="0037748B"/>
        </w:tc>
      </w:tr>
    </w:tbl>
    <w:p w14:paraId="1D13D13D" w14:textId="77777777" w:rsidR="00F87033" w:rsidRDefault="006D2BF8" w:rsidP="00F87033">
      <w:pPr>
        <w:keepNext/>
      </w:pPr>
      <w:r>
        <w:rPr>
          <w:noProof/>
        </w:rPr>
        <w:lastRenderedPageBreak/>
        <w:drawing>
          <wp:inline distT="0" distB="0" distL="0" distR="0" wp14:anchorId="388EDDDC" wp14:editId="0CEB0718">
            <wp:extent cx="5753100" cy="3409950"/>
            <wp:effectExtent l="0" t="0" r="0" b="0"/>
            <wp:docPr id="18" name="Grafik 18" descr="U:\Various\git_repos\LFH\doc\03 Entwicklung\GUISketch\GUI_Sketch_Backend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Various\git_repos\LFH\doc\03 Entwicklung\GUISketch\GUI_Sketch_Backend_Log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72071B67" w14:textId="14C6F36D" w:rsidR="006D2BF8" w:rsidRDefault="00F87033" w:rsidP="00F87033">
      <w:pPr>
        <w:pStyle w:val="Beschriftung"/>
      </w:pPr>
      <w:r>
        <w:t xml:space="preserve">Abbildung </w:t>
      </w:r>
      <w:r>
        <w:fldChar w:fldCharType="begin"/>
      </w:r>
      <w:r>
        <w:instrText xml:space="preserve"> SEQ Abbildung \* ARABIC </w:instrText>
      </w:r>
      <w:r>
        <w:fldChar w:fldCharType="separate"/>
      </w:r>
      <w:r w:rsidR="00153DEA">
        <w:rPr>
          <w:noProof/>
        </w:rPr>
        <w:t>14</w:t>
      </w:r>
      <w:r>
        <w:fldChar w:fldCharType="end"/>
      </w:r>
      <w:r>
        <w:t xml:space="preserve"> Logs</w:t>
      </w:r>
    </w:p>
    <w:tbl>
      <w:tblPr>
        <w:tblStyle w:val="Tabellenraster"/>
        <w:tblW w:w="0" w:type="auto"/>
        <w:tblLook w:val="04A0" w:firstRow="1" w:lastRow="0" w:firstColumn="1" w:lastColumn="0" w:noHBand="0" w:noVBand="1"/>
      </w:tblPr>
      <w:tblGrid>
        <w:gridCol w:w="2802"/>
        <w:gridCol w:w="6254"/>
      </w:tblGrid>
      <w:tr w:rsidR="00260488" w:rsidRPr="00F61924" w14:paraId="0163FD2F" w14:textId="77777777" w:rsidTr="0037748B">
        <w:tc>
          <w:tcPr>
            <w:tcW w:w="9206" w:type="dxa"/>
            <w:gridSpan w:val="2"/>
            <w:shd w:val="clear" w:color="auto" w:fill="CBD5DE" w:themeFill="accent1" w:themeFillTint="66"/>
          </w:tcPr>
          <w:p w14:paraId="5A080992" w14:textId="77777777" w:rsidR="00260488" w:rsidRPr="00F61924" w:rsidRDefault="00260488" w:rsidP="0037748B">
            <w:pPr>
              <w:rPr>
                <w:b/>
              </w:rPr>
            </w:pPr>
            <w:r w:rsidRPr="00F61924">
              <w:rPr>
                <w:b/>
                <w:color w:val="FFFFFF" w:themeColor="background1"/>
              </w:rPr>
              <w:t>Dialogbeschreibung</w:t>
            </w:r>
          </w:p>
        </w:tc>
      </w:tr>
      <w:tr w:rsidR="00260488" w14:paraId="78C0C74E" w14:textId="77777777" w:rsidTr="0037748B">
        <w:tc>
          <w:tcPr>
            <w:tcW w:w="2802" w:type="dxa"/>
          </w:tcPr>
          <w:p w14:paraId="73F4B110" w14:textId="77777777" w:rsidR="00260488" w:rsidRPr="00F61924" w:rsidRDefault="00260488" w:rsidP="0037748B">
            <w:pPr>
              <w:rPr>
                <w:b/>
              </w:rPr>
            </w:pPr>
            <w:r w:rsidRPr="00F61924">
              <w:rPr>
                <w:b/>
              </w:rPr>
              <w:t>Name</w:t>
            </w:r>
          </w:p>
        </w:tc>
        <w:tc>
          <w:tcPr>
            <w:tcW w:w="6404" w:type="dxa"/>
          </w:tcPr>
          <w:p w14:paraId="0D39AD7A" w14:textId="15352741" w:rsidR="00260488" w:rsidRDefault="00260488" w:rsidP="0037748B">
            <w:r>
              <w:t>Logs</w:t>
            </w:r>
          </w:p>
        </w:tc>
      </w:tr>
      <w:tr w:rsidR="00260488" w14:paraId="7AB21ED3" w14:textId="77777777" w:rsidTr="0037748B">
        <w:tc>
          <w:tcPr>
            <w:tcW w:w="2802" w:type="dxa"/>
          </w:tcPr>
          <w:p w14:paraId="16AAFF10" w14:textId="77777777" w:rsidR="00260488" w:rsidRPr="00F61924" w:rsidRDefault="00260488" w:rsidP="0037748B">
            <w:pPr>
              <w:rPr>
                <w:b/>
              </w:rPr>
            </w:pPr>
            <w:r w:rsidRPr="00F61924">
              <w:rPr>
                <w:b/>
              </w:rPr>
              <w:t>Kurzbeschreibung</w:t>
            </w:r>
          </w:p>
        </w:tc>
        <w:tc>
          <w:tcPr>
            <w:tcW w:w="6404" w:type="dxa"/>
          </w:tcPr>
          <w:p w14:paraId="3907C8E0" w14:textId="2A80CB7E" w:rsidR="00260488" w:rsidRDefault="00260488" w:rsidP="0037748B">
            <w:r>
              <w:t>Die Logs des Systems anzeigen</w:t>
            </w:r>
          </w:p>
        </w:tc>
      </w:tr>
      <w:tr w:rsidR="00260488" w14:paraId="443702F9" w14:textId="77777777" w:rsidTr="0037748B">
        <w:tc>
          <w:tcPr>
            <w:tcW w:w="2802" w:type="dxa"/>
          </w:tcPr>
          <w:p w14:paraId="1E55829C" w14:textId="77777777" w:rsidR="00260488" w:rsidRPr="00F61924" w:rsidRDefault="00260488" w:rsidP="0037748B">
            <w:pPr>
              <w:rPr>
                <w:b/>
              </w:rPr>
            </w:pPr>
            <w:r w:rsidRPr="00F61924">
              <w:rPr>
                <w:b/>
              </w:rPr>
              <w:t>Verwendung</w:t>
            </w:r>
          </w:p>
        </w:tc>
        <w:tc>
          <w:tcPr>
            <w:tcW w:w="6404" w:type="dxa"/>
          </w:tcPr>
          <w:p w14:paraId="51805B2F" w14:textId="1429F1E7" w:rsidR="00260488" w:rsidRDefault="00260488" w:rsidP="0037748B">
            <w:r>
              <w:t>Der Administrator kann die Logs des Systems durchsuchen</w:t>
            </w:r>
          </w:p>
        </w:tc>
      </w:tr>
      <w:tr w:rsidR="00260488" w14:paraId="3297C7ED" w14:textId="77777777" w:rsidTr="0037748B">
        <w:tc>
          <w:tcPr>
            <w:tcW w:w="2802" w:type="dxa"/>
          </w:tcPr>
          <w:p w14:paraId="0D79EFB0" w14:textId="77777777" w:rsidR="00260488" w:rsidRPr="00F61924" w:rsidRDefault="00260488" w:rsidP="0037748B">
            <w:pPr>
              <w:rPr>
                <w:b/>
              </w:rPr>
            </w:pPr>
            <w:r w:rsidRPr="00F61924">
              <w:rPr>
                <w:b/>
              </w:rPr>
              <w:t>Komplexität</w:t>
            </w:r>
          </w:p>
        </w:tc>
        <w:tc>
          <w:tcPr>
            <w:tcW w:w="6404" w:type="dxa"/>
          </w:tcPr>
          <w:p w14:paraId="19ECF5A0" w14:textId="77777777" w:rsidR="00260488" w:rsidRDefault="00260488" w:rsidP="0037748B">
            <w:r>
              <w:t>Standard</w:t>
            </w:r>
          </w:p>
        </w:tc>
      </w:tr>
      <w:tr w:rsidR="00260488" w14:paraId="4F3BD924" w14:textId="77777777" w:rsidTr="0037748B">
        <w:tc>
          <w:tcPr>
            <w:tcW w:w="2802" w:type="dxa"/>
          </w:tcPr>
          <w:p w14:paraId="03DDAFE9" w14:textId="77777777" w:rsidR="00260488" w:rsidRPr="00F61924" w:rsidRDefault="00260488" w:rsidP="0037748B">
            <w:pPr>
              <w:rPr>
                <w:b/>
              </w:rPr>
            </w:pPr>
            <w:r w:rsidRPr="00F61924">
              <w:rPr>
                <w:b/>
              </w:rPr>
              <w:t>Eingabefelder</w:t>
            </w:r>
          </w:p>
        </w:tc>
        <w:tc>
          <w:tcPr>
            <w:tcW w:w="6404" w:type="dxa"/>
          </w:tcPr>
          <w:p w14:paraId="6AB224D4" w14:textId="77777777" w:rsidR="00260488" w:rsidRDefault="00260488" w:rsidP="0037748B">
            <w:r>
              <w:t>Suche</w:t>
            </w:r>
          </w:p>
        </w:tc>
      </w:tr>
      <w:tr w:rsidR="00260488" w14:paraId="49E7E97E" w14:textId="77777777" w:rsidTr="0037748B">
        <w:tc>
          <w:tcPr>
            <w:tcW w:w="2802" w:type="dxa"/>
          </w:tcPr>
          <w:p w14:paraId="46062B25" w14:textId="77777777" w:rsidR="00260488" w:rsidRPr="00F61924" w:rsidRDefault="00260488" w:rsidP="0037748B">
            <w:pPr>
              <w:rPr>
                <w:b/>
              </w:rPr>
            </w:pPr>
            <w:r w:rsidRPr="00F61924">
              <w:rPr>
                <w:b/>
              </w:rPr>
              <w:t>Anzeigefelder</w:t>
            </w:r>
          </w:p>
        </w:tc>
        <w:tc>
          <w:tcPr>
            <w:tcW w:w="6404" w:type="dxa"/>
          </w:tcPr>
          <w:p w14:paraId="75B207F3" w14:textId="3D39B2D4" w:rsidR="00260488" w:rsidRDefault="008B4F88" w:rsidP="0037748B">
            <w:r>
              <w:t>Datum, Typ, Info</w:t>
            </w:r>
          </w:p>
        </w:tc>
      </w:tr>
      <w:tr w:rsidR="00260488" w14:paraId="76726873" w14:textId="77777777" w:rsidTr="0037748B">
        <w:tc>
          <w:tcPr>
            <w:tcW w:w="2802" w:type="dxa"/>
          </w:tcPr>
          <w:p w14:paraId="60F5561F" w14:textId="77777777" w:rsidR="00260488" w:rsidRPr="00F61924" w:rsidRDefault="00260488" w:rsidP="0037748B">
            <w:pPr>
              <w:rPr>
                <w:b/>
              </w:rPr>
            </w:pPr>
            <w:r w:rsidRPr="00F61924">
              <w:rPr>
                <w:b/>
              </w:rPr>
              <w:t>Verzweigungsmöglichkeiten</w:t>
            </w:r>
          </w:p>
        </w:tc>
        <w:tc>
          <w:tcPr>
            <w:tcW w:w="6404" w:type="dxa"/>
          </w:tcPr>
          <w:p w14:paraId="3EF5CAD0" w14:textId="1F9BDE58" w:rsidR="00260488" w:rsidRDefault="008B4F88" w:rsidP="0037748B">
            <w:r>
              <w:t>Suchen</w:t>
            </w:r>
            <w:bookmarkStart w:id="2" w:name="_GoBack"/>
            <w:bookmarkEnd w:id="2"/>
          </w:p>
        </w:tc>
      </w:tr>
      <w:tr w:rsidR="00260488" w14:paraId="43431B73" w14:textId="77777777" w:rsidTr="0037748B">
        <w:tc>
          <w:tcPr>
            <w:tcW w:w="2802" w:type="dxa"/>
          </w:tcPr>
          <w:p w14:paraId="1E1DEA48" w14:textId="77777777" w:rsidR="00260488" w:rsidRPr="00F61924" w:rsidRDefault="00260488" w:rsidP="0037748B">
            <w:pPr>
              <w:rPr>
                <w:b/>
              </w:rPr>
            </w:pPr>
            <w:r w:rsidRPr="00F61924">
              <w:rPr>
                <w:b/>
              </w:rPr>
              <w:t>Aktionen</w:t>
            </w:r>
          </w:p>
        </w:tc>
        <w:tc>
          <w:tcPr>
            <w:tcW w:w="6404" w:type="dxa"/>
          </w:tcPr>
          <w:p w14:paraId="7CB19236" w14:textId="77777777" w:rsidR="00260488" w:rsidRDefault="00260488" w:rsidP="0037748B"/>
        </w:tc>
      </w:tr>
    </w:tbl>
    <w:p w14:paraId="7395EF3E" w14:textId="77777777" w:rsidR="00260488" w:rsidRPr="00260488" w:rsidRDefault="00260488" w:rsidP="00260488"/>
    <w:sectPr w:rsidR="00260488" w:rsidRPr="00260488" w:rsidSect="00F61924">
      <w:footerReference w:type="default" r:id="rId2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B31D1" w14:textId="77777777" w:rsidR="0005353C" w:rsidRDefault="0005353C">
      <w:pPr>
        <w:spacing w:after="0" w:line="240" w:lineRule="auto"/>
      </w:pPr>
      <w:r>
        <w:separator/>
      </w:r>
    </w:p>
  </w:endnote>
  <w:endnote w:type="continuationSeparator" w:id="0">
    <w:p w14:paraId="78E79686" w14:textId="77777777" w:rsidR="0005353C" w:rsidRDefault="0005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193472"/>
      <w:docPartObj>
        <w:docPartGallery w:val="Page Numbers (Bottom of Page)"/>
        <w:docPartUnique/>
      </w:docPartObj>
    </w:sdtPr>
    <w:sdtEndPr/>
    <w:sdtContent>
      <w:sdt>
        <w:sdtPr>
          <w:id w:val="588426118"/>
          <w:docPartObj>
            <w:docPartGallery w:val="Page Numbers (Top of Page)"/>
            <w:docPartUnique/>
          </w:docPartObj>
        </w:sdtPr>
        <w:sdtEndPr/>
        <w:sdtContent>
          <w:p w14:paraId="509600C4" w14:textId="77777777" w:rsidR="009F0950" w:rsidRDefault="009F0950" w:rsidP="00EF7DCD">
            <w:pPr>
              <w:pStyle w:val="Fuzeile"/>
              <w:tabs>
                <w:tab w:val="left" w:pos="180"/>
                <w:tab w:val="right" w:pos="14175"/>
              </w:tabs>
              <w:jc w:val="left"/>
            </w:pPr>
            <w:r>
              <w:tab/>
              <w:t>18.11.2013</w:t>
            </w:r>
            <w:r>
              <w:tab/>
            </w:r>
            <w:r w:rsidRPr="007F738C">
              <w:rPr>
                <w:lang w:val="de-DE"/>
              </w:rPr>
              <w:t xml:space="preserve">Seite </w:t>
            </w:r>
            <w:r w:rsidRPr="007F738C">
              <w:rPr>
                <w:bCs/>
                <w:sz w:val="24"/>
                <w:szCs w:val="24"/>
              </w:rPr>
              <w:fldChar w:fldCharType="begin"/>
            </w:r>
            <w:r w:rsidRPr="007F738C">
              <w:rPr>
                <w:bCs/>
              </w:rPr>
              <w:instrText>PAGE</w:instrText>
            </w:r>
            <w:r w:rsidRPr="007F738C">
              <w:rPr>
                <w:bCs/>
                <w:sz w:val="24"/>
                <w:szCs w:val="24"/>
              </w:rPr>
              <w:fldChar w:fldCharType="separate"/>
            </w:r>
            <w:r w:rsidR="008B4F88">
              <w:rPr>
                <w:bCs/>
                <w:noProof/>
              </w:rPr>
              <w:t>12</w:t>
            </w:r>
            <w:r w:rsidRPr="007F738C">
              <w:rPr>
                <w:bCs/>
                <w:sz w:val="24"/>
                <w:szCs w:val="24"/>
              </w:rPr>
              <w:fldChar w:fldCharType="end"/>
            </w:r>
            <w:r w:rsidRPr="007F738C">
              <w:rPr>
                <w:lang w:val="de-DE"/>
              </w:rPr>
              <w:t xml:space="preserve"> von </w:t>
            </w:r>
            <w:r w:rsidRPr="007F738C">
              <w:rPr>
                <w:bCs/>
                <w:sz w:val="24"/>
                <w:szCs w:val="24"/>
              </w:rPr>
              <w:fldChar w:fldCharType="begin"/>
            </w:r>
            <w:r w:rsidRPr="007F738C">
              <w:rPr>
                <w:bCs/>
              </w:rPr>
              <w:instrText>NUMPAGES</w:instrText>
            </w:r>
            <w:r w:rsidRPr="007F738C">
              <w:rPr>
                <w:bCs/>
                <w:sz w:val="24"/>
                <w:szCs w:val="24"/>
              </w:rPr>
              <w:fldChar w:fldCharType="separate"/>
            </w:r>
            <w:r w:rsidR="008B4F88">
              <w:rPr>
                <w:bCs/>
                <w:noProof/>
              </w:rPr>
              <w:t>13</w:t>
            </w:r>
            <w:r w:rsidRPr="007F738C">
              <w:rPr>
                <w:bCs/>
                <w:sz w:val="24"/>
                <w:szCs w:val="24"/>
              </w:rPr>
              <w:fldChar w:fldCharType="end"/>
            </w:r>
          </w:p>
        </w:sdtContent>
      </w:sdt>
    </w:sdtContent>
  </w:sdt>
  <w:p w14:paraId="25A84D0D" w14:textId="77777777" w:rsidR="009F0950" w:rsidRDefault="009F095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CAD65" w14:textId="77777777" w:rsidR="0005353C" w:rsidRDefault="0005353C">
      <w:pPr>
        <w:spacing w:after="0" w:line="240" w:lineRule="auto"/>
      </w:pPr>
      <w:r>
        <w:separator/>
      </w:r>
    </w:p>
  </w:footnote>
  <w:footnote w:type="continuationSeparator" w:id="0">
    <w:p w14:paraId="7058D697" w14:textId="77777777" w:rsidR="0005353C" w:rsidRDefault="000535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02553A"/>
    <w:multiLevelType w:val="hybridMultilevel"/>
    <w:tmpl w:val="F774AEB8"/>
    <w:lvl w:ilvl="0" w:tplc="E01E68A4">
      <w:start w:val="14"/>
      <w:numFmt w:val="bullet"/>
      <w:lvlText w:val="-"/>
      <w:lvlJc w:val="left"/>
      <w:pPr>
        <w:ind w:left="720" w:hanging="360"/>
      </w:pPr>
      <w:rPr>
        <w:rFonts w:ascii="Cambria" w:eastAsiaTheme="minorHAnsi"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02FF31FF"/>
    <w:multiLevelType w:val="hybridMultilevel"/>
    <w:tmpl w:val="80722CCA"/>
    <w:lvl w:ilvl="0" w:tplc="664CF70A">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07A16E8C"/>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08221F41"/>
    <w:multiLevelType w:val="hybridMultilevel"/>
    <w:tmpl w:val="57A24282"/>
    <w:lvl w:ilvl="0" w:tplc="78C0D7D8">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0C5F3F6D"/>
    <w:multiLevelType w:val="hybridMultilevel"/>
    <w:tmpl w:val="DD7C7792"/>
    <w:lvl w:ilvl="0" w:tplc="C43A97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0CF005C1"/>
    <w:multiLevelType w:val="hybridMultilevel"/>
    <w:tmpl w:val="BE1479A2"/>
    <w:lvl w:ilvl="0" w:tplc="4CA23C70">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EF75395"/>
    <w:multiLevelType w:val="hybridMultilevel"/>
    <w:tmpl w:val="89086BC4"/>
    <w:lvl w:ilvl="0" w:tplc="A888D68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104786A"/>
    <w:multiLevelType w:val="hybridMultilevel"/>
    <w:tmpl w:val="7F00A6D6"/>
    <w:lvl w:ilvl="0" w:tplc="3EA4935E">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9DF4837"/>
    <w:multiLevelType w:val="hybridMultilevel"/>
    <w:tmpl w:val="43243E6E"/>
    <w:lvl w:ilvl="0" w:tplc="E2625736">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DA049FD"/>
    <w:multiLevelType w:val="hybridMultilevel"/>
    <w:tmpl w:val="778A5780"/>
    <w:lvl w:ilvl="0" w:tplc="DD188BAE">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29960F63"/>
    <w:multiLevelType w:val="hybridMultilevel"/>
    <w:tmpl w:val="F4282238"/>
    <w:lvl w:ilvl="0" w:tplc="446A12A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29A013C0"/>
    <w:multiLevelType w:val="hybridMultilevel"/>
    <w:tmpl w:val="F23ECA64"/>
    <w:lvl w:ilvl="0" w:tplc="9B5ECEE6">
      <w:start w:val="5"/>
      <w:numFmt w:val="bullet"/>
      <w:lvlText w:val="-"/>
      <w:lvlJc w:val="left"/>
      <w:pPr>
        <w:ind w:left="720" w:hanging="360"/>
      </w:pPr>
      <w:rPr>
        <w:rFonts w:ascii="Cambria" w:eastAsiaTheme="minorHAnsi"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17593E"/>
    <w:multiLevelType w:val="hybridMultilevel"/>
    <w:tmpl w:val="ADFC162C"/>
    <w:lvl w:ilvl="0" w:tplc="D79026D0">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6593746"/>
    <w:multiLevelType w:val="hybridMultilevel"/>
    <w:tmpl w:val="7FFEBF5A"/>
    <w:lvl w:ilvl="0" w:tplc="9078B6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4">
    <w:nsid w:val="3D250104"/>
    <w:multiLevelType w:val="hybridMultilevel"/>
    <w:tmpl w:val="33280E8E"/>
    <w:lvl w:ilvl="0" w:tplc="2C54F6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491D267C"/>
    <w:multiLevelType w:val="hybridMultilevel"/>
    <w:tmpl w:val="58F6466A"/>
    <w:lvl w:ilvl="0" w:tplc="3704098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8">
    <w:nsid w:val="4F2171AC"/>
    <w:multiLevelType w:val="hybridMultilevel"/>
    <w:tmpl w:val="5EC40DAE"/>
    <w:lvl w:ilvl="0" w:tplc="2D8A921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600D233A"/>
    <w:multiLevelType w:val="hybridMultilevel"/>
    <w:tmpl w:val="0FF20C16"/>
    <w:lvl w:ilvl="0" w:tplc="2856B400">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4">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6D1784F"/>
    <w:multiLevelType w:val="hybridMultilevel"/>
    <w:tmpl w:val="85242628"/>
    <w:lvl w:ilvl="0" w:tplc="2856B40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77DA2FD2"/>
    <w:multiLevelType w:val="hybridMultilevel"/>
    <w:tmpl w:val="69926F9E"/>
    <w:lvl w:ilvl="0" w:tplc="499A2BFC">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79724FD5"/>
    <w:multiLevelType w:val="hybridMultilevel"/>
    <w:tmpl w:val="C3CAC73E"/>
    <w:lvl w:ilvl="0" w:tplc="A6F473AC">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23"/>
  </w:num>
  <w:num w:numId="8">
    <w:abstractNumId w:val="18"/>
  </w:num>
  <w:num w:numId="9">
    <w:abstractNumId w:val="6"/>
  </w:num>
  <w:num w:numId="10">
    <w:abstractNumId w:val="37"/>
  </w:num>
  <w:num w:numId="11">
    <w:abstractNumId w:val="17"/>
  </w:num>
  <w:num w:numId="12">
    <w:abstractNumId w:val="36"/>
  </w:num>
  <w:num w:numId="13">
    <w:abstractNumId w:val="41"/>
  </w:num>
  <w:num w:numId="14">
    <w:abstractNumId w:val="32"/>
  </w:num>
  <w:num w:numId="15">
    <w:abstractNumId w:val="26"/>
  </w:num>
  <w:num w:numId="16">
    <w:abstractNumId w:val="34"/>
  </w:num>
  <w:num w:numId="17">
    <w:abstractNumId w:val="25"/>
  </w:num>
  <w:num w:numId="18">
    <w:abstractNumId w:val="31"/>
  </w:num>
  <w:num w:numId="19">
    <w:abstractNumId w:val="29"/>
  </w:num>
  <w:num w:numId="20">
    <w:abstractNumId w:val="30"/>
  </w:num>
  <w:num w:numId="21">
    <w:abstractNumId w:val="35"/>
  </w:num>
  <w:num w:numId="22">
    <w:abstractNumId w:val="8"/>
  </w:num>
  <w:num w:numId="23">
    <w:abstractNumId w:val="5"/>
  </w:num>
  <w:num w:numId="24">
    <w:abstractNumId w:val="20"/>
  </w:num>
  <w:num w:numId="25">
    <w:abstractNumId w:val="19"/>
  </w:num>
  <w:num w:numId="26">
    <w:abstractNumId w:val="24"/>
  </w:num>
  <w:num w:numId="27">
    <w:abstractNumId w:val="22"/>
  </w:num>
  <w:num w:numId="28">
    <w:abstractNumId w:val="10"/>
  </w:num>
  <w:num w:numId="29">
    <w:abstractNumId w:val="12"/>
  </w:num>
  <w:num w:numId="30">
    <w:abstractNumId w:val="28"/>
  </w:num>
  <w:num w:numId="31">
    <w:abstractNumId w:val="38"/>
  </w:num>
  <w:num w:numId="32">
    <w:abstractNumId w:val="33"/>
  </w:num>
  <w:num w:numId="33">
    <w:abstractNumId w:val="27"/>
  </w:num>
  <w:num w:numId="34">
    <w:abstractNumId w:val="13"/>
  </w:num>
  <w:num w:numId="35">
    <w:abstractNumId w:val="21"/>
  </w:num>
  <w:num w:numId="36">
    <w:abstractNumId w:val="11"/>
  </w:num>
  <w:num w:numId="37">
    <w:abstractNumId w:val="9"/>
  </w:num>
  <w:num w:numId="38">
    <w:abstractNumId w:val="7"/>
  </w:num>
  <w:num w:numId="39">
    <w:abstractNumId w:val="16"/>
  </w:num>
  <w:num w:numId="40">
    <w:abstractNumId w:val="39"/>
  </w:num>
  <w:num w:numId="41">
    <w:abstractNumId w:val="40"/>
  </w:num>
  <w:num w:numId="42">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6E"/>
    <w:rsid w:val="0002620F"/>
    <w:rsid w:val="00040578"/>
    <w:rsid w:val="00045F40"/>
    <w:rsid w:val="000527E2"/>
    <w:rsid w:val="0005353C"/>
    <w:rsid w:val="0005663E"/>
    <w:rsid w:val="000700FD"/>
    <w:rsid w:val="0007420C"/>
    <w:rsid w:val="00080810"/>
    <w:rsid w:val="00081411"/>
    <w:rsid w:val="000840BA"/>
    <w:rsid w:val="000941CE"/>
    <w:rsid w:val="000A118D"/>
    <w:rsid w:val="000A1453"/>
    <w:rsid w:val="000A2DD7"/>
    <w:rsid w:val="000A4D69"/>
    <w:rsid w:val="000A6E48"/>
    <w:rsid w:val="000D1158"/>
    <w:rsid w:val="000D1578"/>
    <w:rsid w:val="000D7EED"/>
    <w:rsid w:val="000F1AC6"/>
    <w:rsid w:val="00103BD7"/>
    <w:rsid w:val="00112CB3"/>
    <w:rsid w:val="00114F2A"/>
    <w:rsid w:val="0012051B"/>
    <w:rsid w:val="001236C6"/>
    <w:rsid w:val="00124C1A"/>
    <w:rsid w:val="00127E10"/>
    <w:rsid w:val="00130F29"/>
    <w:rsid w:val="00140521"/>
    <w:rsid w:val="0014081F"/>
    <w:rsid w:val="00143EF4"/>
    <w:rsid w:val="001458D3"/>
    <w:rsid w:val="0015096E"/>
    <w:rsid w:val="00152D27"/>
    <w:rsid w:val="0015389D"/>
    <w:rsid w:val="00153DEA"/>
    <w:rsid w:val="00154079"/>
    <w:rsid w:val="00167BB2"/>
    <w:rsid w:val="00172B32"/>
    <w:rsid w:val="00175F63"/>
    <w:rsid w:val="001766DF"/>
    <w:rsid w:val="00181FC5"/>
    <w:rsid w:val="001871AD"/>
    <w:rsid w:val="0019359B"/>
    <w:rsid w:val="001A5041"/>
    <w:rsid w:val="001A5B03"/>
    <w:rsid w:val="001B6C8A"/>
    <w:rsid w:val="001C1BB3"/>
    <w:rsid w:val="001C247D"/>
    <w:rsid w:val="001C296D"/>
    <w:rsid w:val="001F270E"/>
    <w:rsid w:val="001F3AE1"/>
    <w:rsid w:val="001F4D83"/>
    <w:rsid w:val="00211F89"/>
    <w:rsid w:val="0021605E"/>
    <w:rsid w:val="00217EFC"/>
    <w:rsid w:val="00222529"/>
    <w:rsid w:val="00225770"/>
    <w:rsid w:val="0024058E"/>
    <w:rsid w:val="002461D2"/>
    <w:rsid w:val="00257C20"/>
    <w:rsid w:val="00260488"/>
    <w:rsid w:val="002678EA"/>
    <w:rsid w:val="00270D1A"/>
    <w:rsid w:val="002917C9"/>
    <w:rsid w:val="00291EF5"/>
    <w:rsid w:val="002A6812"/>
    <w:rsid w:val="002B048F"/>
    <w:rsid w:val="002B2C97"/>
    <w:rsid w:val="002B3909"/>
    <w:rsid w:val="002B46CF"/>
    <w:rsid w:val="002B7818"/>
    <w:rsid w:val="002C59C0"/>
    <w:rsid w:val="002C654A"/>
    <w:rsid w:val="002D06BB"/>
    <w:rsid w:val="002D7DB6"/>
    <w:rsid w:val="002E0403"/>
    <w:rsid w:val="002E0B42"/>
    <w:rsid w:val="002E1B15"/>
    <w:rsid w:val="002E219B"/>
    <w:rsid w:val="002E5667"/>
    <w:rsid w:val="002E78D1"/>
    <w:rsid w:val="002F1EF8"/>
    <w:rsid w:val="002F42A2"/>
    <w:rsid w:val="002F4B88"/>
    <w:rsid w:val="0030077A"/>
    <w:rsid w:val="00302CE1"/>
    <w:rsid w:val="00313F7D"/>
    <w:rsid w:val="0031556B"/>
    <w:rsid w:val="003246DE"/>
    <w:rsid w:val="00327819"/>
    <w:rsid w:val="00327C54"/>
    <w:rsid w:val="00340AB4"/>
    <w:rsid w:val="00345FA1"/>
    <w:rsid w:val="00354FE4"/>
    <w:rsid w:val="00362F72"/>
    <w:rsid w:val="00375EC1"/>
    <w:rsid w:val="00381011"/>
    <w:rsid w:val="003819D8"/>
    <w:rsid w:val="00383C7E"/>
    <w:rsid w:val="0038667E"/>
    <w:rsid w:val="00391BDF"/>
    <w:rsid w:val="00394EE7"/>
    <w:rsid w:val="003A4C8D"/>
    <w:rsid w:val="003B0E55"/>
    <w:rsid w:val="003B3C4E"/>
    <w:rsid w:val="003C6A1D"/>
    <w:rsid w:val="003C7E47"/>
    <w:rsid w:val="003D0580"/>
    <w:rsid w:val="003D05C4"/>
    <w:rsid w:val="003D1D2F"/>
    <w:rsid w:val="003D23CA"/>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0602"/>
    <w:rsid w:val="00502460"/>
    <w:rsid w:val="00513E60"/>
    <w:rsid w:val="0053545C"/>
    <w:rsid w:val="00535AD6"/>
    <w:rsid w:val="00540344"/>
    <w:rsid w:val="00545C5C"/>
    <w:rsid w:val="0054641F"/>
    <w:rsid w:val="00551356"/>
    <w:rsid w:val="00561743"/>
    <w:rsid w:val="005647F6"/>
    <w:rsid w:val="005648D7"/>
    <w:rsid w:val="0058098F"/>
    <w:rsid w:val="005A34FE"/>
    <w:rsid w:val="005B14D0"/>
    <w:rsid w:val="005C44CF"/>
    <w:rsid w:val="005C6C56"/>
    <w:rsid w:val="005C7951"/>
    <w:rsid w:val="005E0487"/>
    <w:rsid w:val="005E1679"/>
    <w:rsid w:val="005E16FA"/>
    <w:rsid w:val="005E50DC"/>
    <w:rsid w:val="005F0B0C"/>
    <w:rsid w:val="005F265F"/>
    <w:rsid w:val="005F33B4"/>
    <w:rsid w:val="005F60AD"/>
    <w:rsid w:val="005F70B1"/>
    <w:rsid w:val="006043E8"/>
    <w:rsid w:val="0061189F"/>
    <w:rsid w:val="00613628"/>
    <w:rsid w:val="006319C9"/>
    <w:rsid w:val="006372C0"/>
    <w:rsid w:val="00642B1C"/>
    <w:rsid w:val="00642ECB"/>
    <w:rsid w:val="00646C7B"/>
    <w:rsid w:val="00654946"/>
    <w:rsid w:val="00654F36"/>
    <w:rsid w:val="00655F8F"/>
    <w:rsid w:val="00661E73"/>
    <w:rsid w:val="006708CC"/>
    <w:rsid w:val="006760B8"/>
    <w:rsid w:val="00681E71"/>
    <w:rsid w:val="00683071"/>
    <w:rsid w:val="006A218C"/>
    <w:rsid w:val="006B50D6"/>
    <w:rsid w:val="006D2BF8"/>
    <w:rsid w:val="006F76D4"/>
    <w:rsid w:val="0071218D"/>
    <w:rsid w:val="00730DC9"/>
    <w:rsid w:val="00747F53"/>
    <w:rsid w:val="00754F04"/>
    <w:rsid w:val="00774070"/>
    <w:rsid w:val="007741B7"/>
    <w:rsid w:val="007802DE"/>
    <w:rsid w:val="00782CAA"/>
    <w:rsid w:val="00785A04"/>
    <w:rsid w:val="007A31F8"/>
    <w:rsid w:val="007A6D61"/>
    <w:rsid w:val="007A6E93"/>
    <w:rsid w:val="007B0997"/>
    <w:rsid w:val="007C4EE0"/>
    <w:rsid w:val="007D3254"/>
    <w:rsid w:val="007F05F5"/>
    <w:rsid w:val="007F1A42"/>
    <w:rsid w:val="007F615E"/>
    <w:rsid w:val="007F738C"/>
    <w:rsid w:val="0080468C"/>
    <w:rsid w:val="00812EE5"/>
    <w:rsid w:val="00825818"/>
    <w:rsid w:val="00827490"/>
    <w:rsid w:val="00831865"/>
    <w:rsid w:val="008318AF"/>
    <w:rsid w:val="00832102"/>
    <w:rsid w:val="00832399"/>
    <w:rsid w:val="00835A2D"/>
    <w:rsid w:val="00835C9B"/>
    <w:rsid w:val="00836FC2"/>
    <w:rsid w:val="0083708E"/>
    <w:rsid w:val="00837CDE"/>
    <w:rsid w:val="00845210"/>
    <w:rsid w:val="00850B78"/>
    <w:rsid w:val="00851035"/>
    <w:rsid w:val="00852538"/>
    <w:rsid w:val="008577D1"/>
    <w:rsid w:val="00865939"/>
    <w:rsid w:val="00870995"/>
    <w:rsid w:val="00871AD9"/>
    <w:rsid w:val="00873C6D"/>
    <w:rsid w:val="00874A8C"/>
    <w:rsid w:val="0087736E"/>
    <w:rsid w:val="00881B10"/>
    <w:rsid w:val="00883C8D"/>
    <w:rsid w:val="00890D3B"/>
    <w:rsid w:val="008A2BAE"/>
    <w:rsid w:val="008A77B3"/>
    <w:rsid w:val="008B4F88"/>
    <w:rsid w:val="008B7537"/>
    <w:rsid w:val="008D053C"/>
    <w:rsid w:val="008D1145"/>
    <w:rsid w:val="008D398A"/>
    <w:rsid w:val="008D49D8"/>
    <w:rsid w:val="008D6BFF"/>
    <w:rsid w:val="008E0388"/>
    <w:rsid w:val="008E6D5B"/>
    <w:rsid w:val="008F3D14"/>
    <w:rsid w:val="008F71EC"/>
    <w:rsid w:val="00903C49"/>
    <w:rsid w:val="00907D0C"/>
    <w:rsid w:val="0091111B"/>
    <w:rsid w:val="00912067"/>
    <w:rsid w:val="00915056"/>
    <w:rsid w:val="0092446E"/>
    <w:rsid w:val="00924ACC"/>
    <w:rsid w:val="00931B39"/>
    <w:rsid w:val="00943D78"/>
    <w:rsid w:val="00945FF1"/>
    <w:rsid w:val="00951A09"/>
    <w:rsid w:val="0096226F"/>
    <w:rsid w:val="00963E0F"/>
    <w:rsid w:val="00964015"/>
    <w:rsid w:val="00967357"/>
    <w:rsid w:val="0097156C"/>
    <w:rsid w:val="00975C5C"/>
    <w:rsid w:val="00976334"/>
    <w:rsid w:val="00977BB3"/>
    <w:rsid w:val="0098243A"/>
    <w:rsid w:val="00986D91"/>
    <w:rsid w:val="0099441B"/>
    <w:rsid w:val="009A1F7D"/>
    <w:rsid w:val="009B03BB"/>
    <w:rsid w:val="009B6279"/>
    <w:rsid w:val="009C27E5"/>
    <w:rsid w:val="009E44B6"/>
    <w:rsid w:val="009F0950"/>
    <w:rsid w:val="009F44A9"/>
    <w:rsid w:val="00A15F5B"/>
    <w:rsid w:val="00A37684"/>
    <w:rsid w:val="00A4034E"/>
    <w:rsid w:val="00A43D14"/>
    <w:rsid w:val="00A45A29"/>
    <w:rsid w:val="00A47607"/>
    <w:rsid w:val="00A57DDE"/>
    <w:rsid w:val="00A636DB"/>
    <w:rsid w:val="00A70873"/>
    <w:rsid w:val="00A76A7A"/>
    <w:rsid w:val="00A8736D"/>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87785"/>
    <w:rsid w:val="00B92371"/>
    <w:rsid w:val="00B96789"/>
    <w:rsid w:val="00BA24BD"/>
    <w:rsid w:val="00BA4DBD"/>
    <w:rsid w:val="00BA6AD2"/>
    <w:rsid w:val="00BB443B"/>
    <w:rsid w:val="00BD14D1"/>
    <w:rsid w:val="00BE1083"/>
    <w:rsid w:val="00BE4EB8"/>
    <w:rsid w:val="00BF11C2"/>
    <w:rsid w:val="00BF12AA"/>
    <w:rsid w:val="00BF562B"/>
    <w:rsid w:val="00C03250"/>
    <w:rsid w:val="00C07E1F"/>
    <w:rsid w:val="00C14F41"/>
    <w:rsid w:val="00C21E86"/>
    <w:rsid w:val="00C403D6"/>
    <w:rsid w:val="00C6149C"/>
    <w:rsid w:val="00C71A6A"/>
    <w:rsid w:val="00C773E1"/>
    <w:rsid w:val="00C774E7"/>
    <w:rsid w:val="00C77C0E"/>
    <w:rsid w:val="00C85468"/>
    <w:rsid w:val="00C91CAF"/>
    <w:rsid w:val="00C91DD7"/>
    <w:rsid w:val="00C96F3A"/>
    <w:rsid w:val="00CA478E"/>
    <w:rsid w:val="00CA7960"/>
    <w:rsid w:val="00CB6D4B"/>
    <w:rsid w:val="00CC15C5"/>
    <w:rsid w:val="00CC3A4C"/>
    <w:rsid w:val="00CC5B37"/>
    <w:rsid w:val="00CC7213"/>
    <w:rsid w:val="00CC7800"/>
    <w:rsid w:val="00CD4F2F"/>
    <w:rsid w:val="00CD5BF4"/>
    <w:rsid w:val="00CE16BF"/>
    <w:rsid w:val="00CE182A"/>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59A"/>
    <w:rsid w:val="00EA37D5"/>
    <w:rsid w:val="00EA5A6A"/>
    <w:rsid w:val="00EA5C19"/>
    <w:rsid w:val="00EB4432"/>
    <w:rsid w:val="00EC41BC"/>
    <w:rsid w:val="00EC662E"/>
    <w:rsid w:val="00EC6FF9"/>
    <w:rsid w:val="00ED1FE3"/>
    <w:rsid w:val="00EE3221"/>
    <w:rsid w:val="00EF1429"/>
    <w:rsid w:val="00EF6449"/>
    <w:rsid w:val="00EF6BA1"/>
    <w:rsid w:val="00EF786B"/>
    <w:rsid w:val="00EF7DCD"/>
    <w:rsid w:val="00F03204"/>
    <w:rsid w:val="00F049D8"/>
    <w:rsid w:val="00F10036"/>
    <w:rsid w:val="00F123D6"/>
    <w:rsid w:val="00F13536"/>
    <w:rsid w:val="00F15A4E"/>
    <w:rsid w:val="00F1631E"/>
    <w:rsid w:val="00F17972"/>
    <w:rsid w:val="00F22EBC"/>
    <w:rsid w:val="00F248E8"/>
    <w:rsid w:val="00F26F35"/>
    <w:rsid w:val="00F27AA1"/>
    <w:rsid w:val="00F31958"/>
    <w:rsid w:val="00F3303D"/>
    <w:rsid w:val="00F34FA5"/>
    <w:rsid w:val="00F35F7F"/>
    <w:rsid w:val="00F477DA"/>
    <w:rsid w:val="00F54345"/>
    <w:rsid w:val="00F565ED"/>
    <w:rsid w:val="00F614C6"/>
    <w:rsid w:val="00F6168D"/>
    <w:rsid w:val="00F61924"/>
    <w:rsid w:val="00F653C3"/>
    <w:rsid w:val="00F66120"/>
    <w:rsid w:val="00F769ED"/>
    <w:rsid w:val="00F83A7C"/>
    <w:rsid w:val="00F87033"/>
    <w:rsid w:val="00FA0E9A"/>
    <w:rsid w:val="00FA1138"/>
    <w:rsid w:val="00FA5C94"/>
    <w:rsid w:val="00FB7EC7"/>
    <w:rsid w:val="00FC368E"/>
    <w:rsid w:val="00FC7AC5"/>
    <w:rsid w:val="00FD6920"/>
    <w:rsid w:val="00FD6D54"/>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5BA17759-B6B2-4EC9-8E00-9E2882E8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chn"/>
    <w:uiPriority w:val="99"/>
    <w:unhideWhenUsed/>
    <w:pPr>
      <w:spacing w:after="0" w:line="240" w:lineRule="auto"/>
    </w:pPr>
  </w:style>
  <w:style w:type="character" w:customStyle="1" w:styleId="FunotentextZchn">
    <w:name w:val="Fußnotentext Zchn"/>
    <w:basedOn w:val="Absatz-Standardschriftart"/>
    <w:link w:val="Funotentext"/>
    <w:uiPriority w:val="99"/>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unhideWhenUsed/>
    <w:rPr>
      <w:b/>
      <w:bCs/>
      <w:i/>
      <w:iCs/>
      <w:color w:val="7E97AD" w:themeColor="accent1"/>
    </w:rPr>
  </w:style>
  <w:style w:type="paragraph" w:styleId="IntensivesZitat">
    <w:name w:val="Intense Quote"/>
    <w:basedOn w:val="Standard"/>
    <w:next w:val="Standard"/>
    <w:link w:val="IntensivesZitatZchn"/>
    <w:uiPriority w:val="30"/>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rPr>
      <w:b/>
      <w:bCs/>
      <w:i/>
      <w:iCs/>
      <w:color w:val="7E97AD" w:themeColor="accent1"/>
    </w:rPr>
  </w:style>
  <w:style w:type="character" w:styleId="IntensiverVerweis">
    <w:name w:val="Intense Reference"/>
    <w:basedOn w:val="Absatz-Standardschriftart"/>
    <w:uiPriority w:val="32"/>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customStyle="1" w:styleId="Listentabelle2Akzent12">
    <w:name w:val="Listentabelle 2 – Akzent 12"/>
    <w:basedOn w:val="NormaleTabelle"/>
    <w:uiPriority w:val="47"/>
    <w:rsid w:val="008D1145"/>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4B5FF17-6097-47D4-BADE-3635FAE6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13</Pages>
  <Words>895</Words>
  <Characters>5641</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Fachkonzept Projekt LFH</vt:lpstr>
      <vt:lpstr>Pflichtenheft Projekt LFH</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Patrick Bösch</cp:lastModifiedBy>
  <cp:revision>48</cp:revision>
  <cp:lastPrinted>2013-11-18T22:22:00Z</cp:lastPrinted>
  <dcterms:created xsi:type="dcterms:W3CDTF">2013-12-11T13:56:00Z</dcterms:created>
  <dcterms:modified xsi:type="dcterms:W3CDTF">2013-12-11T14:18:00Z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