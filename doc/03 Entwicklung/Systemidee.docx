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3169C" w14:textId="5C1749E6" w:rsidR="00D530E7" w:rsidRDefault="00D530E7" w:rsidP="00D530E7">
      <w:pPr>
        <w:pStyle w:val="berschrift1"/>
      </w:pPr>
      <w:r>
        <w:t>Systemidee</w:t>
      </w:r>
    </w:p>
    <w:p w14:paraId="64F31270" w14:textId="6D4D1388" w:rsidR="00D530E7" w:rsidRDefault="00D530E7" w:rsidP="00D530E7">
      <w:r>
        <w:t>Der ESHOMO Webshop ist eine Webapplikation, welche im Auftrag der LFH erstellt wurde. Der E-Shop ermöglicht es der LFH im Rahmen des Projekt MAVE Produktverkäufe zu simulieren sowie einen echten Online Shop zu betreiben.</w:t>
      </w:r>
    </w:p>
    <w:p w14:paraId="1856AF7A" w14:textId="1EB4CAF6" w:rsidR="009B26B1" w:rsidRPr="009B26B1" w:rsidRDefault="00D530E7" w:rsidP="009B26B1">
      <w:r>
        <w:t>Als wichtigste Eigenschaft kann man im ESHOMO Produkte zum Verkauf anbieten. Die Produkte sind durch Tags (Kategorien) und Attribute ausgezeichnet. Der Webshop verwaltet die Produkte, Tags, Benutzer und die Bestellungen. Ein Datenim</w:t>
      </w:r>
      <w:r>
        <w:softHyphen/>
        <w:t xml:space="preserve"> und export sind über definierte Schnittstellen möglich.</w:t>
      </w:r>
      <w:bookmarkStart w:id="0" w:name="_GoBack"/>
      <w:bookmarkEnd w:id="0"/>
    </w:p>
    <w:sectPr w:rsidR="009B26B1" w:rsidRPr="009B26B1" w:rsidSect="00D530E7">
      <w:headerReference w:type="firs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AAB2C" w14:textId="77777777" w:rsidR="003762A6" w:rsidRDefault="003762A6">
      <w:pPr>
        <w:spacing w:after="0" w:line="240" w:lineRule="auto"/>
      </w:pPr>
      <w:r>
        <w:separator/>
      </w:r>
    </w:p>
  </w:endnote>
  <w:endnote w:type="continuationSeparator" w:id="0">
    <w:p w14:paraId="46A173B5" w14:textId="77777777" w:rsidR="003762A6" w:rsidRDefault="0037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16B34" w14:textId="77777777" w:rsidR="003762A6" w:rsidRDefault="003762A6">
      <w:pPr>
        <w:spacing w:after="0" w:line="240" w:lineRule="auto"/>
      </w:pPr>
      <w:r>
        <w:separator/>
      </w:r>
    </w:p>
  </w:footnote>
  <w:footnote w:type="continuationSeparator" w:id="0">
    <w:p w14:paraId="68CAACD9" w14:textId="77777777" w:rsidR="003762A6" w:rsidRDefault="00376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E7125"/>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CE2"/>
    <w:rsid w:val="001F4D83"/>
    <w:rsid w:val="00211F89"/>
    <w:rsid w:val="00217EFC"/>
    <w:rsid w:val="00222529"/>
    <w:rsid w:val="002678EA"/>
    <w:rsid w:val="00270D1A"/>
    <w:rsid w:val="00291EF5"/>
    <w:rsid w:val="002A6812"/>
    <w:rsid w:val="002B048F"/>
    <w:rsid w:val="002B2C97"/>
    <w:rsid w:val="002B3909"/>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45FA1"/>
    <w:rsid w:val="00354FE4"/>
    <w:rsid w:val="00362F72"/>
    <w:rsid w:val="00375EC1"/>
    <w:rsid w:val="003762A6"/>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30DC9"/>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0995"/>
    <w:rsid w:val="00871AD9"/>
    <w:rsid w:val="00874A8C"/>
    <w:rsid w:val="0087736E"/>
    <w:rsid w:val="00881B10"/>
    <w:rsid w:val="00883C8D"/>
    <w:rsid w:val="00890D3B"/>
    <w:rsid w:val="008A2BAE"/>
    <w:rsid w:val="008A77B3"/>
    <w:rsid w:val="008B7537"/>
    <w:rsid w:val="008D053C"/>
    <w:rsid w:val="008D398A"/>
    <w:rsid w:val="008D49D8"/>
    <w:rsid w:val="008E0388"/>
    <w:rsid w:val="008F3D14"/>
    <w:rsid w:val="008F71EC"/>
    <w:rsid w:val="00907D0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26B1"/>
    <w:rsid w:val="009B6279"/>
    <w:rsid w:val="009C27E5"/>
    <w:rsid w:val="009E44B6"/>
    <w:rsid w:val="009F44A9"/>
    <w:rsid w:val="00A15F5B"/>
    <w:rsid w:val="00A37684"/>
    <w:rsid w:val="00A4034E"/>
    <w:rsid w:val="00A43D14"/>
    <w:rsid w:val="00A45A29"/>
    <w:rsid w:val="00A47607"/>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0E7"/>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97EF1"/>
    <w:rsid w:val="00EA22B7"/>
    <w:rsid w:val="00EA37D5"/>
    <w:rsid w:val="00EA5A6A"/>
    <w:rsid w:val="00EA5C19"/>
    <w:rsid w:val="00EB4432"/>
    <w:rsid w:val="00EC41BC"/>
    <w:rsid w:val="00EC662E"/>
    <w:rsid w:val="00EC6FF9"/>
    <w:rsid w:val="00ED1FE3"/>
    <w:rsid w:val="00EE3221"/>
    <w:rsid w:val="00EF1429"/>
    <w:rsid w:val="00EF6BA1"/>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4345"/>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EB21FA87-1412-4F1B-8486-B9D1F9E0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A176A58B-E089-448E-93F1-CDA261D7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Pages>
  <Words>71</Words>
  <Characters>451</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Fachkonzept Projekt LFH</vt:lpstr>
      <vt:lpstr>Pflichtenheft Projekt LFH</vt:lpstr>
    </vt:vector>
  </TitlesOfParts>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2</cp:revision>
  <cp:lastPrinted>2013-09-30T09:38:00Z</cp:lastPrinted>
  <dcterms:created xsi:type="dcterms:W3CDTF">2013-11-14T17:20:00Z</dcterms:created>
  <dcterms:modified xsi:type="dcterms:W3CDTF">2013-11-14T17:20:00Z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